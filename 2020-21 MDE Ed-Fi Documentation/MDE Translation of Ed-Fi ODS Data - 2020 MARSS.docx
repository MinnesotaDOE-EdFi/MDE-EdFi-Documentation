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29564"/>
        <w:docPartObj>
          <w:docPartGallery w:val="Cover Pages"/>
          <w:docPartUnique/>
        </w:docPartObj>
      </w:sdtPr>
      <w:sdtEndPr>
        <w:rPr>
          <w:szCs w:val="20"/>
        </w:rPr>
      </w:sdtEndPr>
      <w:sdtContent>
        <w:p w:rsidR="008C2BAF" w:rsidRDefault="008C2BAF" w:rsidP="008C2BAF">
          <w:r>
            <w:rPr>
              <w:noProof/>
              <w:lang w:bidi="ar-SA"/>
            </w:rPr>
            <w:drawing>
              <wp:inline distT="0" distB="0" distL="0" distR="0" wp14:anchorId="6849A2A9" wp14:editId="6BF2274D">
                <wp:extent cx="2684189" cy="777240"/>
                <wp:effectExtent l="0" t="0" r="1905" b="3810"/>
                <wp:docPr id="1" name="Picture 1" descr="Minnesota I T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aceholder logo"/>
                        <pic:cNvPicPr/>
                      </pic:nvPicPr>
                      <pic:blipFill>
                        <a:blip r:embed="rId11">
                          <a:extLst>
                            <a:ext uri="{28A0092B-C50C-407E-A947-70E740481C1C}">
                              <a14:useLocalDpi xmlns:a14="http://schemas.microsoft.com/office/drawing/2010/main" val="0"/>
                            </a:ext>
                          </a:extLst>
                        </a:blip>
                        <a:stretch>
                          <a:fillRect/>
                        </a:stretch>
                      </pic:blipFill>
                      <pic:spPr>
                        <a:xfrm>
                          <a:off x="0" y="0"/>
                          <a:ext cx="2684189" cy="777240"/>
                        </a:xfrm>
                        <a:prstGeom prst="rect">
                          <a:avLst/>
                        </a:prstGeom>
                      </pic:spPr>
                    </pic:pic>
                  </a:graphicData>
                </a:graphic>
              </wp:inline>
            </w:drawing>
          </w:r>
        </w:p>
        <w:p w:rsidR="008C2BAF" w:rsidRPr="002549A4" w:rsidRDefault="008C2BAF" w:rsidP="002549A4">
          <w:pPr>
            <w:rPr>
              <w:b/>
              <w:sz w:val="48"/>
              <w:szCs w:val="48"/>
            </w:rPr>
          </w:pPr>
          <w:r w:rsidRPr="002549A4">
            <w:rPr>
              <w:b/>
              <w:sz w:val="48"/>
              <w:szCs w:val="48"/>
            </w:rPr>
            <w:t>MDE Translation of Ed-Fi ODS</w:t>
          </w:r>
          <w:r w:rsidR="002549A4">
            <w:rPr>
              <w:b/>
              <w:sz w:val="48"/>
              <w:szCs w:val="48"/>
            </w:rPr>
            <w:t xml:space="preserve"> </w:t>
          </w:r>
          <w:r w:rsidR="004E4ACB">
            <w:rPr>
              <w:b/>
              <w:sz w:val="48"/>
              <w:szCs w:val="48"/>
            </w:rPr>
            <w:t>Information</w:t>
          </w:r>
          <w:r w:rsidR="002549A4">
            <w:rPr>
              <w:b/>
              <w:sz w:val="48"/>
              <w:szCs w:val="48"/>
            </w:rPr>
            <w:br/>
            <w:t xml:space="preserve">2020 </w:t>
          </w:r>
          <w:r w:rsidRPr="002549A4">
            <w:rPr>
              <w:b/>
              <w:sz w:val="48"/>
              <w:szCs w:val="48"/>
            </w:rPr>
            <w:t>Technical Specifications</w:t>
          </w:r>
          <w:r w:rsidR="004E4ACB">
            <w:rPr>
              <w:b/>
              <w:sz w:val="48"/>
              <w:szCs w:val="48"/>
            </w:rPr>
            <w:t xml:space="preserve"> - MARSS</w:t>
          </w:r>
        </w:p>
        <w:p w:rsidR="008C2BAF" w:rsidRPr="007E6D56" w:rsidRDefault="008C2BAF" w:rsidP="008C2BAF">
          <w:pPr>
            <w:rPr>
              <w:lang w:bidi="ar-SA"/>
            </w:rPr>
          </w:pPr>
        </w:p>
        <w:p w:rsidR="008C2BAF" w:rsidRPr="003E7776" w:rsidRDefault="00B430CC" w:rsidP="008C2BAF">
          <w:r>
            <w:t>July 9</w:t>
          </w:r>
          <w:r w:rsidR="008C2BAF" w:rsidRPr="00C61F97">
            <w:t>, 2020</w:t>
          </w:r>
        </w:p>
        <w:p w:rsidR="008C2BAF" w:rsidRDefault="008C2BAF" w:rsidP="008C2BAF">
          <w:r>
            <w:t>This document describes the technical specification and definitions used when extracting information out of the Ed-Fi Operational Dat</w:t>
          </w:r>
          <w:r w:rsidR="00384820">
            <w:t>a</w:t>
          </w:r>
          <w:r>
            <w:t xml:space="preserve"> Store </w:t>
          </w:r>
          <w:r w:rsidR="004E4ACB">
            <w:t>(ODS) and translating into the data used by the Minnesota Automated Reporting Student System (MARSS)</w:t>
          </w:r>
          <w:r>
            <w:t>.</w:t>
          </w:r>
        </w:p>
        <w:p w:rsidR="002549A4" w:rsidRDefault="002549A4">
          <w:pPr>
            <w:spacing w:before="120" w:after="0"/>
          </w:pPr>
          <w:r>
            <w:br w:type="page"/>
          </w:r>
        </w:p>
        <w:p w:rsidR="00C85E9D" w:rsidRDefault="00C85E9D">
          <w:pPr>
            <w:spacing w:before="120" w:after="0"/>
          </w:pPr>
        </w:p>
        <w:sdt>
          <w:sdtPr>
            <w:rPr>
              <w:rFonts w:ascii="Calibri" w:eastAsia="Times New Roman" w:hAnsi="Calibri" w:cs="Times New Roman"/>
              <w:b w:val="0"/>
              <w:bCs w:val="0"/>
              <w:color w:val="auto"/>
              <w:sz w:val="22"/>
              <w:szCs w:val="22"/>
            </w:rPr>
            <w:id w:val="1003629051"/>
            <w:docPartObj>
              <w:docPartGallery w:val="Table of Contents"/>
              <w:docPartUnique/>
            </w:docPartObj>
          </w:sdtPr>
          <w:sdtEndPr>
            <w:rPr>
              <w:noProof/>
            </w:rPr>
          </w:sdtEndPr>
          <w:sdtContent>
            <w:p w:rsidR="00C85E9D" w:rsidRDefault="00C85E9D">
              <w:pPr>
                <w:pStyle w:val="TOCHeading"/>
              </w:pPr>
              <w:r>
                <w:t>Contents</w:t>
              </w:r>
            </w:p>
            <w:p w:rsidR="002515AB" w:rsidRDefault="00C85E9D">
              <w:pPr>
                <w:pStyle w:val="TOC1"/>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1721440" w:history="1">
                <w:r w:rsidR="002515AB" w:rsidRPr="006F2DC2">
                  <w:rPr>
                    <w:rStyle w:val="Hyperlink"/>
                    <w:noProof/>
                  </w:rPr>
                  <w:t>Overview</w:t>
                </w:r>
                <w:r w:rsidR="002515AB">
                  <w:rPr>
                    <w:noProof/>
                    <w:webHidden/>
                  </w:rPr>
                  <w:tab/>
                </w:r>
                <w:r w:rsidR="002515AB">
                  <w:rPr>
                    <w:noProof/>
                    <w:webHidden/>
                  </w:rPr>
                  <w:fldChar w:fldCharType="begin"/>
                </w:r>
                <w:r w:rsidR="002515AB">
                  <w:rPr>
                    <w:noProof/>
                    <w:webHidden/>
                  </w:rPr>
                  <w:instrText xml:space="preserve"> PAGEREF _Toc31721440 \h </w:instrText>
                </w:r>
                <w:r w:rsidR="002515AB">
                  <w:rPr>
                    <w:noProof/>
                    <w:webHidden/>
                  </w:rPr>
                </w:r>
                <w:r w:rsidR="002515AB">
                  <w:rPr>
                    <w:noProof/>
                    <w:webHidden/>
                  </w:rPr>
                  <w:fldChar w:fldCharType="separate"/>
                </w:r>
                <w:r w:rsidR="002515AB">
                  <w:rPr>
                    <w:noProof/>
                    <w:webHidden/>
                  </w:rPr>
                  <w:t>3</w:t>
                </w:r>
                <w:r w:rsidR="002515AB">
                  <w:rPr>
                    <w:noProof/>
                    <w:webHidden/>
                  </w:rPr>
                  <w:fldChar w:fldCharType="end"/>
                </w:r>
              </w:hyperlink>
            </w:p>
            <w:p w:rsidR="002515AB" w:rsidRDefault="00B430CC">
              <w:pPr>
                <w:pStyle w:val="TOC1"/>
                <w:rPr>
                  <w:rFonts w:asciiTheme="minorHAnsi" w:eastAsiaTheme="minorEastAsia" w:hAnsiTheme="minorHAnsi" w:cstheme="minorBidi"/>
                  <w:noProof/>
                  <w:lang w:bidi="ar-SA"/>
                </w:rPr>
              </w:pPr>
              <w:hyperlink w:anchor="_Toc31721441" w:history="1">
                <w:r w:rsidR="002515AB" w:rsidRPr="006F2DC2">
                  <w:rPr>
                    <w:rStyle w:val="Hyperlink"/>
                    <w:noProof/>
                  </w:rPr>
                  <w:t>I. Student Information</w:t>
                </w:r>
                <w:r w:rsidR="002515AB">
                  <w:rPr>
                    <w:noProof/>
                    <w:webHidden/>
                  </w:rPr>
                  <w:tab/>
                </w:r>
                <w:r w:rsidR="002515AB">
                  <w:rPr>
                    <w:noProof/>
                    <w:webHidden/>
                  </w:rPr>
                  <w:fldChar w:fldCharType="begin"/>
                </w:r>
                <w:r w:rsidR="002515AB">
                  <w:rPr>
                    <w:noProof/>
                    <w:webHidden/>
                  </w:rPr>
                  <w:instrText xml:space="preserve"> PAGEREF _Toc31721441 \h </w:instrText>
                </w:r>
                <w:r w:rsidR="002515AB">
                  <w:rPr>
                    <w:noProof/>
                    <w:webHidden/>
                  </w:rPr>
                </w:r>
                <w:r w:rsidR="002515AB">
                  <w:rPr>
                    <w:noProof/>
                    <w:webHidden/>
                  </w:rPr>
                  <w:fldChar w:fldCharType="separate"/>
                </w:r>
                <w:r w:rsidR="002515AB">
                  <w:rPr>
                    <w:noProof/>
                    <w:webHidden/>
                  </w:rPr>
                  <w:t>4</w:t>
                </w:r>
                <w:r w:rsidR="002515AB">
                  <w:rPr>
                    <w:noProof/>
                    <w:webHidden/>
                  </w:rPr>
                  <w:fldChar w:fldCharType="end"/>
                </w:r>
              </w:hyperlink>
            </w:p>
            <w:p w:rsidR="002515AB" w:rsidRDefault="00B430CC">
              <w:pPr>
                <w:pStyle w:val="TOC1"/>
                <w:rPr>
                  <w:rFonts w:asciiTheme="minorHAnsi" w:eastAsiaTheme="minorEastAsia" w:hAnsiTheme="minorHAnsi" w:cstheme="minorBidi"/>
                  <w:noProof/>
                  <w:lang w:bidi="ar-SA"/>
                </w:rPr>
              </w:pPr>
              <w:hyperlink w:anchor="_Toc31721442" w:history="1">
                <w:r w:rsidR="002515AB" w:rsidRPr="006F2DC2">
                  <w:rPr>
                    <w:rStyle w:val="Hyperlink"/>
                    <w:noProof/>
                  </w:rPr>
                  <w:t>II. Enrollment Information</w:t>
                </w:r>
                <w:r w:rsidR="002515AB">
                  <w:rPr>
                    <w:noProof/>
                    <w:webHidden/>
                  </w:rPr>
                  <w:tab/>
                </w:r>
                <w:r w:rsidR="002515AB">
                  <w:rPr>
                    <w:noProof/>
                    <w:webHidden/>
                  </w:rPr>
                  <w:fldChar w:fldCharType="begin"/>
                </w:r>
                <w:r w:rsidR="002515AB">
                  <w:rPr>
                    <w:noProof/>
                    <w:webHidden/>
                  </w:rPr>
                  <w:instrText xml:space="preserve"> PAGEREF _Toc31721442 \h </w:instrText>
                </w:r>
                <w:r w:rsidR="002515AB">
                  <w:rPr>
                    <w:noProof/>
                    <w:webHidden/>
                  </w:rPr>
                </w:r>
                <w:r w:rsidR="002515AB">
                  <w:rPr>
                    <w:noProof/>
                    <w:webHidden/>
                  </w:rPr>
                  <w:fldChar w:fldCharType="separate"/>
                </w:r>
                <w:r w:rsidR="002515AB">
                  <w:rPr>
                    <w:noProof/>
                    <w:webHidden/>
                  </w:rPr>
                  <w:t>5</w:t>
                </w:r>
                <w:r w:rsidR="002515AB">
                  <w:rPr>
                    <w:noProof/>
                    <w:webHidden/>
                  </w:rPr>
                  <w:fldChar w:fldCharType="end"/>
                </w:r>
              </w:hyperlink>
            </w:p>
            <w:p w:rsidR="002515AB" w:rsidRDefault="00B430CC">
              <w:pPr>
                <w:pStyle w:val="TOC1"/>
                <w:rPr>
                  <w:rFonts w:asciiTheme="minorHAnsi" w:eastAsiaTheme="minorEastAsia" w:hAnsiTheme="minorHAnsi" w:cstheme="minorBidi"/>
                  <w:noProof/>
                  <w:lang w:bidi="ar-SA"/>
                </w:rPr>
              </w:pPr>
              <w:hyperlink w:anchor="_Toc31721443" w:history="1">
                <w:r w:rsidR="002515AB" w:rsidRPr="006F2DC2">
                  <w:rPr>
                    <w:rStyle w:val="Hyperlink"/>
                    <w:noProof/>
                  </w:rPr>
                  <w:t>III. Demographic Information</w:t>
                </w:r>
                <w:r w:rsidR="002515AB">
                  <w:rPr>
                    <w:noProof/>
                    <w:webHidden/>
                  </w:rPr>
                  <w:tab/>
                </w:r>
                <w:r w:rsidR="002515AB">
                  <w:rPr>
                    <w:noProof/>
                    <w:webHidden/>
                  </w:rPr>
                  <w:fldChar w:fldCharType="begin"/>
                </w:r>
                <w:r w:rsidR="002515AB">
                  <w:rPr>
                    <w:noProof/>
                    <w:webHidden/>
                  </w:rPr>
                  <w:instrText xml:space="preserve"> PAGEREF _Toc31721443 \h </w:instrText>
                </w:r>
                <w:r w:rsidR="002515AB">
                  <w:rPr>
                    <w:noProof/>
                    <w:webHidden/>
                  </w:rPr>
                </w:r>
                <w:r w:rsidR="002515AB">
                  <w:rPr>
                    <w:noProof/>
                    <w:webHidden/>
                  </w:rPr>
                  <w:fldChar w:fldCharType="separate"/>
                </w:r>
                <w:r w:rsidR="002515AB">
                  <w:rPr>
                    <w:noProof/>
                    <w:webHidden/>
                  </w:rPr>
                  <w:t>6</w:t>
                </w:r>
                <w:r w:rsidR="002515AB">
                  <w:rPr>
                    <w:noProof/>
                    <w:webHidden/>
                  </w:rPr>
                  <w:fldChar w:fldCharType="end"/>
                </w:r>
              </w:hyperlink>
            </w:p>
            <w:p w:rsidR="002515AB" w:rsidRDefault="00B430CC">
              <w:pPr>
                <w:pStyle w:val="TOC1"/>
                <w:rPr>
                  <w:rFonts w:asciiTheme="minorHAnsi" w:eastAsiaTheme="minorEastAsia" w:hAnsiTheme="minorHAnsi" w:cstheme="minorBidi"/>
                  <w:noProof/>
                  <w:lang w:bidi="ar-SA"/>
                </w:rPr>
              </w:pPr>
              <w:hyperlink w:anchor="_Toc31721444" w:history="1">
                <w:r w:rsidR="002515AB" w:rsidRPr="006F2DC2">
                  <w:rPr>
                    <w:rStyle w:val="Hyperlink"/>
                    <w:noProof/>
                  </w:rPr>
                  <w:t>IV. School Information</w:t>
                </w:r>
                <w:r w:rsidR="002515AB">
                  <w:rPr>
                    <w:noProof/>
                    <w:webHidden/>
                  </w:rPr>
                  <w:tab/>
                </w:r>
                <w:r w:rsidR="002515AB">
                  <w:rPr>
                    <w:noProof/>
                    <w:webHidden/>
                  </w:rPr>
                  <w:fldChar w:fldCharType="begin"/>
                </w:r>
                <w:r w:rsidR="002515AB">
                  <w:rPr>
                    <w:noProof/>
                    <w:webHidden/>
                  </w:rPr>
                  <w:instrText xml:space="preserve"> PAGEREF _Toc31721444 \h </w:instrText>
                </w:r>
                <w:r w:rsidR="002515AB">
                  <w:rPr>
                    <w:noProof/>
                    <w:webHidden/>
                  </w:rPr>
                </w:r>
                <w:r w:rsidR="002515AB">
                  <w:rPr>
                    <w:noProof/>
                    <w:webHidden/>
                  </w:rPr>
                  <w:fldChar w:fldCharType="separate"/>
                </w:r>
                <w:r w:rsidR="002515AB">
                  <w:rPr>
                    <w:noProof/>
                    <w:webHidden/>
                  </w:rPr>
                  <w:t>7</w:t>
                </w:r>
                <w:r w:rsidR="002515AB">
                  <w:rPr>
                    <w:noProof/>
                    <w:webHidden/>
                  </w:rPr>
                  <w:fldChar w:fldCharType="end"/>
                </w:r>
              </w:hyperlink>
            </w:p>
            <w:p w:rsidR="002515AB" w:rsidRDefault="00B430CC">
              <w:pPr>
                <w:pStyle w:val="TOC1"/>
                <w:rPr>
                  <w:rFonts w:asciiTheme="minorHAnsi" w:eastAsiaTheme="minorEastAsia" w:hAnsiTheme="minorHAnsi" w:cstheme="minorBidi"/>
                  <w:noProof/>
                  <w:lang w:bidi="ar-SA"/>
                </w:rPr>
              </w:pPr>
              <w:hyperlink w:anchor="_Toc31721445" w:history="1">
                <w:r w:rsidR="002515AB" w:rsidRPr="006F2DC2">
                  <w:rPr>
                    <w:rStyle w:val="Hyperlink"/>
                    <w:noProof/>
                  </w:rPr>
                  <w:t>V. Program Information</w:t>
                </w:r>
                <w:r w:rsidR="002515AB">
                  <w:rPr>
                    <w:noProof/>
                    <w:webHidden/>
                  </w:rPr>
                  <w:tab/>
                </w:r>
                <w:r w:rsidR="002515AB">
                  <w:rPr>
                    <w:noProof/>
                    <w:webHidden/>
                  </w:rPr>
                  <w:fldChar w:fldCharType="begin"/>
                </w:r>
                <w:r w:rsidR="002515AB">
                  <w:rPr>
                    <w:noProof/>
                    <w:webHidden/>
                  </w:rPr>
                  <w:instrText xml:space="preserve"> PAGEREF _Toc31721445 \h </w:instrText>
                </w:r>
                <w:r w:rsidR="002515AB">
                  <w:rPr>
                    <w:noProof/>
                    <w:webHidden/>
                  </w:rPr>
                </w:r>
                <w:r w:rsidR="002515AB">
                  <w:rPr>
                    <w:noProof/>
                    <w:webHidden/>
                  </w:rPr>
                  <w:fldChar w:fldCharType="separate"/>
                </w:r>
                <w:r w:rsidR="002515AB">
                  <w:rPr>
                    <w:noProof/>
                    <w:webHidden/>
                  </w:rPr>
                  <w:t>8</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46" w:history="1">
                <w:r w:rsidR="002515AB" w:rsidRPr="006F2DC2">
                  <w:rPr>
                    <w:rStyle w:val="Hyperlink"/>
                    <w:noProof/>
                  </w:rPr>
                  <w:t>21st Century Learning Center Grant</w:t>
                </w:r>
                <w:r w:rsidR="002515AB">
                  <w:rPr>
                    <w:noProof/>
                    <w:webHidden/>
                  </w:rPr>
                  <w:tab/>
                </w:r>
                <w:r w:rsidR="002515AB">
                  <w:rPr>
                    <w:noProof/>
                    <w:webHidden/>
                  </w:rPr>
                  <w:fldChar w:fldCharType="begin"/>
                </w:r>
                <w:r w:rsidR="002515AB">
                  <w:rPr>
                    <w:noProof/>
                    <w:webHidden/>
                  </w:rPr>
                  <w:instrText xml:space="preserve"> PAGEREF _Toc31721446 \h </w:instrText>
                </w:r>
                <w:r w:rsidR="002515AB">
                  <w:rPr>
                    <w:noProof/>
                    <w:webHidden/>
                  </w:rPr>
                </w:r>
                <w:r w:rsidR="002515AB">
                  <w:rPr>
                    <w:noProof/>
                    <w:webHidden/>
                  </w:rPr>
                  <w:fldChar w:fldCharType="separate"/>
                </w:r>
                <w:r w:rsidR="002515AB">
                  <w:rPr>
                    <w:noProof/>
                    <w:webHidden/>
                  </w:rPr>
                  <w:t>9</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47" w:history="1">
                <w:r w:rsidR="002515AB" w:rsidRPr="006F2DC2">
                  <w:rPr>
                    <w:rStyle w:val="Hyperlink"/>
                    <w:noProof/>
                  </w:rPr>
                  <w:t>Alternative Delivery of SIS</w:t>
                </w:r>
                <w:r w:rsidR="002515AB">
                  <w:rPr>
                    <w:noProof/>
                    <w:webHidden/>
                  </w:rPr>
                  <w:tab/>
                </w:r>
                <w:r w:rsidR="002515AB">
                  <w:rPr>
                    <w:noProof/>
                    <w:webHidden/>
                  </w:rPr>
                  <w:fldChar w:fldCharType="begin"/>
                </w:r>
                <w:r w:rsidR="002515AB">
                  <w:rPr>
                    <w:noProof/>
                    <w:webHidden/>
                  </w:rPr>
                  <w:instrText xml:space="preserve"> PAGEREF _Toc31721447 \h </w:instrText>
                </w:r>
                <w:r w:rsidR="002515AB">
                  <w:rPr>
                    <w:noProof/>
                    <w:webHidden/>
                  </w:rPr>
                </w:r>
                <w:r w:rsidR="002515AB">
                  <w:rPr>
                    <w:noProof/>
                    <w:webHidden/>
                  </w:rPr>
                  <w:fldChar w:fldCharType="separate"/>
                </w:r>
                <w:r w:rsidR="002515AB">
                  <w:rPr>
                    <w:noProof/>
                    <w:webHidden/>
                  </w:rPr>
                  <w:t>10</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48" w:history="1">
                <w:r w:rsidR="002515AB" w:rsidRPr="006F2DC2">
                  <w:rPr>
                    <w:rStyle w:val="Hyperlink"/>
                    <w:noProof/>
                  </w:rPr>
                  <w:t>Coordinated Early Intervening Services</w:t>
                </w:r>
                <w:r w:rsidR="002515AB">
                  <w:rPr>
                    <w:noProof/>
                    <w:webHidden/>
                  </w:rPr>
                  <w:tab/>
                </w:r>
                <w:r w:rsidR="002515AB">
                  <w:rPr>
                    <w:noProof/>
                    <w:webHidden/>
                  </w:rPr>
                  <w:fldChar w:fldCharType="begin"/>
                </w:r>
                <w:r w:rsidR="002515AB">
                  <w:rPr>
                    <w:noProof/>
                    <w:webHidden/>
                  </w:rPr>
                  <w:instrText xml:space="preserve"> PAGEREF _Toc31721448 \h </w:instrText>
                </w:r>
                <w:r w:rsidR="002515AB">
                  <w:rPr>
                    <w:noProof/>
                    <w:webHidden/>
                  </w:rPr>
                </w:r>
                <w:r w:rsidR="002515AB">
                  <w:rPr>
                    <w:noProof/>
                    <w:webHidden/>
                  </w:rPr>
                  <w:fldChar w:fldCharType="separate"/>
                </w:r>
                <w:r w:rsidR="002515AB">
                  <w:rPr>
                    <w:noProof/>
                    <w:webHidden/>
                  </w:rPr>
                  <w:t>11</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49" w:history="1">
                <w:r w:rsidR="002515AB" w:rsidRPr="006F2DC2">
                  <w:rPr>
                    <w:rStyle w:val="Hyperlink"/>
                    <w:noProof/>
                  </w:rPr>
                  <w:t>Early Childhood Screening</w:t>
                </w:r>
                <w:r w:rsidR="002515AB">
                  <w:rPr>
                    <w:noProof/>
                    <w:webHidden/>
                  </w:rPr>
                  <w:tab/>
                </w:r>
                <w:r w:rsidR="002515AB">
                  <w:rPr>
                    <w:noProof/>
                    <w:webHidden/>
                  </w:rPr>
                  <w:fldChar w:fldCharType="begin"/>
                </w:r>
                <w:r w:rsidR="002515AB">
                  <w:rPr>
                    <w:noProof/>
                    <w:webHidden/>
                  </w:rPr>
                  <w:instrText xml:space="preserve"> PAGEREF _Toc31721449 \h </w:instrText>
                </w:r>
                <w:r w:rsidR="002515AB">
                  <w:rPr>
                    <w:noProof/>
                    <w:webHidden/>
                  </w:rPr>
                </w:r>
                <w:r w:rsidR="002515AB">
                  <w:rPr>
                    <w:noProof/>
                    <w:webHidden/>
                  </w:rPr>
                  <w:fldChar w:fldCharType="separate"/>
                </w:r>
                <w:r w:rsidR="002515AB">
                  <w:rPr>
                    <w:noProof/>
                    <w:webHidden/>
                  </w:rPr>
                  <w:t>12</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0" w:history="1">
                <w:r w:rsidR="002515AB" w:rsidRPr="006F2DC2">
                  <w:rPr>
                    <w:rStyle w:val="Hyperlink"/>
                    <w:noProof/>
                  </w:rPr>
                  <w:t>English Learner</w:t>
                </w:r>
                <w:r w:rsidR="002515AB">
                  <w:rPr>
                    <w:noProof/>
                    <w:webHidden/>
                  </w:rPr>
                  <w:tab/>
                </w:r>
                <w:r w:rsidR="002515AB">
                  <w:rPr>
                    <w:noProof/>
                    <w:webHidden/>
                  </w:rPr>
                  <w:fldChar w:fldCharType="begin"/>
                </w:r>
                <w:r w:rsidR="002515AB">
                  <w:rPr>
                    <w:noProof/>
                    <w:webHidden/>
                  </w:rPr>
                  <w:instrText xml:space="preserve"> PAGEREF _Toc31721450 \h </w:instrText>
                </w:r>
                <w:r w:rsidR="002515AB">
                  <w:rPr>
                    <w:noProof/>
                    <w:webHidden/>
                  </w:rPr>
                </w:r>
                <w:r w:rsidR="002515AB">
                  <w:rPr>
                    <w:noProof/>
                    <w:webHidden/>
                  </w:rPr>
                  <w:fldChar w:fldCharType="separate"/>
                </w:r>
                <w:r w:rsidR="002515AB">
                  <w:rPr>
                    <w:noProof/>
                    <w:webHidden/>
                  </w:rPr>
                  <w:t>14</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1" w:history="1">
                <w:r w:rsidR="002515AB" w:rsidRPr="006F2DC2">
                  <w:rPr>
                    <w:rStyle w:val="Hyperlink"/>
                    <w:noProof/>
                  </w:rPr>
                  <w:t>Gifted and Talented</w:t>
                </w:r>
                <w:r w:rsidR="002515AB">
                  <w:rPr>
                    <w:noProof/>
                    <w:webHidden/>
                  </w:rPr>
                  <w:tab/>
                </w:r>
                <w:r w:rsidR="002515AB">
                  <w:rPr>
                    <w:noProof/>
                    <w:webHidden/>
                  </w:rPr>
                  <w:fldChar w:fldCharType="begin"/>
                </w:r>
                <w:r w:rsidR="002515AB">
                  <w:rPr>
                    <w:noProof/>
                    <w:webHidden/>
                  </w:rPr>
                  <w:instrText xml:space="preserve"> PAGEREF _Toc31721451 \h </w:instrText>
                </w:r>
                <w:r w:rsidR="002515AB">
                  <w:rPr>
                    <w:noProof/>
                    <w:webHidden/>
                  </w:rPr>
                </w:r>
                <w:r w:rsidR="002515AB">
                  <w:rPr>
                    <w:noProof/>
                    <w:webHidden/>
                  </w:rPr>
                  <w:fldChar w:fldCharType="separate"/>
                </w:r>
                <w:r w:rsidR="002515AB">
                  <w:rPr>
                    <w:noProof/>
                    <w:webHidden/>
                  </w:rPr>
                  <w:t>16</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2" w:history="1">
                <w:r w:rsidR="002515AB" w:rsidRPr="006F2DC2">
                  <w:rPr>
                    <w:rStyle w:val="Hyperlink"/>
                    <w:noProof/>
                  </w:rPr>
                  <w:t>Homeless</w:t>
                </w:r>
                <w:r w:rsidR="002515AB">
                  <w:rPr>
                    <w:noProof/>
                    <w:webHidden/>
                  </w:rPr>
                  <w:tab/>
                </w:r>
                <w:r w:rsidR="002515AB">
                  <w:rPr>
                    <w:noProof/>
                    <w:webHidden/>
                  </w:rPr>
                  <w:fldChar w:fldCharType="begin"/>
                </w:r>
                <w:r w:rsidR="002515AB">
                  <w:rPr>
                    <w:noProof/>
                    <w:webHidden/>
                  </w:rPr>
                  <w:instrText xml:space="preserve"> PAGEREF _Toc31721452 \h </w:instrText>
                </w:r>
                <w:r w:rsidR="002515AB">
                  <w:rPr>
                    <w:noProof/>
                    <w:webHidden/>
                  </w:rPr>
                </w:r>
                <w:r w:rsidR="002515AB">
                  <w:rPr>
                    <w:noProof/>
                    <w:webHidden/>
                  </w:rPr>
                  <w:fldChar w:fldCharType="separate"/>
                </w:r>
                <w:r w:rsidR="002515AB">
                  <w:rPr>
                    <w:noProof/>
                    <w:webHidden/>
                  </w:rPr>
                  <w:t>17</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3" w:history="1">
                <w:r w:rsidR="002515AB" w:rsidRPr="006F2DC2">
                  <w:rPr>
                    <w:rStyle w:val="Hyperlink"/>
                    <w:noProof/>
                  </w:rPr>
                  <w:t>PSEO Concurrent</w:t>
                </w:r>
                <w:r w:rsidR="002515AB">
                  <w:rPr>
                    <w:noProof/>
                    <w:webHidden/>
                  </w:rPr>
                  <w:tab/>
                </w:r>
                <w:r w:rsidR="002515AB">
                  <w:rPr>
                    <w:noProof/>
                    <w:webHidden/>
                  </w:rPr>
                  <w:fldChar w:fldCharType="begin"/>
                </w:r>
                <w:r w:rsidR="002515AB">
                  <w:rPr>
                    <w:noProof/>
                    <w:webHidden/>
                  </w:rPr>
                  <w:instrText xml:space="preserve"> PAGEREF _Toc31721453 \h </w:instrText>
                </w:r>
                <w:r w:rsidR="002515AB">
                  <w:rPr>
                    <w:noProof/>
                    <w:webHidden/>
                  </w:rPr>
                </w:r>
                <w:r w:rsidR="002515AB">
                  <w:rPr>
                    <w:noProof/>
                    <w:webHidden/>
                  </w:rPr>
                  <w:fldChar w:fldCharType="separate"/>
                </w:r>
                <w:r w:rsidR="002515AB">
                  <w:rPr>
                    <w:noProof/>
                    <w:webHidden/>
                  </w:rPr>
                  <w:t>19</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4" w:history="1">
                <w:r w:rsidR="002515AB" w:rsidRPr="006F2DC2">
                  <w:rPr>
                    <w:rStyle w:val="Hyperlink"/>
                    <w:noProof/>
                  </w:rPr>
                  <w:t>PSEO Program</w:t>
                </w:r>
                <w:r w:rsidR="002515AB">
                  <w:rPr>
                    <w:noProof/>
                    <w:webHidden/>
                  </w:rPr>
                  <w:tab/>
                </w:r>
                <w:r w:rsidR="002515AB">
                  <w:rPr>
                    <w:noProof/>
                    <w:webHidden/>
                  </w:rPr>
                  <w:fldChar w:fldCharType="begin"/>
                </w:r>
                <w:r w:rsidR="002515AB">
                  <w:rPr>
                    <w:noProof/>
                    <w:webHidden/>
                  </w:rPr>
                  <w:instrText xml:space="preserve"> PAGEREF _Toc31721454 \h </w:instrText>
                </w:r>
                <w:r w:rsidR="002515AB">
                  <w:rPr>
                    <w:noProof/>
                    <w:webHidden/>
                  </w:rPr>
                </w:r>
                <w:r w:rsidR="002515AB">
                  <w:rPr>
                    <w:noProof/>
                    <w:webHidden/>
                  </w:rPr>
                  <w:fldChar w:fldCharType="separate"/>
                </w:r>
                <w:r w:rsidR="002515AB">
                  <w:rPr>
                    <w:noProof/>
                    <w:webHidden/>
                  </w:rPr>
                  <w:t>20</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5" w:history="1">
                <w:r w:rsidR="002515AB" w:rsidRPr="006F2DC2">
                  <w:rPr>
                    <w:rStyle w:val="Hyperlink"/>
                    <w:noProof/>
                  </w:rPr>
                  <w:t>SAAP</w:t>
                </w:r>
                <w:r w:rsidR="002515AB">
                  <w:rPr>
                    <w:noProof/>
                    <w:webHidden/>
                  </w:rPr>
                  <w:tab/>
                </w:r>
                <w:r w:rsidR="002515AB">
                  <w:rPr>
                    <w:noProof/>
                    <w:webHidden/>
                  </w:rPr>
                  <w:fldChar w:fldCharType="begin"/>
                </w:r>
                <w:r w:rsidR="002515AB">
                  <w:rPr>
                    <w:noProof/>
                    <w:webHidden/>
                  </w:rPr>
                  <w:instrText xml:space="preserve"> PAGEREF _Toc31721455 \h </w:instrText>
                </w:r>
                <w:r w:rsidR="002515AB">
                  <w:rPr>
                    <w:noProof/>
                    <w:webHidden/>
                  </w:rPr>
                </w:r>
                <w:r w:rsidR="002515AB">
                  <w:rPr>
                    <w:noProof/>
                    <w:webHidden/>
                  </w:rPr>
                  <w:fldChar w:fldCharType="separate"/>
                </w:r>
                <w:r w:rsidR="002515AB">
                  <w:rPr>
                    <w:noProof/>
                    <w:webHidden/>
                  </w:rPr>
                  <w:t>22</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6" w:history="1">
                <w:r w:rsidR="002515AB" w:rsidRPr="006F2DC2">
                  <w:rPr>
                    <w:rStyle w:val="Hyperlink"/>
                    <w:noProof/>
                  </w:rPr>
                  <w:t>School Food Service</w:t>
                </w:r>
                <w:r w:rsidR="002515AB">
                  <w:rPr>
                    <w:noProof/>
                    <w:webHidden/>
                  </w:rPr>
                  <w:tab/>
                </w:r>
                <w:r w:rsidR="002515AB">
                  <w:rPr>
                    <w:noProof/>
                    <w:webHidden/>
                  </w:rPr>
                  <w:fldChar w:fldCharType="begin"/>
                </w:r>
                <w:r w:rsidR="002515AB">
                  <w:rPr>
                    <w:noProof/>
                    <w:webHidden/>
                  </w:rPr>
                  <w:instrText xml:space="preserve"> PAGEREF _Toc31721456 \h </w:instrText>
                </w:r>
                <w:r w:rsidR="002515AB">
                  <w:rPr>
                    <w:noProof/>
                    <w:webHidden/>
                  </w:rPr>
                </w:r>
                <w:r w:rsidR="002515AB">
                  <w:rPr>
                    <w:noProof/>
                    <w:webHidden/>
                  </w:rPr>
                  <w:fldChar w:fldCharType="separate"/>
                </w:r>
                <w:r w:rsidR="002515AB">
                  <w:rPr>
                    <w:noProof/>
                    <w:webHidden/>
                  </w:rPr>
                  <w:t>23</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7" w:history="1">
                <w:r w:rsidR="002515AB" w:rsidRPr="006F2DC2">
                  <w:rPr>
                    <w:rStyle w:val="Hyperlink"/>
                    <w:noProof/>
                  </w:rPr>
                  <w:t>Section 504 Plan</w:t>
                </w:r>
                <w:r w:rsidR="002515AB">
                  <w:rPr>
                    <w:noProof/>
                    <w:webHidden/>
                  </w:rPr>
                  <w:tab/>
                </w:r>
                <w:r w:rsidR="002515AB">
                  <w:rPr>
                    <w:noProof/>
                    <w:webHidden/>
                  </w:rPr>
                  <w:fldChar w:fldCharType="begin"/>
                </w:r>
                <w:r w:rsidR="002515AB">
                  <w:rPr>
                    <w:noProof/>
                    <w:webHidden/>
                  </w:rPr>
                  <w:instrText xml:space="preserve"> PAGEREF _Toc31721457 \h </w:instrText>
                </w:r>
                <w:r w:rsidR="002515AB">
                  <w:rPr>
                    <w:noProof/>
                    <w:webHidden/>
                  </w:rPr>
                </w:r>
                <w:r w:rsidR="002515AB">
                  <w:rPr>
                    <w:noProof/>
                    <w:webHidden/>
                  </w:rPr>
                  <w:fldChar w:fldCharType="separate"/>
                </w:r>
                <w:r w:rsidR="002515AB">
                  <w:rPr>
                    <w:noProof/>
                    <w:webHidden/>
                  </w:rPr>
                  <w:t>26</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8" w:history="1">
                <w:r w:rsidR="002515AB" w:rsidRPr="006F2DC2">
                  <w:rPr>
                    <w:rStyle w:val="Hyperlink"/>
                    <w:noProof/>
                  </w:rPr>
                  <w:t>Special Education</w:t>
                </w:r>
                <w:r w:rsidR="002515AB">
                  <w:rPr>
                    <w:noProof/>
                    <w:webHidden/>
                  </w:rPr>
                  <w:tab/>
                </w:r>
                <w:r w:rsidR="002515AB">
                  <w:rPr>
                    <w:noProof/>
                    <w:webHidden/>
                  </w:rPr>
                  <w:fldChar w:fldCharType="begin"/>
                </w:r>
                <w:r w:rsidR="002515AB">
                  <w:rPr>
                    <w:noProof/>
                    <w:webHidden/>
                  </w:rPr>
                  <w:instrText xml:space="preserve"> PAGEREF _Toc31721458 \h </w:instrText>
                </w:r>
                <w:r w:rsidR="002515AB">
                  <w:rPr>
                    <w:noProof/>
                    <w:webHidden/>
                  </w:rPr>
                </w:r>
                <w:r w:rsidR="002515AB">
                  <w:rPr>
                    <w:noProof/>
                    <w:webHidden/>
                  </w:rPr>
                  <w:fldChar w:fldCharType="separate"/>
                </w:r>
                <w:r w:rsidR="002515AB">
                  <w:rPr>
                    <w:noProof/>
                    <w:webHidden/>
                  </w:rPr>
                  <w:t>27</w:t>
                </w:r>
                <w:r w:rsidR="002515AB">
                  <w:rPr>
                    <w:noProof/>
                    <w:webHidden/>
                  </w:rPr>
                  <w:fldChar w:fldCharType="end"/>
                </w:r>
              </w:hyperlink>
            </w:p>
            <w:p w:rsidR="002515AB" w:rsidRDefault="00B430CC">
              <w:pPr>
                <w:pStyle w:val="TOC2"/>
                <w:tabs>
                  <w:tab w:val="right" w:leader="dot" w:pos="10070"/>
                </w:tabs>
                <w:rPr>
                  <w:rFonts w:asciiTheme="minorHAnsi" w:eastAsiaTheme="minorEastAsia" w:hAnsiTheme="minorHAnsi" w:cstheme="minorBidi"/>
                  <w:noProof/>
                  <w:lang w:bidi="ar-SA"/>
                </w:rPr>
              </w:pPr>
              <w:hyperlink w:anchor="_Toc31721459" w:history="1">
                <w:r w:rsidR="002515AB" w:rsidRPr="006F2DC2">
                  <w:rPr>
                    <w:rStyle w:val="Hyperlink"/>
                    <w:noProof/>
                  </w:rPr>
                  <w:t>Title I Part A</w:t>
                </w:r>
                <w:r w:rsidR="002515AB">
                  <w:rPr>
                    <w:noProof/>
                    <w:webHidden/>
                  </w:rPr>
                  <w:tab/>
                </w:r>
                <w:r w:rsidR="002515AB">
                  <w:rPr>
                    <w:noProof/>
                    <w:webHidden/>
                  </w:rPr>
                  <w:fldChar w:fldCharType="begin"/>
                </w:r>
                <w:r w:rsidR="002515AB">
                  <w:rPr>
                    <w:noProof/>
                    <w:webHidden/>
                  </w:rPr>
                  <w:instrText xml:space="preserve"> PAGEREF _Toc31721459 \h </w:instrText>
                </w:r>
                <w:r w:rsidR="002515AB">
                  <w:rPr>
                    <w:noProof/>
                    <w:webHidden/>
                  </w:rPr>
                </w:r>
                <w:r w:rsidR="002515AB">
                  <w:rPr>
                    <w:noProof/>
                    <w:webHidden/>
                  </w:rPr>
                  <w:fldChar w:fldCharType="separate"/>
                </w:r>
                <w:r w:rsidR="002515AB">
                  <w:rPr>
                    <w:noProof/>
                    <w:webHidden/>
                  </w:rPr>
                  <w:t>31</w:t>
                </w:r>
                <w:r w:rsidR="002515AB">
                  <w:rPr>
                    <w:noProof/>
                    <w:webHidden/>
                  </w:rPr>
                  <w:fldChar w:fldCharType="end"/>
                </w:r>
              </w:hyperlink>
            </w:p>
            <w:p w:rsidR="00C85E9D" w:rsidRDefault="00C85E9D">
              <w:r>
                <w:rPr>
                  <w:b/>
                  <w:bCs/>
                  <w:noProof/>
                </w:rPr>
                <w:fldChar w:fldCharType="end"/>
              </w:r>
            </w:p>
          </w:sdtContent>
        </w:sdt>
        <w:p w:rsidR="00C85E9D" w:rsidRDefault="00C85E9D">
          <w:pPr>
            <w:spacing w:before="120" w:after="0"/>
            <w:rPr>
              <w:b/>
              <w:color w:val="003865"/>
              <w:sz w:val="40"/>
              <w:szCs w:val="40"/>
            </w:rPr>
          </w:pPr>
          <w:r>
            <w:br w:type="page"/>
          </w:r>
        </w:p>
        <w:p w:rsidR="008C2BAF" w:rsidRPr="008E09D4" w:rsidRDefault="008C2BAF" w:rsidP="002549A4">
          <w:pPr>
            <w:pStyle w:val="Heading1"/>
          </w:pPr>
          <w:bookmarkStart w:id="0" w:name="_Toc31721440"/>
          <w:r w:rsidRPr="00D76D51">
            <w:lastRenderedPageBreak/>
            <w:t>Overview</w:t>
          </w:r>
          <w:bookmarkEnd w:id="0"/>
          <w:r w:rsidRPr="00D76D51">
            <w:t xml:space="preserve"> </w:t>
          </w:r>
        </w:p>
        <w:p w:rsidR="002549A4" w:rsidRDefault="008C2BAF" w:rsidP="008C2BAF">
          <w:r>
            <w:t>This document describes the methods and rules used when reading the Ed-Fi Operational Data Stores</w:t>
          </w:r>
          <w:r w:rsidR="009D3015">
            <w:t xml:space="preserve"> (ODSs) for use in the Minnesota Automated Reporting Student System (MARSS)</w:t>
          </w:r>
          <w:r>
            <w:t xml:space="preserve">. </w:t>
          </w:r>
          <w:r w:rsidR="009D3015">
            <w:t xml:space="preserve">The ODSs </w:t>
          </w:r>
          <w:r w:rsidR="002549A4">
            <w:t xml:space="preserve">are </w:t>
          </w:r>
          <w:r w:rsidR="009D3015">
            <w:t xml:space="preserve">set of databases; each limited to data collected in a </w:t>
          </w:r>
          <w:r w:rsidR="002549A4">
            <w:t xml:space="preserve">specific fiscal year. </w:t>
          </w:r>
          <w:r w:rsidR="009D3015">
            <w:t xml:space="preserve">The </w:t>
          </w:r>
          <w:r w:rsidR="002549A4">
            <w:t xml:space="preserve">translation </w:t>
          </w:r>
          <w:r w:rsidR="009D3015">
            <w:t xml:space="preserve">into MARSS information for the 2020 fiscal year is described here in </w:t>
          </w:r>
          <w:r w:rsidR="007E5420">
            <w:t>five general</w:t>
          </w:r>
          <w:r w:rsidR="002549A4">
            <w:t xml:space="preserve"> sections.</w:t>
          </w:r>
        </w:p>
        <w:p w:rsidR="002549A4" w:rsidRPr="002549A4" w:rsidRDefault="008C2BAF" w:rsidP="00C144FF">
          <w:pPr>
            <w:pStyle w:val="BulletListLevel1"/>
            <w:numPr>
              <w:ilvl w:val="0"/>
              <w:numId w:val="7"/>
            </w:numPr>
          </w:pPr>
          <w:r w:rsidRPr="002549A4">
            <w:t>Student Information</w:t>
          </w:r>
        </w:p>
        <w:p w:rsidR="002549A4" w:rsidRPr="002549A4" w:rsidRDefault="008C2BAF" w:rsidP="00C144FF">
          <w:pPr>
            <w:pStyle w:val="BulletListLevel1"/>
            <w:numPr>
              <w:ilvl w:val="0"/>
              <w:numId w:val="7"/>
            </w:numPr>
          </w:pPr>
          <w:r w:rsidRPr="002549A4">
            <w:t>Enrollment Information</w:t>
          </w:r>
        </w:p>
        <w:p w:rsidR="002549A4" w:rsidRPr="002549A4" w:rsidRDefault="008C2BAF" w:rsidP="00C144FF">
          <w:pPr>
            <w:pStyle w:val="BulletListLevel1"/>
            <w:numPr>
              <w:ilvl w:val="0"/>
              <w:numId w:val="7"/>
            </w:numPr>
          </w:pPr>
          <w:r w:rsidRPr="002549A4">
            <w:t>Demographic Information</w:t>
          </w:r>
        </w:p>
        <w:p w:rsidR="004E79E2" w:rsidRDefault="004E79E2" w:rsidP="00C144FF">
          <w:pPr>
            <w:pStyle w:val="BulletListLevel1"/>
            <w:numPr>
              <w:ilvl w:val="0"/>
              <w:numId w:val="7"/>
            </w:numPr>
          </w:pPr>
          <w:r>
            <w:t>School Information</w:t>
          </w:r>
        </w:p>
        <w:p w:rsidR="002549A4" w:rsidRPr="002549A4" w:rsidRDefault="008C2BAF" w:rsidP="00C144FF">
          <w:pPr>
            <w:pStyle w:val="BulletListLevel1"/>
            <w:numPr>
              <w:ilvl w:val="0"/>
              <w:numId w:val="7"/>
            </w:numPr>
          </w:pPr>
          <w:r w:rsidRPr="002549A4">
            <w:t xml:space="preserve">Program </w:t>
          </w:r>
          <w:r w:rsidR="00F72F9B">
            <w:t>I</w:t>
          </w:r>
          <w:r w:rsidRPr="002549A4">
            <w:t>nformation</w:t>
          </w:r>
        </w:p>
        <w:p w:rsidR="004223D5" w:rsidRDefault="00F72F9B" w:rsidP="008C2BAF">
          <w:r>
            <w:t xml:space="preserve">The term 'table' is used loosely in the following sections. It represents the various sets of information that are linked together in a logical fashion. They are </w:t>
          </w:r>
          <w:r w:rsidR="007E5420">
            <w:t>shown</w:t>
          </w:r>
          <w:r>
            <w:t xml:space="preserve"> as rows and columns of data in the examples following. Where applicable, default values are shown in the examples where </w:t>
          </w:r>
          <w:r w:rsidR="007E5420">
            <w:t>an</w:t>
          </w:r>
          <w:r>
            <w:t xml:space="preserve"> Ed-Fi element </w:t>
          </w:r>
          <w:r w:rsidR="007E5420">
            <w:t>may be</w:t>
          </w:r>
          <w:r>
            <w:t xml:space="preserve"> missing.</w:t>
          </w:r>
        </w:p>
        <w:p w:rsidR="002549A4" w:rsidRDefault="002549A4">
          <w:pPr>
            <w:spacing w:before="120" w:after="0"/>
          </w:pPr>
          <w:r>
            <w:br w:type="page"/>
          </w:r>
        </w:p>
        <w:p w:rsidR="002549A4" w:rsidRDefault="002549A4" w:rsidP="002549A4">
          <w:pPr>
            <w:pStyle w:val="Heading1"/>
          </w:pPr>
          <w:bookmarkStart w:id="1" w:name="_Toc31721441"/>
          <w:r>
            <w:lastRenderedPageBreak/>
            <w:t>I. Student Information</w:t>
          </w:r>
          <w:bookmarkEnd w:id="1"/>
        </w:p>
        <w:p w:rsidR="004223D5" w:rsidRDefault="004223D5">
          <w:pPr>
            <w:spacing w:before="120" w:after="0"/>
          </w:pPr>
          <w:r>
            <w:t>A basic unit in the Ed-Fi system is the Student table. It simply holds the State Student ID (</w:t>
          </w:r>
          <w:r w:rsidR="00B430CC">
            <w:t>SSID</w:t>
          </w:r>
          <w:r w:rsidR="00F0645F">
            <w:t xml:space="preserve">). The SSID is </w:t>
          </w:r>
          <w:r w:rsidR="00B430CC">
            <w:t>also known as t</w:t>
          </w:r>
          <w:r>
            <w:t>he MARSS Number</w:t>
          </w:r>
          <w:r w:rsidR="00F0645F">
            <w:t xml:space="preserve"> and is stored in the Ed-Fi table as Student Unique ID. A</w:t>
          </w:r>
          <w:r>
            <w:t xml:space="preserve"> surrogate key called the Student USI</w:t>
          </w:r>
          <w:r w:rsidR="00F0645F">
            <w:t xml:space="preserve"> is created for each Student Unique ID</w:t>
          </w:r>
          <w:r>
            <w:t>. The Student USI is the key use</w:t>
          </w:r>
          <w:r w:rsidR="007E5420">
            <w:t>d</w:t>
          </w:r>
          <w:r>
            <w:t xml:space="preserve"> when data is loaded into other </w:t>
          </w:r>
          <w:r w:rsidR="007E5420">
            <w:t xml:space="preserve">Ed-Fi </w:t>
          </w:r>
          <w:r>
            <w:t>related tables such as enrollment, demographics and programs.</w:t>
          </w:r>
          <w:r w:rsidR="00F0645F">
            <w:t xml:space="preserve"> </w:t>
          </w:r>
        </w:p>
        <w:p w:rsidR="002549A4" w:rsidRDefault="004223D5">
          <w:pPr>
            <w:spacing w:before="120" w:after="0"/>
          </w:pPr>
          <w:r>
            <w:t xml:space="preserve">The Student table also requires </w:t>
          </w:r>
          <w:r w:rsidR="00A51905">
            <w:t>the</w:t>
          </w:r>
          <w:r>
            <w:t xml:space="preserve"> name, birthdate and gender</w:t>
          </w:r>
          <w:r w:rsidR="00A51905">
            <w:t xml:space="preserve"> of the student. However, </w:t>
          </w:r>
          <w:r>
            <w:t xml:space="preserve">these are only used </w:t>
          </w:r>
          <w:r w:rsidR="007E5420">
            <w:t xml:space="preserve">to </w:t>
          </w:r>
          <w:r>
            <w:t xml:space="preserve">validate the </w:t>
          </w:r>
          <w:r w:rsidR="00F0645F">
            <w:t>MARSS Number</w:t>
          </w:r>
          <w:r>
            <w:t xml:space="preserve"> </w:t>
          </w:r>
          <w:r w:rsidR="00FA1EB8">
            <w:t xml:space="preserve">in the record. </w:t>
          </w:r>
          <w:r w:rsidR="007E5420" w:rsidRPr="007E5420">
            <w:t xml:space="preserve">The MARSS </w:t>
          </w:r>
          <w:r w:rsidR="00792088">
            <w:t>n</w:t>
          </w:r>
          <w:r w:rsidR="007E5420" w:rsidRPr="007E5420">
            <w:t>umber must match one in the State Student ID (SSID) system with a similar name, birthdate and gender. The actual name, birthdate and gender used in the translation into MARSS are derived from the other information sources specific to the district. Th</w:t>
          </w:r>
          <w:r w:rsidR="00792088">
            <w:t>ese</w:t>
          </w:r>
          <w:r w:rsidR="007E5420" w:rsidRPr="007E5420">
            <w:t xml:space="preserve"> </w:t>
          </w:r>
          <w:r w:rsidR="00792088">
            <w:t>are</w:t>
          </w:r>
          <w:r w:rsidR="007E5420" w:rsidRPr="007E5420">
            <w:t xml:space="preserve"> held in the demographics table (called Student Education Organization Association).</w:t>
          </w:r>
        </w:p>
        <w:p w:rsidR="00792088" w:rsidRDefault="00792088" w:rsidP="00792088">
          <w:pPr>
            <w:rPr>
              <w:lang w:bidi="ar-SA"/>
            </w:rPr>
          </w:pPr>
          <w:r>
            <w:rPr>
              <w:lang w:bidi="ar-SA"/>
            </w:rPr>
            <w:t>An example of four records from Student Information.</w:t>
          </w:r>
        </w:p>
        <w:tbl>
          <w:tblPr>
            <w:tblW w:w="9298" w:type="dxa"/>
            <w:tblLook w:val="04A0" w:firstRow="1" w:lastRow="0" w:firstColumn="1" w:lastColumn="0" w:noHBand="0" w:noVBand="1"/>
            <w:tblCaption w:val="Example of Student Records"/>
            <w:tblDescription w:val="An example of how the student records may be represented."/>
          </w:tblPr>
          <w:tblGrid>
            <w:gridCol w:w="1109"/>
            <w:gridCol w:w="1666"/>
            <w:gridCol w:w="1380"/>
            <w:gridCol w:w="1020"/>
            <w:gridCol w:w="1000"/>
            <w:gridCol w:w="800"/>
            <w:gridCol w:w="893"/>
            <w:gridCol w:w="1430"/>
          </w:tblGrid>
          <w:tr w:rsidR="00444267" w:rsidRPr="00444267" w:rsidTr="00792088">
            <w:trPr>
              <w:trHeight w:val="900"/>
            </w:trPr>
            <w:tc>
              <w:tcPr>
                <w:tcW w:w="1109" w:type="dxa"/>
                <w:tcBorders>
                  <w:top w:val="single" w:sz="4" w:space="0" w:color="auto"/>
                  <w:left w:val="single" w:sz="4" w:space="0" w:color="auto"/>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794546">
                  <w:rPr>
                    <w:rFonts w:cs="Calibri"/>
                    <w:b/>
                    <w:color w:val="000000"/>
                    <w:lang w:bidi="ar-SA"/>
                  </w:rPr>
                  <w:t>Student USI</w:t>
                </w:r>
              </w:p>
            </w:tc>
            <w:tc>
              <w:tcPr>
                <w:tcW w:w="1666" w:type="dxa"/>
                <w:tcBorders>
                  <w:top w:val="single" w:sz="4" w:space="0" w:color="auto"/>
                  <w:left w:val="nil"/>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794546">
                  <w:rPr>
                    <w:rFonts w:cs="Calibri"/>
                    <w:b/>
                    <w:color w:val="000000"/>
                    <w:lang w:bidi="ar-SA"/>
                  </w:rPr>
                  <w:t>MARSS</w:t>
                </w:r>
                <w:r w:rsidRPr="00444267">
                  <w:rPr>
                    <w:rFonts w:cs="Calibri"/>
                    <w:b/>
                    <w:color w:val="000000"/>
                    <w:lang w:bidi="ar-SA"/>
                  </w:rPr>
                  <w:t xml:space="preserve"> Number</w:t>
                </w:r>
              </w:p>
            </w:tc>
            <w:tc>
              <w:tcPr>
                <w:tcW w:w="1380" w:type="dxa"/>
                <w:tcBorders>
                  <w:top w:val="single" w:sz="4" w:space="0" w:color="auto"/>
                  <w:left w:val="nil"/>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Last Name</w:t>
                </w:r>
              </w:p>
            </w:tc>
            <w:tc>
              <w:tcPr>
                <w:tcW w:w="1020" w:type="dxa"/>
                <w:tcBorders>
                  <w:top w:val="single" w:sz="4" w:space="0" w:color="auto"/>
                  <w:left w:val="nil"/>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First Name</w:t>
                </w:r>
              </w:p>
            </w:tc>
            <w:tc>
              <w:tcPr>
                <w:tcW w:w="1000" w:type="dxa"/>
                <w:tcBorders>
                  <w:top w:val="single" w:sz="4" w:space="0" w:color="auto"/>
                  <w:left w:val="nil"/>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Middle Name</w:t>
                </w:r>
              </w:p>
            </w:tc>
            <w:tc>
              <w:tcPr>
                <w:tcW w:w="800" w:type="dxa"/>
                <w:tcBorders>
                  <w:top w:val="single" w:sz="4" w:space="0" w:color="auto"/>
                  <w:left w:val="nil"/>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Suffix</w:t>
                </w:r>
              </w:p>
            </w:tc>
            <w:tc>
              <w:tcPr>
                <w:tcW w:w="893" w:type="dxa"/>
                <w:tcBorders>
                  <w:top w:val="single" w:sz="4" w:space="0" w:color="auto"/>
                  <w:left w:val="nil"/>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Gender</w:t>
                </w:r>
              </w:p>
            </w:tc>
            <w:tc>
              <w:tcPr>
                <w:tcW w:w="1430" w:type="dxa"/>
                <w:tcBorders>
                  <w:top w:val="single" w:sz="4" w:space="0" w:color="auto"/>
                  <w:left w:val="nil"/>
                  <w:bottom w:val="single" w:sz="4" w:space="0" w:color="auto"/>
                  <w:right w:val="single" w:sz="4" w:space="0" w:color="auto"/>
                </w:tcBorders>
                <w:shd w:val="clear" w:color="000000" w:fill="E7E6E6"/>
                <w:hideMark/>
              </w:tcPr>
              <w:p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Birth Date</w:t>
                </w:r>
              </w:p>
            </w:tc>
          </w:tr>
          <w:tr w:rsidR="00771589" w:rsidRPr="00444267" w:rsidTr="00792088">
            <w:trPr>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635897</w:t>
                </w:r>
              </w:p>
            </w:tc>
            <w:tc>
              <w:tcPr>
                <w:tcW w:w="1666" w:type="dxa"/>
                <w:tcBorders>
                  <w:top w:val="nil"/>
                  <w:left w:val="nil"/>
                  <w:bottom w:val="single" w:sz="4" w:space="0" w:color="auto"/>
                  <w:right w:val="single" w:sz="4" w:space="0" w:color="auto"/>
                </w:tcBorders>
                <w:shd w:val="clear" w:color="auto" w:fill="auto"/>
                <w:noWrap/>
                <w:vAlign w:val="bottom"/>
                <w:hideMark/>
              </w:tcPr>
              <w:p w:rsidR="00771589" w:rsidRPr="00771589" w:rsidRDefault="00186E7F" w:rsidP="00771589">
                <w:pPr>
                  <w:spacing w:before="0" w:after="0" w:line="240" w:lineRule="auto"/>
                  <w:rPr>
                    <w:rFonts w:cs="Calibri"/>
                    <w:color w:val="000000"/>
                    <w:lang w:bidi="ar-SA"/>
                  </w:rPr>
                </w:pPr>
                <w:r>
                  <w:rPr>
                    <w:rFonts w:cs="Calibri"/>
                    <w:color w:val="000000"/>
                    <w:lang w:bidi="ar-SA"/>
                  </w:rPr>
                  <w:t>8000000000001</w:t>
                </w:r>
              </w:p>
            </w:tc>
            <w:tc>
              <w:tcPr>
                <w:tcW w:w="138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Deshawn</w:t>
                </w:r>
              </w:p>
            </w:tc>
            <w:tc>
              <w:tcPr>
                <w:tcW w:w="102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Dave</w:t>
                </w:r>
              </w:p>
            </w:tc>
            <w:tc>
              <w:tcPr>
                <w:tcW w:w="10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Den</w:t>
                </w:r>
              </w:p>
            </w:tc>
            <w:tc>
              <w:tcPr>
                <w:tcW w:w="8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Jr</w:t>
                </w:r>
              </w:p>
            </w:tc>
            <w:tc>
              <w:tcPr>
                <w:tcW w:w="893"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M</w:t>
                </w:r>
              </w:p>
            </w:tc>
            <w:tc>
              <w:tcPr>
                <w:tcW w:w="143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2010-05-04</w:t>
                </w:r>
              </w:p>
            </w:tc>
          </w:tr>
          <w:tr w:rsidR="00771589" w:rsidRPr="00444267" w:rsidTr="00792088">
            <w:trPr>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47845</w:t>
                </w:r>
              </w:p>
            </w:tc>
            <w:tc>
              <w:tcPr>
                <w:tcW w:w="1666" w:type="dxa"/>
                <w:tcBorders>
                  <w:top w:val="nil"/>
                  <w:left w:val="nil"/>
                  <w:bottom w:val="single" w:sz="4" w:space="0" w:color="auto"/>
                  <w:right w:val="single" w:sz="4" w:space="0" w:color="auto"/>
                </w:tcBorders>
                <w:shd w:val="clear" w:color="auto" w:fill="auto"/>
                <w:noWrap/>
                <w:vAlign w:val="bottom"/>
                <w:hideMark/>
              </w:tcPr>
              <w:p w:rsidR="00771589" w:rsidRPr="00771589" w:rsidRDefault="00186E7F" w:rsidP="00186E7F">
                <w:pPr>
                  <w:spacing w:before="0" w:after="0" w:line="240" w:lineRule="auto"/>
                  <w:rPr>
                    <w:rFonts w:cs="Calibri"/>
                    <w:color w:val="000000"/>
                    <w:lang w:bidi="ar-SA"/>
                  </w:rPr>
                </w:pPr>
                <w:r>
                  <w:rPr>
                    <w:rFonts w:cs="Calibri"/>
                    <w:color w:val="000000"/>
                    <w:lang w:bidi="ar-SA"/>
                  </w:rPr>
                  <w:t>8000000000002</w:t>
                </w:r>
              </w:p>
            </w:tc>
            <w:tc>
              <w:tcPr>
                <w:tcW w:w="138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proofErr w:type="spellStart"/>
                <w:r w:rsidRPr="00771589">
                  <w:rPr>
                    <w:rFonts w:cs="Calibri"/>
                    <w:color w:val="000000"/>
                    <w:lang w:bidi="ar-SA"/>
                  </w:rPr>
                  <w:t>Kiril</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Karl</w:t>
                </w:r>
              </w:p>
            </w:tc>
            <w:tc>
              <w:tcPr>
                <w:tcW w:w="10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K</w:t>
                </w:r>
              </w:p>
            </w:tc>
            <w:tc>
              <w:tcPr>
                <w:tcW w:w="8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p>
            </w:tc>
            <w:tc>
              <w:tcPr>
                <w:tcW w:w="893"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M</w:t>
                </w:r>
              </w:p>
            </w:tc>
            <w:tc>
              <w:tcPr>
                <w:tcW w:w="143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2009-08-10</w:t>
                </w:r>
              </w:p>
            </w:tc>
          </w:tr>
          <w:tr w:rsidR="00771589" w:rsidRPr="00444267" w:rsidTr="00792088">
            <w:trPr>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36989852</w:t>
                </w:r>
              </w:p>
            </w:tc>
            <w:tc>
              <w:tcPr>
                <w:tcW w:w="1666" w:type="dxa"/>
                <w:tcBorders>
                  <w:top w:val="nil"/>
                  <w:left w:val="nil"/>
                  <w:bottom w:val="single" w:sz="4" w:space="0" w:color="auto"/>
                  <w:right w:val="single" w:sz="4" w:space="0" w:color="auto"/>
                </w:tcBorders>
                <w:shd w:val="clear" w:color="auto" w:fill="auto"/>
                <w:noWrap/>
                <w:vAlign w:val="bottom"/>
                <w:hideMark/>
              </w:tcPr>
              <w:p w:rsidR="00771589" w:rsidRPr="00771589" w:rsidRDefault="00186E7F" w:rsidP="00186E7F">
                <w:pPr>
                  <w:spacing w:before="0" w:after="0" w:line="240" w:lineRule="auto"/>
                  <w:rPr>
                    <w:rFonts w:cs="Calibri"/>
                    <w:color w:val="000000"/>
                    <w:lang w:bidi="ar-SA"/>
                  </w:rPr>
                </w:pPr>
                <w:r>
                  <w:rPr>
                    <w:rFonts w:cs="Calibri"/>
                    <w:color w:val="000000"/>
                    <w:lang w:bidi="ar-SA"/>
                  </w:rPr>
                  <w:t>8000000000003</w:t>
                </w:r>
              </w:p>
            </w:tc>
            <w:tc>
              <w:tcPr>
                <w:tcW w:w="138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proofErr w:type="spellStart"/>
                <w:r w:rsidRPr="00771589">
                  <w:rPr>
                    <w:rFonts w:cs="Calibri"/>
                    <w:color w:val="000000"/>
                    <w:lang w:bidi="ar-SA"/>
                  </w:rPr>
                  <w:t>Je'even</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James</w:t>
                </w:r>
              </w:p>
            </w:tc>
            <w:tc>
              <w:tcPr>
                <w:tcW w:w="10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Jack</w:t>
                </w:r>
              </w:p>
            </w:tc>
            <w:tc>
              <w:tcPr>
                <w:tcW w:w="8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III</w:t>
                </w:r>
              </w:p>
            </w:tc>
            <w:tc>
              <w:tcPr>
                <w:tcW w:w="893"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M</w:t>
                </w:r>
              </w:p>
            </w:tc>
            <w:tc>
              <w:tcPr>
                <w:tcW w:w="143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2010-07-06</w:t>
                </w:r>
              </w:p>
            </w:tc>
          </w:tr>
          <w:tr w:rsidR="00771589" w:rsidRPr="00444267" w:rsidTr="00792088">
            <w:trPr>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745214</w:t>
                </w:r>
              </w:p>
            </w:tc>
            <w:tc>
              <w:tcPr>
                <w:tcW w:w="1666" w:type="dxa"/>
                <w:tcBorders>
                  <w:top w:val="nil"/>
                  <w:left w:val="nil"/>
                  <w:bottom w:val="single" w:sz="4" w:space="0" w:color="auto"/>
                  <w:right w:val="single" w:sz="4" w:space="0" w:color="auto"/>
                </w:tcBorders>
                <w:shd w:val="clear" w:color="auto" w:fill="auto"/>
                <w:noWrap/>
                <w:vAlign w:val="bottom"/>
                <w:hideMark/>
              </w:tcPr>
              <w:p w:rsidR="00771589" w:rsidRPr="00771589" w:rsidRDefault="00186E7F" w:rsidP="00186E7F">
                <w:pPr>
                  <w:spacing w:before="0" w:after="0" w:line="240" w:lineRule="auto"/>
                  <w:rPr>
                    <w:rFonts w:cs="Calibri"/>
                    <w:color w:val="000000"/>
                    <w:lang w:bidi="ar-SA"/>
                  </w:rPr>
                </w:pPr>
                <w:r>
                  <w:rPr>
                    <w:rFonts w:cs="Calibri"/>
                    <w:color w:val="000000"/>
                    <w:lang w:bidi="ar-SA"/>
                  </w:rPr>
                  <w:t>8000000000004</w:t>
                </w:r>
              </w:p>
            </w:tc>
            <w:tc>
              <w:tcPr>
                <w:tcW w:w="138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Maris</w:t>
                </w:r>
              </w:p>
            </w:tc>
            <w:tc>
              <w:tcPr>
                <w:tcW w:w="102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Meme</w:t>
                </w:r>
              </w:p>
            </w:tc>
            <w:tc>
              <w:tcPr>
                <w:tcW w:w="10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Marie</w:t>
                </w:r>
              </w:p>
            </w:tc>
            <w:tc>
              <w:tcPr>
                <w:tcW w:w="80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p>
            </w:tc>
            <w:tc>
              <w:tcPr>
                <w:tcW w:w="893"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F</w:t>
                </w:r>
              </w:p>
            </w:tc>
            <w:tc>
              <w:tcPr>
                <w:tcW w:w="1430" w:type="dxa"/>
                <w:tcBorders>
                  <w:top w:val="nil"/>
                  <w:left w:val="nil"/>
                  <w:bottom w:val="single" w:sz="4" w:space="0" w:color="auto"/>
                  <w:right w:val="single" w:sz="4" w:space="0" w:color="auto"/>
                </w:tcBorders>
                <w:shd w:val="clear" w:color="auto" w:fill="auto"/>
                <w:noWrap/>
                <w:vAlign w:val="bottom"/>
                <w:hideMark/>
              </w:tcPr>
              <w:p w:rsidR="00771589" w:rsidRPr="00771589" w:rsidRDefault="00771589" w:rsidP="00771589">
                <w:pPr>
                  <w:spacing w:before="0" w:after="0" w:line="240" w:lineRule="auto"/>
                  <w:rPr>
                    <w:rFonts w:cs="Calibri"/>
                    <w:color w:val="000000"/>
                    <w:lang w:bidi="ar-SA"/>
                  </w:rPr>
                </w:pPr>
                <w:r w:rsidRPr="00771589">
                  <w:rPr>
                    <w:rFonts w:cs="Calibri"/>
                    <w:color w:val="000000"/>
                    <w:lang w:bidi="ar-SA"/>
                  </w:rPr>
                  <w:t>2014-12-24</w:t>
                </w:r>
              </w:p>
            </w:tc>
          </w:tr>
        </w:tbl>
        <w:p w:rsidR="00FA1EB8" w:rsidRPr="00FA1EB8" w:rsidRDefault="00FA1EB8">
          <w:pPr>
            <w:spacing w:before="120" w:after="0"/>
            <w:rPr>
              <w:i/>
            </w:rPr>
          </w:pPr>
          <w:r w:rsidRPr="00FA1EB8">
            <w:rPr>
              <w:i/>
            </w:rPr>
            <w:t xml:space="preserve">Note: </w:t>
          </w:r>
          <w:r w:rsidR="00F72F9B">
            <w:rPr>
              <w:i/>
            </w:rPr>
            <w:t>O</w:t>
          </w:r>
          <w:r w:rsidRPr="00FA1EB8">
            <w:rPr>
              <w:i/>
            </w:rPr>
            <w:t>nly the Student USI and the MARSS Number are used</w:t>
          </w:r>
          <w:r>
            <w:rPr>
              <w:i/>
            </w:rPr>
            <w:t xml:space="preserve"> in the translation into MARSS data</w:t>
          </w:r>
          <w:r w:rsidRPr="00FA1EB8">
            <w:rPr>
              <w:i/>
            </w:rPr>
            <w:t xml:space="preserve">. The other information in this table is simply used during the SSID validation against the statewide </w:t>
          </w:r>
          <w:r w:rsidR="00F72F9B">
            <w:rPr>
              <w:i/>
            </w:rPr>
            <w:t xml:space="preserve">identification </w:t>
          </w:r>
          <w:r w:rsidRPr="00FA1EB8">
            <w:rPr>
              <w:i/>
            </w:rPr>
            <w:t>system.</w:t>
          </w:r>
        </w:p>
        <w:p w:rsidR="002549A4" w:rsidRDefault="002549A4">
          <w:pPr>
            <w:spacing w:before="120" w:after="0"/>
          </w:pPr>
          <w:r>
            <w:br w:type="page"/>
          </w:r>
        </w:p>
        <w:p w:rsidR="002549A4" w:rsidRDefault="002549A4" w:rsidP="002549A4">
          <w:pPr>
            <w:pStyle w:val="Heading1"/>
          </w:pPr>
          <w:bookmarkStart w:id="2" w:name="_Toc31721442"/>
          <w:r>
            <w:lastRenderedPageBreak/>
            <w:t>II. Enrollment Information</w:t>
          </w:r>
          <w:bookmarkEnd w:id="2"/>
        </w:p>
        <w:p w:rsidR="00F72F9B" w:rsidRDefault="00F72F9B" w:rsidP="00F72F9B">
          <w:r>
            <w:t>The enrollment information is held in a series of tables. The core (or base) Ed-Fi table is called the Student School Association with several extensions and other associations. This information describes where the student is being served and for what reason, the enrollment begin and end dates, and various characteristics that apply</w:t>
          </w:r>
          <w:r w:rsidR="00792088">
            <w:t xml:space="preserve"> </w:t>
          </w:r>
          <w:r>
            <w:t xml:space="preserve">to the </w:t>
          </w:r>
          <w:r w:rsidR="00792088">
            <w:t xml:space="preserve">specific </w:t>
          </w:r>
          <w:r>
            <w:t>enrollment period (such as the grade level or the membership).</w:t>
          </w:r>
        </w:p>
        <w:p w:rsidR="00E83542" w:rsidRDefault="00F72F9B" w:rsidP="00F72F9B">
          <w:r>
            <w:t>For records to be linked among the various core and extension tables, the Student USI and School number must match to collect the information. Some missing elements may default to generic values if required during the translation</w:t>
          </w:r>
          <w:r w:rsidR="00A8168C">
            <w:t xml:space="preserve"> into MARSS</w:t>
          </w:r>
          <w:r>
            <w:t>.</w:t>
          </w:r>
        </w:p>
        <w:p w:rsidR="00794546" w:rsidRDefault="00794546" w:rsidP="00794546">
          <w:pPr>
            <w:rPr>
              <w:lang w:bidi="ar-SA"/>
            </w:rPr>
          </w:pPr>
          <w:r>
            <w:rPr>
              <w:lang w:bidi="ar-SA"/>
            </w:rPr>
            <w:t xml:space="preserve">This shows the enrollment </w:t>
          </w:r>
          <w:r w:rsidR="00186E7F">
            <w:rPr>
              <w:lang w:bidi="ar-SA"/>
            </w:rPr>
            <w:t>information</w:t>
          </w:r>
          <w:r>
            <w:rPr>
              <w:lang w:bidi="ar-SA"/>
            </w:rPr>
            <w:t xml:space="preserve"> for three different students.</w:t>
          </w:r>
        </w:p>
        <w:tbl>
          <w:tblPr>
            <w:tblW w:w="10070" w:type="dxa"/>
            <w:tblLook w:val="04A0" w:firstRow="1" w:lastRow="0" w:firstColumn="1" w:lastColumn="0" w:noHBand="0" w:noVBand="1"/>
          </w:tblPr>
          <w:tblGrid>
            <w:gridCol w:w="3580"/>
            <w:gridCol w:w="915"/>
            <w:gridCol w:w="1890"/>
            <w:gridCol w:w="1800"/>
            <w:gridCol w:w="1885"/>
          </w:tblGrid>
          <w:tr w:rsidR="00771589" w:rsidRPr="0075272C" w:rsidTr="00771589">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Column</w:t>
                </w:r>
              </w:p>
            </w:tc>
            <w:tc>
              <w:tcPr>
                <w:tcW w:w="915" w:type="dxa"/>
                <w:tcBorders>
                  <w:top w:val="single" w:sz="4" w:space="0" w:color="auto"/>
                  <w:left w:val="single" w:sz="4" w:space="0" w:color="auto"/>
                  <w:bottom w:val="single" w:sz="4" w:space="0" w:color="auto"/>
                  <w:right w:val="single" w:sz="4" w:space="0" w:color="auto"/>
                </w:tcBorders>
                <w:shd w:val="clear" w:color="auto" w:fill="DDDDDA" w:themeFill="background2"/>
              </w:tcPr>
              <w:p w:rsidR="00771589" w:rsidRPr="00771589" w:rsidRDefault="00771589" w:rsidP="0075272C">
                <w:pPr>
                  <w:spacing w:before="0" w:after="0" w:line="240" w:lineRule="auto"/>
                  <w:rPr>
                    <w:rFonts w:cs="Calibri"/>
                    <w:b/>
                    <w:i/>
                    <w:color w:val="000000"/>
                    <w:lang w:bidi="ar-SA"/>
                  </w:rPr>
                </w:pPr>
                <w:r w:rsidRPr="00771589">
                  <w:rPr>
                    <w:rFonts w:cs="Calibri"/>
                    <w:b/>
                    <w:i/>
                    <w:color w:val="000000"/>
                    <w:lang w:bidi="ar-SA"/>
                  </w:rPr>
                  <w:t xml:space="preserve">Default </w:t>
                </w:r>
              </w:p>
            </w:tc>
            <w:tc>
              <w:tcPr>
                <w:tcW w:w="189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Student A</w:t>
                </w:r>
              </w:p>
            </w:tc>
            <w:tc>
              <w:tcPr>
                <w:tcW w:w="180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Student B</w:t>
                </w:r>
              </w:p>
            </w:tc>
            <w:tc>
              <w:tcPr>
                <w:tcW w:w="1885"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Student C</w:t>
                </w:r>
              </w:p>
            </w:tc>
          </w:tr>
          <w:tr w:rsidR="00771589" w:rsidRPr="0075272C" w:rsidTr="00771589">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auto"/>
                <w:hideMark/>
              </w:tcPr>
              <w:p w:rsidR="00771589" w:rsidRPr="0075272C" w:rsidRDefault="00771589" w:rsidP="00792088">
                <w:pPr>
                  <w:spacing w:before="0" w:after="0" w:line="240" w:lineRule="auto"/>
                  <w:rPr>
                    <w:rFonts w:cs="Calibri"/>
                    <w:color w:val="000000"/>
                    <w:lang w:bidi="ar-SA"/>
                  </w:rPr>
                </w:pPr>
                <w:r w:rsidRPr="0075272C">
                  <w:rPr>
                    <w:rFonts w:cs="Calibri"/>
                    <w:color w:val="000000"/>
                    <w:lang w:bidi="ar-SA"/>
                  </w:rPr>
                  <w:t>District</w:t>
                </w:r>
                <w:r w:rsidR="00792088">
                  <w:rPr>
                    <w:rFonts w:cs="Calibri"/>
                    <w:color w:val="000000"/>
                    <w:lang w:bidi="ar-SA"/>
                  </w:rPr>
                  <w:t>-</w:t>
                </w:r>
                <w:r w:rsidRPr="0075272C">
                  <w:rPr>
                    <w:rFonts w:cs="Calibri"/>
                    <w:color w:val="000000"/>
                    <w:lang w:bidi="ar-SA"/>
                  </w:rPr>
                  <w:t>Type</w:t>
                </w:r>
                <w:r w:rsidR="00792088">
                  <w:rPr>
                    <w:rFonts w:cs="Calibri"/>
                    <w:color w:val="000000"/>
                    <w:lang w:bidi="ar-SA"/>
                  </w:rPr>
                  <w:t>-</w:t>
                </w:r>
                <w:r w:rsidRPr="0075272C">
                  <w:rPr>
                    <w:rFonts w:cs="Calibri"/>
                    <w:color w:val="000000"/>
                    <w:lang w:bidi="ar-SA"/>
                  </w:rPr>
                  <w:t>School</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92088">
                <w:pPr>
                  <w:spacing w:before="0" w:after="0" w:line="240" w:lineRule="auto"/>
                  <w:rPr>
                    <w:rFonts w:cs="Calibri"/>
                    <w:color w:val="000000"/>
                    <w:lang w:bidi="ar-SA"/>
                  </w:rPr>
                </w:pPr>
                <w:r w:rsidRPr="0075272C">
                  <w:rPr>
                    <w:rFonts w:cs="Calibri"/>
                    <w:color w:val="000000"/>
                    <w:lang w:bidi="ar-SA"/>
                  </w:rPr>
                  <w:t>0535</w:t>
                </w:r>
                <w:r w:rsidR="00792088">
                  <w:rPr>
                    <w:rFonts w:cs="Calibri"/>
                    <w:color w:val="000000"/>
                    <w:lang w:bidi="ar-SA"/>
                  </w:rPr>
                  <w:t>-</w:t>
                </w:r>
                <w:r w:rsidRPr="0075272C">
                  <w:rPr>
                    <w:rFonts w:cs="Calibri"/>
                    <w:color w:val="000000"/>
                    <w:lang w:bidi="ar-SA"/>
                  </w:rPr>
                  <w:t>01</w:t>
                </w:r>
                <w:r w:rsidR="00792088">
                  <w:rPr>
                    <w:rFonts w:cs="Calibri"/>
                    <w:color w:val="000000"/>
                    <w:lang w:bidi="ar-SA"/>
                  </w:rPr>
                  <w:t>-</w:t>
                </w:r>
                <w:r w:rsidRPr="0075272C">
                  <w:rPr>
                    <w:rFonts w:cs="Calibri"/>
                    <w:color w:val="000000"/>
                    <w:lang w:bidi="ar-SA"/>
                  </w:rPr>
                  <w:t>123</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71589" w:rsidRPr="0075272C" w:rsidRDefault="00771589" w:rsidP="00792088">
                <w:pPr>
                  <w:spacing w:before="0" w:after="0" w:line="240" w:lineRule="auto"/>
                  <w:rPr>
                    <w:rFonts w:cs="Calibri"/>
                    <w:color w:val="000000"/>
                    <w:lang w:bidi="ar-SA"/>
                  </w:rPr>
                </w:pPr>
                <w:r w:rsidRPr="0075272C">
                  <w:rPr>
                    <w:rFonts w:cs="Calibri"/>
                    <w:color w:val="000000"/>
                    <w:lang w:bidi="ar-SA"/>
                  </w:rPr>
                  <w:t>0535</w:t>
                </w:r>
                <w:r w:rsidR="00792088">
                  <w:rPr>
                    <w:rFonts w:cs="Calibri"/>
                    <w:color w:val="000000"/>
                    <w:lang w:bidi="ar-SA"/>
                  </w:rPr>
                  <w:t>-</w:t>
                </w:r>
                <w:r w:rsidRPr="0075272C">
                  <w:rPr>
                    <w:rFonts w:cs="Calibri"/>
                    <w:color w:val="000000"/>
                    <w:lang w:bidi="ar-SA"/>
                  </w:rPr>
                  <w:t>01</w:t>
                </w:r>
                <w:r w:rsidR="00792088">
                  <w:rPr>
                    <w:rFonts w:cs="Calibri"/>
                    <w:color w:val="000000"/>
                    <w:lang w:bidi="ar-SA"/>
                  </w:rPr>
                  <w:t>-</w:t>
                </w:r>
                <w:r w:rsidRPr="0075272C">
                  <w:rPr>
                    <w:rFonts w:cs="Calibri"/>
                    <w:color w:val="000000"/>
                    <w:lang w:bidi="ar-SA"/>
                  </w:rPr>
                  <w:t>147</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rsidR="00771589" w:rsidRPr="0075272C" w:rsidRDefault="00771589" w:rsidP="00792088">
                <w:pPr>
                  <w:spacing w:before="0" w:after="0" w:line="240" w:lineRule="auto"/>
                  <w:rPr>
                    <w:rFonts w:cs="Calibri"/>
                    <w:color w:val="000000"/>
                    <w:lang w:bidi="ar-SA"/>
                  </w:rPr>
                </w:pPr>
                <w:r w:rsidRPr="0075272C">
                  <w:rPr>
                    <w:rFonts w:cs="Calibri"/>
                    <w:color w:val="000000"/>
                    <w:lang w:bidi="ar-SA"/>
                  </w:rPr>
                  <w:t>0535</w:t>
                </w:r>
                <w:r w:rsidR="00792088">
                  <w:rPr>
                    <w:rFonts w:cs="Calibri"/>
                    <w:color w:val="000000"/>
                    <w:lang w:bidi="ar-SA"/>
                  </w:rPr>
                  <w:t>-</w:t>
                </w:r>
                <w:r w:rsidRPr="0075272C">
                  <w:rPr>
                    <w:rFonts w:cs="Calibri"/>
                    <w:color w:val="000000"/>
                    <w:lang w:bidi="ar-SA"/>
                  </w:rPr>
                  <w:t>01</w:t>
                </w:r>
                <w:r w:rsidR="00792088">
                  <w:rPr>
                    <w:rFonts w:cs="Calibri"/>
                    <w:color w:val="000000"/>
                    <w:lang w:bidi="ar-SA"/>
                  </w:rPr>
                  <w:t>-</w:t>
                </w:r>
                <w:r w:rsidRPr="0075272C">
                  <w:rPr>
                    <w:rFonts w:cs="Calibri"/>
                    <w:color w:val="000000"/>
                    <w:lang w:bidi="ar-SA"/>
                  </w:rPr>
                  <w:t>110</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Grade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Last Location Code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Status Begin Date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2019-10-23</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2019-08-27</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2019-08-27</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Status End Date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2020-03-21</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2020-05-31</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2020-05-31</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Status End Code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99</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40</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40</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186E7F" w:rsidP="0075272C">
                <w:pPr>
                  <w:spacing w:before="0" w:after="0" w:line="240" w:lineRule="auto"/>
                  <w:rPr>
                    <w:rFonts w:cs="Calibri"/>
                    <w:color w:val="000000"/>
                    <w:lang w:bidi="ar-SA"/>
                  </w:rPr>
                </w:pPr>
                <w:r w:rsidRPr="00BD2BA6">
                  <w:rPr>
                    <w:rFonts w:cs="Calibri"/>
                    <w:color w:val="000000"/>
                    <w:lang w:bidi="ar-SA"/>
                  </w:rPr>
                  <w:t>MARSS</w:t>
                </w:r>
                <w:r w:rsidR="00771589" w:rsidRPr="0075272C">
                  <w:rPr>
                    <w:rFonts w:cs="Calibri"/>
                    <w:color w:val="000000"/>
                    <w:lang w:bidi="ar-SA"/>
                  </w:rPr>
                  <w:t xml:space="preserve"> Number</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186E7F" w:rsidP="00186E7F">
                <w:pPr>
                  <w:spacing w:before="0" w:after="0" w:line="240" w:lineRule="auto"/>
                  <w:rPr>
                    <w:rFonts w:cs="Calibri"/>
                    <w:color w:val="000000"/>
                    <w:lang w:bidi="ar-SA"/>
                  </w:rPr>
                </w:pPr>
                <w:r>
                  <w:rPr>
                    <w:rFonts w:cs="Calibri"/>
                    <w:color w:val="000000"/>
                    <w:lang w:bidi="ar-SA"/>
                  </w:rPr>
                  <w:t>8000000000001</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186E7F" w:rsidP="00186E7F">
                <w:pPr>
                  <w:spacing w:before="0" w:after="0" w:line="240" w:lineRule="auto"/>
                  <w:rPr>
                    <w:rFonts w:cs="Calibri"/>
                    <w:color w:val="000000"/>
                    <w:lang w:bidi="ar-SA"/>
                  </w:rPr>
                </w:pPr>
                <w:r>
                  <w:rPr>
                    <w:rFonts w:cs="Calibri"/>
                    <w:color w:val="000000"/>
                    <w:lang w:bidi="ar-SA"/>
                  </w:rPr>
                  <w:t>8000000000002</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186E7F" w:rsidP="00186E7F">
                <w:pPr>
                  <w:spacing w:before="0" w:after="0" w:line="240" w:lineRule="auto"/>
                  <w:rPr>
                    <w:rFonts w:cs="Calibri"/>
                    <w:color w:val="000000"/>
                    <w:lang w:bidi="ar-SA"/>
                  </w:rPr>
                </w:pPr>
                <w:r>
                  <w:rPr>
                    <w:rFonts w:cs="Calibri"/>
                    <w:color w:val="000000"/>
                    <w:lang w:bidi="ar-SA"/>
                  </w:rPr>
                  <w:t>8000000000003</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State Aid Category</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Special Education Status</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r w:rsidRPr="00771589">
                  <w:rPr>
                    <w:rFonts w:cs="Calibri"/>
                    <w:i/>
                    <w:color w:val="000000"/>
                    <w:lang w:bidi="ar-SA"/>
                  </w:rPr>
                  <w:t>1</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4</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Homebound Service Indicator</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r w:rsidRPr="00771589">
                  <w:rPr>
                    <w:rFonts w:cs="Calibri"/>
                    <w:i/>
                    <w:color w:val="000000"/>
                    <w:lang w:bidi="ar-SA"/>
                  </w:rPr>
                  <w:t>N</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Resident District Number</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0204</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Resident District Type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C61F97" w:rsidRDefault="000B34E7" w:rsidP="0075272C">
                <w:pPr>
                  <w:spacing w:before="0" w:after="0" w:line="240" w:lineRule="auto"/>
                  <w:rPr>
                    <w:rFonts w:cs="Calibri"/>
                    <w:color w:val="000000"/>
                    <w:lang w:bidi="ar-SA"/>
                  </w:rPr>
                </w:pPr>
                <w:r w:rsidRPr="00C61F97">
                  <w:t>Special Pupil for Care and Treatment</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r>
                  <w:rPr>
                    <w:rFonts w:cs="Calibri"/>
                    <w:i/>
                    <w:color w:val="000000"/>
                    <w:lang w:bidi="ar-SA"/>
                  </w:rPr>
                  <w:t>N</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Membership Attendance Units</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Hours</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Days</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Days</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Membership</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94</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162</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162</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Attendance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82.4</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142.5</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159.5</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Percent Enrolled</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100</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100</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100</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Transportation Category</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06</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06</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Transporting District Number</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r>
          <w:tr w:rsidR="00771589" w:rsidRPr="0075272C" w:rsidTr="0077158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Transporting District Type</w:t>
                </w:r>
              </w:p>
            </w:tc>
            <w:tc>
              <w:tcPr>
                <w:tcW w:w="915" w:type="dxa"/>
                <w:tcBorders>
                  <w:top w:val="single" w:sz="4" w:space="0" w:color="auto"/>
                  <w:left w:val="nil"/>
                  <w:bottom w:val="single" w:sz="4" w:space="0" w:color="auto"/>
                  <w:right w:val="single" w:sz="4" w:space="0" w:color="auto"/>
                </w:tcBorders>
              </w:tcPr>
              <w:p w:rsidR="00771589" w:rsidRPr="00771589" w:rsidRDefault="00771589" w:rsidP="0075272C">
                <w:pPr>
                  <w:spacing w:before="0" w:after="0" w:line="240" w:lineRule="auto"/>
                  <w:rPr>
                    <w:rFonts w:cs="Calibri"/>
                    <w:i/>
                    <w:color w:val="000000"/>
                    <w:lang w:bidi="ar-SA"/>
                  </w:rPr>
                </w:pP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00"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85" w:type="dxa"/>
                <w:tcBorders>
                  <w:top w:val="nil"/>
                  <w:left w:val="nil"/>
                  <w:bottom w:val="single" w:sz="4" w:space="0" w:color="auto"/>
                  <w:right w:val="single" w:sz="4" w:space="0" w:color="auto"/>
                </w:tcBorders>
                <w:shd w:val="clear" w:color="auto" w:fill="auto"/>
                <w:noWrap/>
                <w:vAlign w:val="bottom"/>
                <w:hideMark/>
              </w:tcPr>
              <w:p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r>
        </w:tbl>
        <w:p w:rsidR="00F72F9B" w:rsidRPr="00186E7F" w:rsidRDefault="00F72F9B" w:rsidP="00F72F9B">
          <w:pPr>
            <w:rPr>
              <w:i/>
            </w:rPr>
          </w:pPr>
          <w:r w:rsidRPr="00186E7F">
            <w:rPr>
              <w:i/>
            </w:rPr>
            <w:t xml:space="preserve">Note: When translating into the MARSS data, the percent enrolled is changed to 999 </w:t>
          </w:r>
          <w:r w:rsidRPr="00C61F97">
            <w:rPr>
              <w:i/>
            </w:rPr>
            <w:t>(or 998</w:t>
          </w:r>
          <w:r w:rsidR="00951B31" w:rsidRPr="00C61F97">
            <w:rPr>
              <w:i/>
            </w:rPr>
            <w:t xml:space="preserve"> if SAAP record found with concurrent enrollment indicator</w:t>
          </w:r>
          <w:r w:rsidRPr="00C61F97">
            <w:rPr>
              <w:i/>
            </w:rPr>
            <w:t>) when the units are reported in Hours.</w:t>
          </w:r>
          <w:r w:rsidRPr="00186E7F">
            <w:rPr>
              <w:i/>
            </w:rPr>
            <w:t xml:space="preserve"> </w:t>
          </w:r>
        </w:p>
        <w:p w:rsidR="00F72F9B" w:rsidRPr="00186E7F" w:rsidRDefault="00F72F9B" w:rsidP="00F72F9B">
          <w:pPr>
            <w:rPr>
              <w:i/>
            </w:rPr>
          </w:pPr>
          <w:r w:rsidRPr="00186E7F">
            <w:rPr>
              <w:i/>
            </w:rPr>
            <w:t>Students reported with Grade PS will have the school number changed to 005 during the translation.</w:t>
          </w:r>
        </w:p>
        <w:p w:rsidR="002549A4" w:rsidRDefault="002549A4">
          <w:pPr>
            <w:spacing w:before="120" w:after="0"/>
          </w:pPr>
          <w:r>
            <w:br w:type="page"/>
          </w:r>
        </w:p>
        <w:p w:rsidR="002549A4" w:rsidRDefault="002549A4" w:rsidP="002549A4">
          <w:pPr>
            <w:pStyle w:val="Heading1"/>
          </w:pPr>
          <w:bookmarkStart w:id="3" w:name="_Toc31721443"/>
          <w:r>
            <w:lastRenderedPageBreak/>
            <w:t>III. Demographic Information</w:t>
          </w:r>
          <w:bookmarkEnd w:id="3"/>
        </w:p>
        <w:p w:rsidR="00186E7F" w:rsidRDefault="00D04818" w:rsidP="00186E7F">
          <w:r>
            <w:t xml:space="preserve">Similar to enrollment, the demographic </w:t>
          </w:r>
          <w:r w:rsidR="00186E7F">
            <w:t xml:space="preserve">information </w:t>
          </w:r>
          <w:r>
            <w:t xml:space="preserve">is also held in a series of tables. The core </w:t>
          </w:r>
          <w:r w:rsidR="00186E7F">
            <w:t xml:space="preserve">(or base) </w:t>
          </w:r>
          <w:r>
            <w:t xml:space="preserve">Ed-Fi table is called the Student Education Organization Association with several extensions and other associations. This information holds the student identifiers and student characteristics that assigned within that education organization. </w:t>
          </w:r>
        </w:p>
        <w:p w:rsidR="00186E7F" w:rsidRDefault="00D04818" w:rsidP="00186E7F">
          <w:r>
            <w:t>For records to be linked among the various core and extension tables, the Student USI and School number must match</w:t>
          </w:r>
          <w:r w:rsidR="00A8168C">
            <w:t xml:space="preserve"> to collect the information</w:t>
          </w:r>
          <w:r>
            <w:t>.</w:t>
          </w:r>
          <w:r w:rsidR="00186E7F">
            <w:t xml:space="preserve"> Some missing elements may default to generic values if required during the translation</w:t>
          </w:r>
          <w:r w:rsidR="00A8168C">
            <w:t xml:space="preserve"> into MARSS</w:t>
          </w:r>
          <w:r w:rsidR="00186E7F">
            <w:t>.</w:t>
          </w:r>
        </w:p>
        <w:p w:rsidR="0090549A" w:rsidRDefault="0090549A" w:rsidP="0090549A">
          <w:pPr>
            <w:rPr>
              <w:lang w:bidi="ar-SA"/>
            </w:rPr>
          </w:pPr>
          <w:r>
            <w:rPr>
              <w:lang w:bidi="ar-SA"/>
            </w:rPr>
            <w:t xml:space="preserve">This shows the demographic </w:t>
          </w:r>
          <w:r w:rsidR="00186E7F">
            <w:rPr>
              <w:lang w:bidi="ar-SA"/>
            </w:rPr>
            <w:t>information</w:t>
          </w:r>
          <w:r>
            <w:rPr>
              <w:lang w:bidi="ar-SA"/>
            </w:rPr>
            <w:t xml:space="preserve"> for three different students.</w:t>
          </w:r>
        </w:p>
        <w:tbl>
          <w:tblPr>
            <w:tblW w:w="9810" w:type="dxa"/>
            <w:tblInd w:w="-5" w:type="dxa"/>
            <w:tblLook w:val="04A0" w:firstRow="1" w:lastRow="0" w:firstColumn="1" w:lastColumn="0" w:noHBand="0" w:noVBand="1"/>
          </w:tblPr>
          <w:tblGrid>
            <w:gridCol w:w="3360"/>
            <w:gridCol w:w="914"/>
            <w:gridCol w:w="1756"/>
            <w:gridCol w:w="1800"/>
            <w:gridCol w:w="1980"/>
          </w:tblGrid>
          <w:tr w:rsidR="00186E7F" w:rsidRPr="0090549A" w:rsidTr="0073306C">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Column</w:t>
                </w:r>
              </w:p>
            </w:tc>
            <w:tc>
              <w:tcPr>
                <w:tcW w:w="914" w:type="dxa"/>
                <w:tcBorders>
                  <w:top w:val="single" w:sz="4" w:space="0" w:color="auto"/>
                  <w:left w:val="nil"/>
                  <w:bottom w:val="single" w:sz="4" w:space="0" w:color="auto"/>
                  <w:right w:val="single" w:sz="4" w:space="0" w:color="auto"/>
                </w:tcBorders>
                <w:shd w:val="clear" w:color="auto" w:fill="DDDDDA" w:themeFill="background2"/>
              </w:tcPr>
              <w:p w:rsidR="00186E7F" w:rsidRPr="0073306C" w:rsidRDefault="00186E7F" w:rsidP="0090549A">
                <w:pPr>
                  <w:spacing w:before="0" w:after="0" w:line="240" w:lineRule="auto"/>
                  <w:rPr>
                    <w:rFonts w:cs="Calibri"/>
                    <w:b/>
                    <w:i/>
                    <w:color w:val="000000"/>
                    <w:lang w:bidi="ar-SA"/>
                  </w:rPr>
                </w:pPr>
                <w:r w:rsidRPr="0073306C">
                  <w:rPr>
                    <w:rFonts w:cs="Calibri"/>
                    <w:b/>
                    <w:i/>
                    <w:color w:val="000000"/>
                    <w:lang w:bidi="ar-SA"/>
                  </w:rPr>
                  <w:t>Default</w:t>
                </w:r>
              </w:p>
            </w:tc>
            <w:tc>
              <w:tcPr>
                <w:tcW w:w="1756"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Student A</w:t>
                </w:r>
              </w:p>
            </w:tc>
            <w:tc>
              <w:tcPr>
                <w:tcW w:w="1800" w:type="dxa"/>
                <w:tcBorders>
                  <w:top w:val="single" w:sz="4" w:space="0" w:color="auto"/>
                  <w:left w:val="nil"/>
                  <w:bottom w:val="single" w:sz="4" w:space="0" w:color="auto"/>
                  <w:right w:val="single" w:sz="4" w:space="0" w:color="auto"/>
                </w:tcBorders>
                <w:shd w:val="clear" w:color="auto" w:fill="DDDDDA" w:themeFill="background2"/>
                <w:noWrap/>
                <w:vAlign w:val="bottom"/>
                <w:hideMark/>
              </w:tcPr>
              <w:p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Student B</w:t>
                </w:r>
              </w:p>
            </w:tc>
            <w:tc>
              <w:tcPr>
                <w:tcW w:w="1980" w:type="dxa"/>
                <w:tcBorders>
                  <w:top w:val="single" w:sz="4" w:space="0" w:color="auto"/>
                  <w:left w:val="nil"/>
                  <w:bottom w:val="single" w:sz="4" w:space="0" w:color="auto"/>
                  <w:right w:val="single" w:sz="4" w:space="0" w:color="auto"/>
                </w:tcBorders>
                <w:shd w:val="clear" w:color="auto" w:fill="DDDDDA" w:themeFill="background2"/>
                <w:noWrap/>
                <w:vAlign w:val="bottom"/>
                <w:hideMark/>
              </w:tcPr>
              <w:p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Student C</w:t>
                </w:r>
              </w:p>
            </w:tc>
          </w:tr>
          <w:tr w:rsidR="00186E7F"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186E7F" w:rsidRPr="0090549A" w:rsidRDefault="00186E7F" w:rsidP="00792088">
                <w:pPr>
                  <w:spacing w:before="0" w:after="0" w:line="240" w:lineRule="auto"/>
                  <w:rPr>
                    <w:rFonts w:cs="Calibri"/>
                    <w:color w:val="000000"/>
                    <w:lang w:bidi="ar-SA"/>
                  </w:rPr>
                </w:pPr>
                <w:r w:rsidRPr="0090549A">
                  <w:rPr>
                    <w:rFonts w:cs="Calibri"/>
                    <w:color w:val="000000"/>
                    <w:lang w:bidi="ar-SA"/>
                  </w:rPr>
                  <w:t>District</w:t>
                </w:r>
                <w:r w:rsidR="00792088">
                  <w:rPr>
                    <w:rFonts w:cs="Calibri"/>
                    <w:color w:val="000000"/>
                    <w:lang w:bidi="ar-SA"/>
                  </w:rPr>
                  <w:t>-</w:t>
                </w:r>
                <w:r w:rsidRPr="0090549A">
                  <w:rPr>
                    <w:rFonts w:cs="Calibri"/>
                    <w:color w:val="000000"/>
                    <w:lang w:bidi="ar-SA"/>
                  </w:rPr>
                  <w:t>Type</w:t>
                </w:r>
                <w:r w:rsidR="00792088">
                  <w:rPr>
                    <w:rFonts w:cs="Calibri"/>
                    <w:color w:val="000000"/>
                    <w:lang w:bidi="ar-SA"/>
                  </w:rPr>
                  <w:t>-</w:t>
                </w:r>
                <w:r w:rsidRPr="0090549A">
                  <w:rPr>
                    <w:rFonts w:cs="Calibri"/>
                    <w:color w:val="000000"/>
                    <w:lang w:bidi="ar-SA"/>
                  </w:rPr>
                  <w:t>School</w:t>
                </w:r>
              </w:p>
            </w:tc>
            <w:tc>
              <w:tcPr>
                <w:tcW w:w="914" w:type="dxa"/>
                <w:tcBorders>
                  <w:top w:val="single" w:sz="4" w:space="0" w:color="auto"/>
                  <w:left w:val="nil"/>
                  <w:bottom w:val="single" w:sz="4" w:space="0" w:color="auto"/>
                  <w:right w:val="single" w:sz="4" w:space="0" w:color="auto"/>
                </w:tcBorders>
              </w:tcPr>
              <w:p w:rsidR="00186E7F" w:rsidRPr="0073306C" w:rsidRDefault="00186E7F" w:rsidP="0090549A">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186E7F" w:rsidRPr="0090549A" w:rsidRDefault="00186E7F" w:rsidP="00792088">
                <w:pPr>
                  <w:spacing w:before="0" w:after="0" w:line="240" w:lineRule="auto"/>
                  <w:rPr>
                    <w:rFonts w:cs="Calibri"/>
                    <w:color w:val="000000"/>
                    <w:lang w:bidi="ar-SA"/>
                  </w:rPr>
                </w:pPr>
                <w:r w:rsidRPr="0090549A">
                  <w:rPr>
                    <w:rFonts w:cs="Calibri"/>
                    <w:color w:val="000000"/>
                    <w:lang w:bidi="ar-SA"/>
                  </w:rPr>
                  <w:t>0535</w:t>
                </w:r>
                <w:r w:rsidR="00792088">
                  <w:rPr>
                    <w:rFonts w:cs="Calibri"/>
                    <w:color w:val="000000"/>
                    <w:lang w:bidi="ar-SA"/>
                  </w:rPr>
                  <w:t>-</w:t>
                </w:r>
                <w:r w:rsidRPr="0090549A">
                  <w:rPr>
                    <w:rFonts w:cs="Calibri"/>
                    <w:color w:val="000000"/>
                    <w:lang w:bidi="ar-SA"/>
                  </w:rPr>
                  <w:t>01</w:t>
                </w:r>
                <w:r w:rsidR="00792088">
                  <w:rPr>
                    <w:rFonts w:cs="Calibri"/>
                    <w:color w:val="000000"/>
                    <w:lang w:bidi="ar-SA"/>
                  </w:rPr>
                  <w:t>-</w:t>
                </w:r>
                <w:r w:rsidRPr="0090549A">
                  <w:rPr>
                    <w:rFonts w:cs="Calibri"/>
                    <w:color w:val="000000"/>
                    <w:lang w:bidi="ar-SA"/>
                  </w:rPr>
                  <w:t>123</w:t>
                </w:r>
              </w:p>
            </w:tc>
            <w:tc>
              <w:tcPr>
                <w:tcW w:w="1800" w:type="dxa"/>
                <w:tcBorders>
                  <w:top w:val="nil"/>
                  <w:left w:val="nil"/>
                  <w:bottom w:val="single" w:sz="4" w:space="0" w:color="auto"/>
                  <w:right w:val="single" w:sz="4" w:space="0" w:color="auto"/>
                </w:tcBorders>
                <w:shd w:val="clear" w:color="auto" w:fill="auto"/>
                <w:noWrap/>
                <w:vAlign w:val="bottom"/>
                <w:hideMark/>
              </w:tcPr>
              <w:p w:rsidR="00186E7F" w:rsidRPr="0090549A" w:rsidRDefault="00186E7F" w:rsidP="00792088">
                <w:pPr>
                  <w:spacing w:before="0" w:after="0" w:line="240" w:lineRule="auto"/>
                  <w:rPr>
                    <w:rFonts w:cs="Calibri"/>
                    <w:color w:val="000000"/>
                    <w:lang w:bidi="ar-SA"/>
                  </w:rPr>
                </w:pPr>
                <w:r w:rsidRPr="0090549A">
                  <w:rPr>
                    <w:rFonts w:cs="Calibri"/>
                    <w:color w:val="000000"/>
                    <w:lang w:bidi="ar-SA"/>
                  </w:rPr>
                  <w:t>0535</w:t>
                </w:r>
                <w:r w:rsidR="00792088">
                  <w:rPr>
                    <w:rFonts w:cs="Calibri"/>
                    <w:color w:val="000000"/>
                    <w:lang w:bidi="ar-SA"/>
                  </w:rPr>
                  <w:t>-</w:t>
                </w:r>
                <w:r w:rsidRPr="0090549A">
                  <w:rPr>
                    <w:rFonts w:cs="Calibri"/>
                    <w:color w:val="000000"/>
                    <w:lang w:bidi="ar-SA"/>
                  </w:rPr>
                  <w:t>01</w:t>
                </w:r>
                <w:r w:rsidR="00792088">
                  <w:rPr>
                    <w:rFonts w:cs="Calibri"/>
                    <w:color w:val="000000"/>
                    <w:lang w:bidi="ar-SA"/>
                  </w:rPr>
                  <w:t>-</w:t>
                </w:r>
                <w:r w:rsidRPr="0090549A">
                  <w:rPr>
                    <w:rFonts w:cs="Calibri"/>
                    <w:color w:val="000000"/>
                    <w:lang w:bidi="ar-SA"/>
                  </w:rPr>
                  <w:t>147</w:t>
                </w:r>
              </w:p>
            </w:tc>
            <w:tc>
              <w:tcPr>
                <w:tcW w:w="1980" w:type="dxa"/>
                <w:tcBorders>
                  <w:top w:val="nil"/>
                  <w:left w:val="nil"/>
                  <w:bottom w:val="single" w:sz="4" w:space="0" w:color="auto"/>
                  <w:right w:val="single" w:sz="4" w:space="0" w:color="auto"/>
                </w:tcBorders>
                <w:shd w:val="clear" w:color="auto" w:fill="auto"/>
                <w:noWrap/>
                <w:vAlign w:val="bottom"/>
                <w:hideMark/>
              </w:tcPr>
              <w:p w:rsidR="00186E7F" w:rsidRPr="0090549A" w:rsidRDefault="00186E7F" w:rsidP="00792088">
                <w:pPr>
                  <w:spacing w:before="0" w:after="0" w:line="240" w:lineRule="auto"/>
                  <w:rPr>
                    <w:rFonts w:cs="Calibri"/>
                    <w:color w:val="000000"/>
                    <w:lang w:bidi="ar-SA"/>
                  </w:rPr>
                </w:pPr>
                <w:r w:rsidRPr="0090549A">
                  <w:rPr>
                    <w:rFonts w:cs="Calibri"/>
                    <w:color w:val="000000"/>
                    <w:lang w:bidi="ar-SA"/>
                  </w:rPr>
                  <w:t>0535</w:t>
                </w:r>
                <w:r w:rsidR="00792088">
                  <w:rPr>
                    <w:rFonts w:cs="Calibri"/>
                    <w:color w:val="000000"/>
                    <w:lang w:bidi="ar-SA"/>
                  </w:rPr>
                  <w:t>-</w:t>
                </w:r>
                <w:r w:rsidRPr="0090549A">
                  <w:rPr>
                    <w:rFonts w:cs="Calibri"/>
                    <w:color w:val="000000"/>
                    <w:lang w:bidi="ar-SA"/>
                  </w:rPr>
                  <w:t>01</w:t>
                </w:r>
                <w:r w:rsidR="00792088">
                  <w:rPr>
                    <w:rFonts w:cs="Calibri"/>
                    <w:color w:val="000000"/>
                    <w:lang w:bidi="ar-SA"/>
                  </w:rPr>
                  <w:t>-</w:t>
                </w:r>
                <w:r w:rsidRPr="0090549A">
                  <w:rPr>
                    <w:rFonts w:cs="Calibri"/>
                    <w:color w:val="000000"/>
                    <w:lang w:bidi="ar-SA"/>
                  </w:rPr>
                  <w:t>110</w:t>
                </w:r>
              </w:p>
            </w:tc>
          </w:tr>
          <w:tr w:rsidR="00186E7F"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186E7F" w:rsidRPr="0090549A" w:rsidRDefault="00186E7F" w:rsidP="0090549A">
                <w:pPr>
                  <w:spacing w:before="0" w:after="0" w:line="240" w:lineRule="auto"/>
                  <w:rPr>
                    <w:rFonts w:cs="Calibri"/>
                    <w:color w:val="000000"/>
                    <w:lang w:bidi="ar-SA"/>
                  </w:rPr>
                </w:pPr>
                <w:r w:rsidRPr="0090549A">
                  <w:rPr>
                    <w:rFonts w:cs="Calibri"/>
                    <w:color w:val="000000"/>
                    <w:lang w:bidi="ar-SA"/>
                  </w:rPr>
                  <w:t>Gender</w:t>
                </w:r>
              </w:p>
            </w:tc>
            <w:tc>
              <w:tcPr>
                <w:tcW w:w="914" w:type="dxa"/>
                <w:tcBorders>
                  <w:top w:val="single" w:sz="4" w:space="0" w:color="auto"/>
                  <w:left w:val="nil"/>
                  <w:bottom w:val="single" w:sz="4" w:space="0" w:color="auto"/>
                  <w:right w:val="single" w:sz="4" w:space="0" w:color="auto"/>
                </w:tcBorders>
              </w:tcPr>
              <w:p w:rsidR="00186E7F" w:rsidRPr="0073306C" w:rsidRDefault="00186E7F" w:rsidP="0090549A">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186E7F" w:rsidRPr="0090549A" w:rsidRDefault="00186E7F" w:rsidP="0090549A">
                <w:pPr>
                  <w:spacing w:before="0" w:after="0" w:line="240" w:lineRule="auto"/>
                  <w:rPr>
                    <w:rFonts w:cs="Calibri"/>
                    <w:color w:val="000000"/>
                    <w:lang w:bidi="ar-SA"/>
                  </w:rPr>
                </w:pPr>
                <w:r w:rsidRPr="0090549A">
                  <w:rPr>
                    <w:rFonts w:cs="Calibri"/>
                    <w:color w:val="000000"/>
                    <w:lang w:bidi="ar-SA"/>
                  </w:rPr>
                  <w:t>M</w:t>
                </w:r>
              </w:p>
            </w:tc>
            <w:tc>
              <w:tcPr>
                <w:tcW w:w="1800" w:type="dxa"/>
                <w:tcBorders>
                  <w:top w:val="nil"/>
                  <w:left w:val="nil"/>
                  <w:bottom w:val="single" w:sz="4" w:space="0" w:color="auto"/>
                  <w:right w:val="single" w:sz="4" w:space="0" w:color="auto"/>
                </w:tcBorders>
                <w:shd w:val="clear" w:color="auto" w:fill="auto"/>
                <w:noWrap/>
                <w:vAlign w:val="bottom"/>
                <w:hideMark/>
              </w:tcPr>
              <w:p w:rsidR="00186E7F" w:rsidRPr="0090549A" w:rsidRDefault="00186E7F" w:rsidP="0090549A">
                <w:pPr>
                  <w:spacing w:before="0" w:after="0" w:line="240" w:lineRule="auto"/>
                  <w:rPr>
                    <w:rFonts w:cs="Calibri"/>
                    <w:color w:val="000000"/>
                    <w:lang w:bidi="ar-SA"/>
                  </w:rPr>
                </w:pPr>
                <w:r w:rsidRPr="0090549A">
                  <w:rPr>
                    <w:rFonts w:cs="Calibri"/>
                    <w:color w:val="000000"/>
                    <w:lang w:bidi="ar-SA"/>
                  </w:rPr>
                  <w:t>M</w:t>
                </w:r>
              </w:p>
            </w:tc>
            <w:tc>
              <w:tcPr>
                <w:tcW w:w="1980" w:type="dxa"/>
                <w:tcBorders>
                  <w:top w:val="nil"/>
                  <w:left w:val="nil"/>
                  <w:bottom w:val="single" w:sz="4" w:space="0" w:color="auto"/>
                  <w:right w:val="single" w:sz="4" w:space="0" w:color="auto"/>
                </w:tcBorders>
                <w:shd w:val="clear" w:color="auto" w:fill="auto"/>
                <w:noWrap/>
                <w:vAlign w:val="bottom"/>
                <w:hideMark/>
              </w:tcPr>
              <w:p w:rsidR="00186E7F" w:rsidRPr="0090549A" w:rsidRDefault="00186E7F" w:rsidP="0090549A">
                <w:pPr>
                  <w:spacing w:before="0" w:after="0" w:line="240" w:lineRule="auto"/>
                  <w:rPr>
                    <w:rFonts w:cs="Calibri"/>
                    <w:color w:val="000000"/>
                    <w:lang w:bidi="ar-SA"/>
                  </w:rPr>
                </w:pPr>
                <w:r w:rsidRPr="0090549A">
                  <w:rPr>
                    <w:rFonts w:cs="Calibri"/>
                    <w:color w:val="000000"/>
                    <w:lang w:bidi="ar-SA"/>
                  </w:rPr>
                  <w:t>M</w:t>
                </w:r>
              </w:p>
            </w:tc>
          </w:tr>
          <w:tr w:rsidR="00186E7F"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186E7F" w:rsidRPr="0090549A" w:rsidRDefault="00186E7F" w:rsidP="0090549A">
                <w:pPr>
                  <w:spacing w:before="0" w:after="0" w:line="240" w:lineRule="auto"/>
                  <w:rPr>
                    <w:rFonts w:cs="Calibri"/>
                    <w:color w:val="000000"/>
                    <w:lang w:bidi="ar-SA"/>
                  </w:rPr>
                </w:pPr>
                <w:r w:rsidRPr="0090549A">
                  <w:rPr>
                    <w:rFonts w:cs="Calibri"/>
                    <w:color w:val="000000"/>
                    <w:lang w:bidi="ar-SA"/>
                  </w:rPr>
                  <w:t>Hispanic Indicator</w:t>
                </w:r>
              </w:p>
            </w:tc>
            <w:tc>
              <w:tcPr>
                <w:tcW w:w="914" w:type="dxa"/>
                <w:tcBorders>
                  <w:top w:val="single" w:sz="4" w:space="0" w:color="auto"/>
                  <w:left w:val="nil"/>
                  <w:bottom w:val="single" w:sz="4" w:space="0" w:color="auto"/>
                  <w:right w:val="single" w:sz="4" w:space="0" w:color="auto"/>
                </w:tcBorders>
              </w:tcPr>
              <w:p w:rsidR="00186E7F" w:rsidRPr="0073306C" w:rsidRDefault="0073306C" w:rsidP="0090549A">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186E7F" w:rsidRPr="0090549A" w:rsidRDefault="00186E7F" w:rsidP="0090549A">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186E7F" w:rsidRPr="0090549A" w:rsidRDefault="00186E7F" w:rsidP="0090549A">
                <w:pPr>
                  <w:spacing w:before="0" w:after="0" w:line="240" w:lineRule="auto"/>
                  <w:rPr>
                    <w:rFonts w:cs="Calibri"/>
                    <w:color w:val="000000"/>
                    <w:lang w:bidi="ar-SA"/>
                  </w:rPr>
                </w:pPr>
                <w:r>
                  <w:rPr>
                    <w:rFonts w:cs="Calibri"/>
                    <w:color w:val="000000"/>
                    <w:lang w:bidi="ar-SA"/>
                  </w:rPr>
                  <w:t>Y</w:t>
                </w:r>
              </w:p>
            </w:tc>
            <w:tc>
              <w:tcPr>
                <w:tcW w:w="1980" w:type="dxa"/>
                <w:tcBorders>
                  <w:top w:val="nil"/>
                  <w:left w:val="nil"/>
                  <w:bottom w:val="single" w:sz="4" w:space="0" w:color="auto"/>
                  <w:right w:val="single" w:sz="4" w:space="0" w:color="auto"/>
                </w:tcBorders>
                <w:shd w:val="clear" w:color="auto" w:fill="auto"/>
                <w:noWrap/>
                <w:vAlign w:val="bottom"/>
                <w:hideMark/>
              </w:tcPr>
              <w:p w:rsidR="00186E7F" w:rsidRPr="0090549A" w:rsidRDefault="00186E7F" w:rsidP="0090549A">
                <w:pPr>
                  <w:spacing w:before="0" w:after="0" w:line="240" w:lineRule="auto"/>
                  <w:rPr>
                    <w:rFonts w:cs="Calibri"/>
                    <w:color w:val="000000"/>
                    <w:lang w:bidi="ar-SA"/>
                  </w:rPr>
                </w:pPr>
                <w:r w:rsidRPr="0090549A">
                  <w:rPr>
                    <w:rFonts w:cs="Calibri"/>
                    <w:color w:val="000000"/>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BD2BA6">
                  <w:rPr>
                    <w:rFonts w:cs="Calibri"/>
                    <w:color w:val="000000"/>
                    <w:lang w:bidi="ar-SA"/>
                  </w:rPr>
                  <w:t>MARSS</w:t>
                </w:r>
                <w:r w:rsidRPr="0090549A">
                  <w:rPr>
                    <w:rFonts w:cs="Calibri"/>
                    <w:color w:val="000000"/>
                    <w:lang w:bidi="ar-SA"/>
                  </w:rPr>
                  <w:t xml:space="preserve"> Number</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376E6C">
                <w:pPr>
                  <w:spacing w:before="0" w:after="0" w:line="240" w:lineRule="auto"/>
                  <w:rPr>
                    <w:rFonts w:cs="Calibri"/>
                    <w:color w:val="000000"/>
                    <w:lang w:bidi="ar-SA"/>
                  </w:rPr>
                </w:pPr>
                <w:r>
                  <w:rPr>
                    <w:rFonts w:cs="Calibri"/>
                    <w:color w:val="000000"/>
                    <w:lang w:bidi="ar-SA"/>
                  </w:rPr>
                  <w:t>80</w:t>
                </w:r>
                <w:r w:rsidR="00376E6C">
                  <w:rPr>
                    <w:rFonts w:cs="Calibri"/>
                    <w:color w:val="000000"/>
                    <w:lang w:bidi="ar-SA"/>
                  </w:rPr>
                  <w:t>0</w:t>
                </w:r>
                <w:r>
                  <w:rPr>
                    <w:rFonts w:cs="Calibri"/>
                    <w:color w:val="000000"/>
                    <w:lang w:bidi="ar-SA"/>
                  </w:rPr>
                  <w:t>000000000</w:t>
                </w:r>
                <w:r w:rsidR="00376E6C">
                  <w:rPr>
                    <w:rFonts w:cs="Calibri"/>
                    <w:color w:val="000000"/>
                    <w:lang w:bidi="ar-SA"/>
                  </w:rPr>
                  <w:t>7</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376E6C" w:rsidP="00376E6C">
                <w:pPr>
                  <w:spacing w:before="0" w:after="0" w:line="240" w:lineRule="auto"/>
                  <w:rPr>
                    <w:rFonts w:cs="Calibri"/>
                    <w:color w:val="000000"/>
                    <w:lang w:bidi="ar-SA"/>
                  </w:rPr>
                </w:pPr>
                <w:r>
                  <w:rPr>
                    <w:rFonts w:cs="Calibri"/>
                    <w:color w:val="000000"/>
                    <w:lang w:bidi="ar-SA"/>
                  </w:rPr>
                  <w:t>8000000000008</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376E6C" w:rsidP="00376E6C">
                <w:pPr>
                  <w:spacing w:before="0" w:after="0" w:line="240" w:lineRule="auto"/>
                  <w:rPr>
                    <w:rFonts w:cs="Calibri"/>
                    <w:color w:val="000000"/>
                    <w:lang w:bidi="ar-SA"/>
                  </w:rPr>
                </w:pPr>
                <w:r>
                  <w:rPr>
                    <w:rFonts w:cs="Calibri"/>
                    <w:color w:val="000000"/>
                    <w:lang w:bidi="ar-SA"/>
                  </w:rPr>
                  <w:t>8000000000009</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Last Name</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Deshawn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Pr>
                    <w:rFonts w:cs="Calibri"/>
                    <w:color w:val="000000"/>
                    <w:lang w:bidi="ar-SA"/>
                  </w:rPr>
                  <w:t>Card</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Kiri</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First Name</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Dave</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Pr>
                    <w:rFonts w:cs="Calibri"/>
                    <w:color w:val="000000"/>
                    <w:lang w:bidi="ar-SA"/>
                  </w:rPr>
                  <w:t>Carrie</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Karl</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Middle Name</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Den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Pr>
                    <w:rFonts w:cs="Calibri"/>
                    <w:color w:val="000000"/>
                    <w:lang w:bidi="ar-SA"/>
                  </w:rPr>
                  <w:t>Catheryn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K</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Suffix</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 </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 </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 </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Birth Date</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2010-05-04</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2010-05-04</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2009-08-10</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Indian Indicator</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Pr>
                    <w:rFonts w:cs="Calibri"/>
                    <w:color w:val="000000"/>
                    <w:lang w:bidi="ar-SA"/>
                  </w:rPr>
                  <w:t>Y</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Asian Indicator</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Pr>
                    <w:rFonts w:cs="Calibri"/>
                    <w:color w:val="000000"/>
                    <w:lang w:bidi="ar-SA"/>
                  </w:rPr>
                  <w:t>Y</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Pacific Islander Indicator</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Black Indicator</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Y</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Y</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White Indicator</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Y</w:t>
                </w:r>
              </w:p>
            </w:tc>
          </w:tr>
          <w:tr w:rsidR="00BF4723" w:rsidRPr="0090549A" w:rsidTr="00584355">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Ethnic Code</w:t>
                </w:r>
                <w:r w:rsidR="00584355">
                  <w:rPr>
                    <w:rFonts w:cs="Calibri"/>
                    <w:color w:val="000000"/>
                    <w:lang w:bidi="ar-SA"/>
                  </w:rPr>
                  <w:t xml:space="preserve"> </w:t>
                </w:r>
                <w:r w:rsidR="00584355">
                  <w:rPr>
                    <w:rFonts w:cs="Calibri"/>
                    <w:i/>
                    <w:color w:val="000000"/>
                    <w:lang w:bidi="ar-SA"/>
                  </w:rPr>
                  <w:br/>
                </w:r>
                <w:r w:rsidR="00584355" w:rsidRPr="00584355">
                  <w:rPr>
                    <w:rFonts w:cs="Calibri"/>
                    <w:i/>
                    <w:color w:val="000000"/>
                    <w:lang w:bidi="ar-SA"/>
                  </w:rPr>
                  <w:t>(North American Indian indicator)</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r>
                  <w:rPr>
                    <w:rFonts w:cs="Calibri"/>
                    <w:i/>
                    <w:color w:val="000000"/>
                    <w:lang w:bidi="ar-SA"/>
                  </w:rPr>
                  <w:t>0</w:t>
                </w:r>
              </w:p>
            </w:tc>
            <w:tc>
              <w:tcPr>
                <w:tcW w:w="1756" w:type="dxa"/>
                <w:tcBorders>
                  <w:top w:val="nil"/>
                  <w:left w:val="single" w:sz="4" w:space="0" w:color="auto"/>
                  <w:bottom w:val="single" w:sz="4" w:space="0" w:color="auto"/>
                  <w:right w:val="single" w:sz="4" w:space="0" w:color="auto"/>
                </w:tcBorders>
                <w:shd w:val="clear" w:color="auto" w:fill="auto"/>
                <w:noWrap/>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0</w:t>
                </w:r>
              </w:p>
            </w:tc>
            <w:tc>
              <w:tcPr>
                <w:tcW w:w="1800" w:type="dxa"/>
                <w:tcBorders>
                  <w:top w:val="nil"/>
                  <w:left w:val="nil"/>
                  <w:bottom w:val="single" w:sz="4" w:space="0" w:color="auto"/>
                  <w:right w:val="single" w:sz="4" w:space="0" w:color="auto"/>
                </w:tcBorders>
                <w:shd w:val="clear" w:color="auto" w:fill="auto"/>
                <w:noWrap/>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0</w:t>
                </w:r>
              </w:p>
            </w:tc>
            <w:tc>
              <w:tcPr>
                <w:tcW w:w="1980" w:type="dxa"/>
                <w:tcBorders>
                  <w:top w:val="nil"/>
                  <w:left w:val="nil"/>
                  <w:bottom w:val="single" w:sz="4" w:space="0" w:color="auto"/>
                  <w:right w:val="single" w:sz="4" w:space="0" w:color="auto"/>
                </w:tcBorders>
                <w:shd w:val="clear" w:color="auto" w:fill="auto"/>
                <w:noWrap/>
                <w:hideMark/>
              </w:tcPr>
              <w:p w:rsidR="00BF4723" w:rsidRPr="0090549A" w:rsidRDefault="00BF4723" w:rsidP="00BF4723">
                <w:pPr>
                  <w:spacing w:before="0" w:after="0" w:line="240" w:lineRule="auto"/>
                  <w:rPr>
                    <w:rFonts w:cs="Calibri"/>
                    <w:color w:val="000000"/>
                    <w:lang w:bidi="ar-SA"/>
                  </w:rPr>
                </w:pPr>
                <w:r>
                  <w:rPr>
                    <w:rFonts w:cs="Calibri"/>
                    <w:color w:val="000000"/>
                    <w:lang w:bidi="ar-SA"/>
                  </w:rPr>
                  <w:t>1</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ADP</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RAEL</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IMMIGRANT</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SLIFE</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Home Primary Language</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011</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011</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011</w:t>
                </w:r>
              </w:p>
            </w:tc>
          </w:tr>
          <w:tr w:rsidR="00BF4723" w:rsidRPr="0090549A" w:rsidTr="0073306C">
            <w:trPr>
              <w:trHeight w:val="300"/>
            </w:trPr>
            <w:tc>
              <w:tcPr>
                <w:tcW w:w="3360" w:type="dxa"/>
                <w:tcBorders>
                  <w:top w:val="nil"/>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Opt Out Indicator MNC</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rsidTr="0073306C">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Local Use Data</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1007641</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1007641</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F4723" w:rsidRPr="0090549A" w:rsidRDefault="00BF4723" w:rsidP="00BF4723">
                <w:pPr>
                  <w:spacing w:before="0" w:after="0" w:line="240" w:lineRule="auto"/>
                  <w:rPr>
                    <w:rFonts w:cs="Calibri"/>
                    <w:color w:val="000000"/>
                    <w:lang w:bidi="ar-SA"/>
                  </w:rPr>
                </w:pPr>
                <w:r w:rsidRPr="0090549A">
                  <w:rPr>
                    <w:rFonts w:cs="Calibri"/>
                    <w:color w:val="000000"/>
                    <w:lang w:bidi="ar-SA"/>
                  </w:rPr>
                  <w:t>9588501</w:t>
                </w:r>
              </w:p>
            </w:tc>
          </w:tr>
          <w:tr w:rsidR="00BF4723" w:rsidRPr="0090549A" w:rsidTr="0073306C">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tcPr>
              <w:p w:rsidR="00BF4723" w:rsidRPr="00BD2BA6" w:rsidRDefault="00BF4723" w:rsidP="00BF4723">
                <w:pPr>
                  <w:spacing w:before="0" w:after="0" w:line="240" w:lineRule="auto"/>
                  <w:rPr>
                    <w:rFonts w:cs="Calibri"/>
                    <w:color w:val="000000"/>
                    <w:lang w:bidi="ar-SA"/>
                  </w:rPr>
                </w:pPr>
                <w:r w:rsidRPr="00BD2BA6">
                  <w:rPr>
                    <w:rFonts w:cs="Calibri"/>
                    <w:color w:val="000000"/>
                    <w:lang w:bidi="ar-SA"/>
                  </w:rPr>
                  <w:t>Ancestry Ethnic Origin</w:t>
                </w: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r w:rsidRPr="00EB4646">
                  <w:rPr>
                    <w:rFonts w:cs="Calibri"/>
                    <w:color w:val="000000"/>
                    <w:lang w:bidi="ar-SA"/>
                  </w:rPr>
                  <w:t>as-</w:t>
                </w:r>
                <w:proofErr w:type="spellStart"/>
                <w:r w:rsidRPr="00EB4646">
                  <w:rPr>
                    <w:rFonts w:cs="Calibri"/>
                    <w:color w:val="000000"/>
                    <w:lang w:bidi="ar-SA"/>
                  </w:rPr>
                  <w:t>filipino</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proofErr w:type="spellStart"/>
                <w:r w:rsidRPr="00EB4646">
                  <w:rPr>
                    <w:rFonts w:cs="Calibri"/>
                    <w:color w:val="000000"/>
                    <w:lang w:bidi="ar-SA"/>
                  </w:rPr>
                  <w:t>ai-dakota</w:t>
                </w:r>
                <w:proofErr w:type="spellEnd"/>
              </w:p>
            </w:tc>
          </w:tr>
          <w:tr w:rsidR="00BF4723" w:rsidRPr="0090549A" w:rsidTr="0073306C">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tcPr>
              <w:p w:rsidR="00BF4723" w:rsidRPr="00BD2BA6" w:rsidRDefault="00BF4723" w:rsidP="00BF4723">
                <w:pPr>
                  <w:spacing w:before="0" w:after="0" w:line="240" w:lineRule="auto"/>
                  <w:rPr>
                    <w:rFonts w:cs="Calibri"/>
                    <w:color w:val="000000"/>
                    <w:lang w:bidi="ar-SA"/>
                  </w:rPr>
                </w:pP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r w:rsidRPr="00EB4646">
                  <w:rPr>
                    <w:rFonts w:cs="Calibri"/>
                    <w:color w:val="000000"/>
                    <w:lang w:bidi="ar-SA"/>
                  </w:rPr>
                  <w:t>as-</w:t>
                </w:r>
                <w:proofErr w:type="spellStart"/>
                <w:r w:rsidRPr="00EB4646">
                  <w:rPr>
                    <w:rFonts w:cs="Calibri"/>
                    <w:color w:val="000000"/>
                    <w:lang w:bidi="ar-SA"/>
                  </w:rPr>
                  <w:t>indian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p>
            </w:tc>
          </w:tr>
          <w:tr w:rsidR="00BF4723" w:rsidRPr="0090549A" w:rsidTr="0073306C">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tcPr>
              <w:p w:rsidR="00BF4723" w:rsidRPr="00BD2BA6" w:rsidRDefault="00BF4723" w:rsidP="00BF4723">
                <w:pPr>
                  <w:spacing w:before="0" w:after="0" w:line="240" w:lineRule="auto"/>
                  <w:rPr>
                    <w:rFonts w:cs="Calibri"/>
                    <w:color w:val="000000"/>
                    <w:lang w:bidi="ar-SA"/>
                  </w:rPr>
                </w:pPr>
              </w:p>
            </w:tc>
            <w:tc>
              <w:tcPr>
                <w:tcW w:w="914" w:type="dxa"/>
                <w:tcBorders>
                  <w:top w:val="single" w:sz="4" w:space="0" w:color="auto"/>
                  <w:left w:val="nil"/>
                  <w:bottom w:val="single" w:sz="4" w:space="0" w:color="auto"/>
                  <w:right w:val="single" w:sz="4" w:space="0" w:color="auto"/>
                </w:tcBorders>
              </w:tcPr>
              <w:p w:rsidR="00BF4723" w:rsidRPr="0073306C" w:rsidRDefault="00BF4723" w:rsidP="00BF4723">
                <w:pPr>
                  <w:spacing w:before="0" w:after="0" w:line="240" w:lineRule="auto"/>
                  <w:rPr>
                    <w:rFonts w:cs="Calibri"/>
                    <w:i/>
                    <w:color w:val="000000"/>
                    <w:lang w:bidi="ar-SA"/>
                  </w:rPr>
                </w:pP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r w:rsidRPr="00EB4646">
                  <w:rPr>
                    <w:rFonts w:cs="Calibri"/>
                    <w:color w:val="000000"/>
                    <w:lang w:bidi="ar-SA"/>
                  </w:rPr>
                  <w:t>hl-</w:t>
                </w:r>
                <w:proofErr w:type="spellStart"/>
                <w:r w:rsidRPr="00EB4646">
                  <w:rPr>
                    <w:rFonts w:cs="Calibri"/>
                    <w:color w:val="000000"/>
                    <w:lang w:bidi="ar-SA"/>
                  </w:rPr>
                  <w:t>mexican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F4723" w:rsidRPr="0090549A" w:rsidRDefault="00BF4723" w:rsidP="00BF4723">
                <w:pPr>
                  <w:spacing w:before="0" w:after="0" w:line="240" w:lineRule="auto"/>
                  <w:rPr>
                    <w:rFonts w:cs="Calibri"/>
                    <w:color w:val="000000"/>
                    <w:lang w:bidi="ar-SA"/>
                  </w:rPr>
                </w:pPr>
              </w:p>
            </w:tc>
          </w:tr>
        </w:tbl>
        <w:p w:rsidR="00794546" w:rsidRPr="009672A6" w:rsidRDefault="00794546" w:rsidP="009672A6">
          <w:pPr>
            <w:rPr>
              <w:i/>
              <w:color w:val="003865"/>
            </w:rPr>
          </w:pPr>
          <w:r w:rsidRPr="009672A6">
            <w:rPr>
              <w:i/>
            </w:rPr>
            <w:t xml:space="preserve">Note: When translating home primary language, the language use in the </w:t>
          </w:r>
          <w:r w:rsidR="009672A6">
            <w:rPr>
              <w:i/>
            </w:rPr>
            <w:t xml:space="preserve">Ed-Fi </w:t>
          </w:r>
          <w:r w:rsidRPr="009672A6">
            <w:rPr>
              <w:i/>
            </w:rPr>
            <w:t xml:space="preserve">table </w:t>
          </w:r>
          <w:r w:rsidR="009672A6">
            <w:rPr>
              <w:i/>
            </w:rPr>
            <w:t>‘</w:t>
          </w:r>
          <w:r w:rsidRPr="009672A6">
            <w:rPr>
              <w:i/>
            </w:rPr>
            <w:t>Student</w:t>
          </w:r>
          <w:r w:rsidR="009672A6">
            <w:rPr>
              <w:i/>
            </w:rPr>
            <w:t xml:space="preserve"> </w:t>
          </w:r>
          <w:r w:rsidRPr="009672A6">
            <w:rPr>
              <w:i/>
            </w:rPr>
            <w:t>Education</w:t>
          </w:r>
          <w:r w:rsidR="009672A6">
            <w:rPr>
              <w:i/>
            </w:rPr>
            <w:t xml:space="preserve"> </w:t>
          </w:r>
          <w:r w:rsidRPr="009672A6">
            <w:rPr>
              <w:i/>
            </w:rPr>
            <w:t>Organization</w:t>
          </w:r>
          <w:r w:rsidR="009672A6">
            <w:rPr>
              <w:i/>
            </w:rPr>
            <w:t xml:space="preserve"> </w:t>
          </w:r>
          <w:r w:rsidRPr="009672A6">
            <w:rPr>
              <w:i/>
            </w:rPr>
            <w:t>Association</w:t>
          </w:r>
          <w:r w:rsidR="009672A6">
            <w:rPr>
              <w:i/>
            </w:rPr>
            <w:t xml:space="preserve"> </w:t>
          </w:r>
          <w:r w:rsidRPr="009672A6">
            <w:rPr>
              <w:i/>
            </w:rPr>
            <w:t>Language</w:t>
          </w:r>
          <w:r w:rsidR="009672A6">
            <w:rPr>
              <w:i/>
            </w:rPr>
            <w:t xml:space="preserve"> </w:t>
          </w:r>
          <w:r w:rsidRPr="009672A6">
            <w:rPr>
              <w:i/>
            </w:rPr>
            <w:t>Use</w:t>
          </w:r>
          <w:r w:rsidR="009672A6">
            <w:rPr>
              <w:i/>
            </w:rPr>
            <w:t>’</w:t>
          </w:r>
          <w:r w:rsidRPr="009672A6">
            <w:rPr>
              <w:i/>
            </w:rPr>
            <w:t xml:space="preserve"> must be designated as 'Home Language'.</w:t>
          </w:r>
          <w:r w:rsidRPr="009672A6">
            <w:rPr>
              <w:i/>
            </w:rPr>
            <w:br w:type="page"/>
          </w:r>
        </w:p>
        <w:p w:rsidR="004E79E2" w:rsidRDefault="002549A4" w:rsidP="008C2BAF">
          <w:pPr>
            <w:pStyle w:val="Heading1"/>
          </w:pPr>
          <w:bookmarkStart w:id="4" w:name="_Toc31721444"/>
          <w:r>
            <w:lastRenderedPageBreak/>
            <w:t xml:space="preserve">IV. </w:t>
          </w:r>
          <w:r w:rsidR="004E79E2">
            <w:t>School Information</w:t>
          </w:r>
          <w:bookmarkEnd w:id="4"/>
        </w:p>
        <w:p w:rsidR="00794546" w:rsidRDefault="00794546">
          <w:pPr>
            <w:spacing w:before="120" w:after="0"/>
          </w:pPr>
          <w:r w:rsidRPr="00794546">
            <w:t>The School information holds up to 3 characteristics of each grade in the school. These are constructed from the Ed-Fi Calendar table with the associated extension and Calendar Grade Level table. In this case, the extension is used as the base table.</w:t>
          </w:r>
        </w:p>
        <w:p w:rsidR="00794546" w:rsidRDefault="009672A6">
          <w:pPr>
            <w:spacing w:before="120" w:after="0"/>
          </w:pPr>
          <w:r>
            <w:t>This shows the school information for 1 school with 10 grades</w:t>
          </w:r>
        </w:p>
        <w:tbl>
          <w:tblPr>
            <w:tblW w:w="7560" w:type="dxa"/>
            <w:tblInd w:w="-5" w:type="dxa"/>
            <w:tblLook w:val="04A0" w:firstRow="1" w:lastRow="0" w:firstColumn="1" w:lastColumn="0" w:noHBand="0" w:noVBand="1"/>
          </w:tblPr>
          <w:tblGrid>
            <w:gridCol w:w="2070"/>
            <w:gridCol w:w="1375"/>
            <w:gridCol w:w="1620"/>
            <w:gridCol w:w="1412"/>
            <w:gridCol w:w="1083"/>
          </w:tblGrid>
          <w:tr w:rsidR="009672A6" w:rsidRPr="009672A6" w:rsidTr="00F3327F">
            <w:trPr>
              <w:trHeight w:val="900"/>
            </w:trPr>
            <w:tc>
              <w:tcPr>
                <w:tcW w:w="2070" w:type="dxa"/>
                <w:tcBorders>
                  <w:top w:val="single" w:sz="4" w:space="0" w:color="auto"/>
                  <w:left w:val="single" w:sz="4" w:space="0" w:color="auto"/>
                  <w:bottom w:val="single" w:sz="4" w:space="0" w:color="auto"/>
                  <w:right w:val="single" w:sz="4" w:space="0" w:color="auto"/>
                </w:tcBorders>
                <w:shd w:val="clear" w:color="000000" w:fill="E7E6E6"/>
                <w:hideMark/>
              </w:tcPr>
              <w:p w:rsidR="009672A6" w:rsidRPr="009672A6" w:rsidRDefault="009672A6" w:rsidP="00F3327F">
                <w:pPr>
                  <w:spacing w:before="0" w:after="0" w:line="240" w:lineRule="auto"/>
                  <w:rPr>
                    <w:rFonts w:cs="Calibri"/>
                    <w:b/>
                    <w:color w:val="000000"/>
                    <w:lang w:bidi="ar-SA"/>
                  </w:rPr>
                </w:pPr>
                <w:r w:rsidRPr="009672A6">
                  <w:rPr>
                    <w:rFonts w:cs="Calibri"/>
                    <w:b/>
                    <w:color w:val="000000"/>
                    <w:lang w:bidi="ar-SA"/>
                  </w:rPr>
                  <w:t>District</w:t>
                </w:r>
                <w:r w:rsidR="00F3327F">
                  <w:rPr>
                    <w:rFonts w:cs="Calibri"/>
                    <w:b/>
                    <w:color w:val="000000"/>
                    <w:lang w:bidi="ar-SA"/>
                  </w:rPr>
                  <w:t>-</w:t>
                </w:r>
                <w:r w:rsidRPr="009672A6">
                  <w:rPr>
                    <w:rFonts w:cs="Calibri"/>
                    <w:b/>
                    <w:color w:val="000000"/>
                    <w:lang w:bidi="ar-SA"/>
                  </w:rPr>
                  <w:t>Type</w:t>
                </w:r>
                <w:r w:rsidR="00F3327F">
                  <w:rPr>
                    <w:rFonts w:cs="Calibri"/>
                    <w:b/>
                    <w:color w:val="000000"/>
                    <w:lang w:bidi="ar-SA"/>
                  </w:rPr>
                  <w:t>-</w:t>
                </w:r>
                <w:r w:rsidRPr="009672A6">
                  <w:rPr>
                    <w:rFonts w:cs="Calibri"/>
                    <w:b/>
                    <w:color w:val="000000"/>
                    <w:lang w:bidi="ar-SA"/>
                  </w:rPr>
                  <w:t>School</w:t>
                </w:r>
              </w:p>
            </w:tc>
            <w:tc>
              <w:tcPr>
                <w:tcW w:w="1375" w:type="dxa"/>
                <w:tcBorders>
                  <w:top w:val="single" w:sz="4" w:space="0" w:color="auto"/>
                  <w:left w:val="nil"/>
                  <w:bottom w:val="single" w:sz="4" w:space="0" w:color="auto"/>
                  <w:right w:val="single" w:sz="4" w:space="0" w:color="auto"/>
                </w:tcBorders>
                <w:shd w:val="clear" w:color="000000" w:fill="E7E6E6"/>
                <w:hideMark/>
              </w:tcPr>
              <w:p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Instructional Days</w:t>
                </w:r>
              </w:p>
            </w:tc>
            <w:tc>
              <w:tcPr>
                <w:tcW w:w="1620" w:type="dxa"/>
                <w:tcBorders>
                  <w:top w:val="single" w:sz="4" w:space="0" w:color="auto"/>
                  <w:left w:val="nil"/>
                  <w:bottom w:val="single" w:sz="4" w:space="0" w:color="auto"/>
                  <w:right w:val="single" w:sz="4" w:space="0" w:color="auto"/>
                </w:tcBorders>
                <w:shd w:val="clear" w:color="000000" w:fill="E7E6E6"/>
                <w:hideMark/>
              </w:tcPr>
              <w:p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Length Of Day</w:t>
                </w:r>
              </w:p>
            </w:tc>
            <w:tc>
              <w:tcPr>
                <w:tcW w:w="1412" w:type="dxa"/>
                <w:tcBorders>
                  <w:top w:val="single" w:sz="4" w:space="0" w:color="auto"/>
                  <w:left w:val="nil"/>
                  <w:bottom w:val="single" w:sz="4" w:space="0" w:color="auto"/>
                  <w:right w:val="single" w:sz="4" w:space="0" w:color="auto"/>
                </w:tcBorders>
                <w:shd w:val="clear" w:color="000000" w:fill="E7E6E6"/>
                <w:hideMark/>
              </w:tcPr>
              <w:p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Kindergarten Schedule Code</w:t>
                </w:r>
              </w:p>
            </w:tc>
            <w:tc>
              <w:tcPr>
                <w:tcW w:w="1083" w:type="dxa"/>
                <w:tcBorders>
                  <w:top w:val="single" w:sz="4" w:space="0" w:color="auto"/>
                  <w:left w:val="nil"/>
                  <w:bottom w:val="single" w:sz="4" w:space="0" w:color="auto"/>
                  <w:right w:val="single" w:sz="4" w:space="0" w:color="auto"/>
                </w:tcBorders>
                <w:shd w:val="clear" w:color="000000" w:fill="E7E6E6"/>
                <w:hideMark/>
              </w:tcPr>
              <w:p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Grade</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9672A6" w:rsidP="00F3327F">
                <w:pPr>
                  <w:spacing w:before="0" w:after="0" w:line="240" w:lineRule="auto"/>
                  <w:rPr>
                    <w:rFonts w:cs="Calibri"/>
                    <w:color w:val="000000"/>
                    <w:lang w:bidi="ar-SA"/>
                  </w:rPr>
                </w:pPr>
                <w:r w:rsidRPr="009672A6">
                  <w:rPr>
                    <w:rFonts w:cs="Calibri"/>
                    <w:color w:val="000000"/>
                    <w:lang w:bidi="ar-SA"/>
                  </w:rPr>
                  <w:t>0535</w:t>
                </w:r>
                <w:r w:rsidR="00F3327F">
                  <w:rPr>
                    <w:rFonts w:cs="Calibri"/>
                    <w:color w:val="000000"/>
                    <w:lang w:bidi="ar-SA"/>
                  </w:rPr>
                  <w:t>-</w:t>
                </w:r>
                <w:r w:rsidRPr="009672A6">
                  <w:rPr>
                    <w:rFonts w:cs="Calibri"/>
                    <w:color w:val="000000"/>
                    <w:lang w:bidi="ar-SA"/>
                  </w:rPr>
                  <w:t>01</w:t>
                </w:r>
                <w:r w:rsidR="00F3327F">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01</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02</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03</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04</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05</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159</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150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EC</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160</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HK</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160</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E</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KG</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158</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150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RA</w:t>
                </w:r>
              </w:p>
            </w:tc>
          </w:tr>
          <w:tr w:rsidR="009672A6" w:rsidRPr="009672A6" w:rsidTr="00F3327F">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159</w:t>
                </w:r>
              </w:p>
            </w:tc>
            <w:tc>
              <w:tcPr>
                <w:tcW w:w="1620"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150</w:t>
                </w:r>
              </w:p>
            </w:tc>
            <w:tc>
              <w:tcPr>
                <w:tcW w:w="1412"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p>
            </w:tc>
            <w:tc>
              <w:tcPr>
                <w:tcW w:w="1083" w:type="dxa"/>
                <w:tcBorders>
                  <w:top w:val="nil"/>
                  <w:left w:val="nil"/>
                  <w:bottom w:val="single" w:sz="4" w:space="0" w:color="auto"/>
                  <w:right w:val="single" w:sz="4" w:space="0" w:color="auto"/>
                </w:tcBorders>
                <w:shd w:val="clear" w:color="auto" w:fill="auto"/>
                <w:noWrap/>
                <w:vAlign w:val="bottom"/>
                <w:hideMark/>
              </w:tcPr>
              <w:p w:rsidR="009672A6" w:rsidRPr="009672A6" w:rsidRDefault="009672A6" w:rsidP="009672A6">
                <w:pPr>
                  <w:spacing w:before="0" w:after="0" w:line="240" w:lineRule="auto"/>
                  <w:rPr>
                    <w:rFonts w:cs="Calibri"/>
                    <w:color w:val="000000"/>
                    <w:lang w:bidi="ar-SA"/>
                  </w:rPr>
                </w:pPr>
                <w:r w:rsidRPr="009672A6">
                  <w:rPr>
                    <w:rFonts w:cs="Calibri"/>
                    <w:color w:val="000000"/>
                    <w:lang w:bidi="ar-SA"/>
                  </w:rPr>
                  <w:t>RB</w:t>
                </w:r>
              </w:p>
            </w:tc>
          </w:tr>
        </w:tbl>
        <w:p w:rsidR="00794546" w:rsidRPr="009672A6" w:rsidRDefault="009672A6">
          <w:pPr>
            <w:spacing w:before="120" w:after="0"/>
            <w:rPr>
              <w:i/>
            </w:rPr>
          </w:pPr>
          <w:r w:rsidRPr="009672A6">
            <w:rPr>
              <w:i/>
            </w:rPr>
            <w:t xml:space="preserve">Note: The calendar type in the </w:t>
          </w:r>
          <w:proofErr w:type="spellStart"/>
          <w:r w:rsidRPr="009672A6">
            <w:rPr>
              <w:i/>
            </w:rPr>
            <w:t>edfi.calendar</w:t>
          </w:r>
          <w:proofErr w:type="spellEnd"/>
          <w:r w:rsidRPr="009672A6">
            <w:rPr>
              <w:i/>
            </w:rPr>
            <w:t xml:space="preserve"> table must be ‘School/Grade Characteristics’.</w:t>
          </w:r>
        </w:p>
        <w:p w:rsidR="009672A6" w:rsidRPr="009672A6" w:rsidRDefault="009672A6">
          <w:pPr>
            <w:spacing w:before="120" w:after="0"/>
            <w:rPr>
              <w:i/>
            </w:rPr>
          </w:pPr>
          <w:r w:rsidRPr="009672A6">
            <w:rPr>
              <w:i/>
            </w:rPr>
            <w:t>All districts will have school 005 added (if not already present) during the translation into MARSS if they have at least 1 grade PS student.</w:t>
          </w:r>
        </w:p>
        <w:p w:rsidR="004E79E2" w:rsidRPr="009672A6" w:rsidRDefault="004E79E2">
          <w:pPr>
            <w:spacing w:before="120" w:after="0"/>
            <w:rPr>
              <w:color w:val="003865"/>
            </w:rPr>
          </w:pPr>
          <w:r>
            <w:br w:type="page"/>
          </w:r>
        </w:p>
        <w:p w:rsidR="00204027" w:rsidRDefault="00C85E9D" w:rsidP="00C85E9D">
          <w:pPr>
            <w:pStyle w:val="Heading1"/>
            <w:jc w:val="both"/>
          </w:pPr>
          <w:bookmarkStart w:id="5" w:name="_Toc31721445"/>
          <w:r>
            <w:lastRenderedPageBreak/>
            <w:t xml:space="preserve">V. </w:t>
          </w:r>
          <w:r w:rsidR="008C2BAF" w:rsidRPr="008D2422">
            <w:t xml:space="preserve">Program </w:t>
          </w:r>
          <w:r w:rsidR="002549A4">
            <w:t>Information</w:t>
          </w:r>
          <w:bookmarkEnd w:id="5"/>
        </w:p>
        <w:p w:rsidR="008C2BAF" w:rsidRDefault="008C2BAF" w:rsidP="008C2BAF">
          <w:pPr>
            <w:rPr>
              <w:rFonts w:cs="Calibri"/>
              <w:lang w:bidi="ar-SA"/>
            </w:rPr>
          </w:pPr>
          <w:r>
            <w:rPr>
              <w:rFonts w:cs="Calibri"/>
              <w:lang w:bidi="ar-SA"/>
            </w:rPr>
            <w:t>The various programs students may participate in are collected separately from the enrollment and demographic records in the Ed-Fi system. To put the information into the MARSSWES system, the data needs to be translated and linked together to create a MARSS enrollment record incorporating the program time period and facts. The following includes the definitions for the program elements and how the translation occurs.</w:t>
          </w:r>
        </w:p>
        <w:p w:rsidR="008C2BAF" w:rsidRDefault="008C2BAF" w:rsidP="008C2BAF">
          <w:pPr>
            <w:rPr>
              <w:rFonts w:cs="Calibri"/>
              <w:lang w:bidi="ar-SA"/>
            </w:rPr>
          </w:pPr>
          <w:r>
            <w:rPr>
              <w:rFonts w:cs="Calibri"/>
              <w:lang w:bidi="ar-SA"/>
            </w:rPr>
            <w:t>Each program description has a begin date, and end date, and may contain supplemental information that relates to the program. Each program description may also have a set of rules defining the translation logic.</w:t>
          </w:r>
        </w:p>
        <w:p w:rsidR="008C2BAF" w:rsidRDefault="008C2BAF" w:rsidP="008C2BAF">
          <w:pPr>
            <w:rPr>
              <w:rFonts w:cs="Calibri"/>
              <w:lang w:bidi="ar-SA"/>
            </w:rPr>
          </w:pPr>
          <w:r>
            <w:rPr>
              <w:rFonts w:cs="Calibri"/>
              <w:lang w:bidi="ar-SA"/>
            </w:rPr>
            <w:t>Examples are included in the following descriptions to illustrate how the translation occurs between the Ed-Fi program records and MARSS records.</w:t>
          </w:r>
        </w:p>
        <w:p w:rsidR="008C2BAF" w:rsidRDefault="008C2BAF" w:rsidP="008C2BAF">
          <w:pPr>
            <w:rPr>
              <w:rFonts w:cs="Calibri"/>
              <w:lang w:bidi="ar-SA"/>
            </w:rPr>
          </w:pPr>
          <w:r>
            <w:rPr>
              <w:rFonts w:cs="Calibri"/>
              <w:lang w:bidi="ar-SA"/>
            </w:rPr>
            <w:t>Programs in Ed-Fi.</w:t>
          </w:r>
        </w:p>
        <w:p w:rsidR="008C2BAF" w:rsidRDefault="008C2BAF" w:rsidP="008C2BAF">
          <w:pPr>
            <w:pStyle w:val="BulletListLevel1"/>
            <w:rPr>
              <w:lang w:bidi="ar-SA"/>
            </w:rPr>
          </w:pPr>
          <w:r>
            <w:rPr>
              <w:lang w:bidi="ar-SA"/>
            </w:rPr>
            <w:t>21st Century Learning Center Grant</w:t>
          </w:r>
          <w:r w:rsidRPr="00E35EE6">
            <w:rPr>
              <w:lang w:bidi="ar-SA"/>
            </w:rPr>
            <w:t xml:space="preserve"> </w:t>
          </w:r>
        </w:p>
        <w:p w:rsidR="008C2BAF" w:rsidRDefault="008C2BAF" w:rsidP="008C2BAF">
          <w:pPr>
            <w:pStyle w:val="BulletListLevel1"/>
            <w:rPr>
              <w:lang w:bidi="ar-SA"/>
            </w:rPr>
          </w:pPr>
          <w:r w:rsidRPr="00E35EE6">
            <w:rPr>
              <w:lang w:bidi="ar-SA"/>
            </w:rPr>
            <w:t xml:space="preserve">Alternative Delivery Of SIS </w:t>
          </w:r>
        </w:p>
        <w:p w:rsidR="008C2BAF" w:rsidRPr="00E35EE6" w:rsidRDefault="008C2BAF" w:rsidP="008C2BAF">
          <w:pPr>
            <w:pStyle w:val="BulletListLevel1"/>
            <w:rPr>
              <w:lang w:bidi="ar-SA"/>
            </w:rPr>
          </w:pPr>
          <w:r w:rsidRPr="00E35EE6">
            <w:rPr>
              <w:lang w:bidi="ar-SA"/>
            </w:rPr>
            <w:t>Coordinated Early Intervening Services</w:t>
          </w:r>
        </w:p>
        <w:p w:rsidR="008C2BAF" w:rsidRPr="00E35EE6" w:rsidRDefault="008C2BAF" w:rsidP="008C2BAF">
          <w:pPr>
            <w:pStyle w:val="BulletListLevel1"/>
            <w:rPr>
              <w:lang w:bidi="ar-SA"/>
            </w:rPr>
          </w:pPr>
          <w:r w:rsidRPr="00E35EE6">
            <w:rPr>
              <w:lang w:bidi="ar-SA"/>
            </w:rPr>
            <w:t>Early Childhood Screening</w:t>
          </w:r>
        </w:p>
        <w:p w:rsidR="008C2BAF" w:rsidRPr="00E35EE6" w:rsidRDefault="008C2BAF" w:rsidP="008C2BAF">
          <w:pPr>
            <w:pStyle w:val="BulletListLevel1"/>
            <w:rPr>
              <w:lang w:bidi="ar-SA"/>
            </w:rPr>
          </w:pPr>
          <w:r w:rsidRPr="00E35EE6">
            <w:rPr>
              <w:lang w:bidi="ar-SA"/>
            </w:rPr>
            <w:t>English Learner</w:t>
          </w:r>
        </w:p>
        <w:p w:rsidR="008C2BAF" w:rsidRPr="00E35EE6" w:rsidRDefault="008C2BAF" w:rsidP="008C2BAF">
          <w:pPr>
            <w:pStyle w:val="BulletListLevel1"/>
            <w:rPr>
              <w:lang w:bidi="ar-SA"/>
            </w:rPr>
          </w:pPr>
          <w:r w:rsidRPr="00E35EE6">
            <w:rPr>
              <w:lang w:bidi="ar-SA"/>
            </w:rPr>
            <w:t>Gifted and Talented</w:t>
          </w:r>
        </w:p>
        <w:p w:rsidR="008C2BAF" w:rsidRPr="00E35EE6" w:rsidRDefault="008C2BAF" w:rsidP="008C2BAF">
          <w:pPr>
            <w:pStyle w:val="BulletListLevel1"/>
            <w:rPr>
              <w:lang w:bidi="ar-SA"/>
            </w:rPr>
          </w:pPr>
          <w:r w:rsidRPr="00E35EE6">
            <w:rPr>
              <w:lang w:bidi="ar-SA"/>
            </w:rPr>
            <w:t>Homeless</w:t>
          </w:r>
        </w:p>
        <w:p w:rsidR="008C2BAF" w:rsidRPr="00E35EE6" w:rsidRDefault="008C2BAF" w:rsidP="008C2BAF">
          <w:pPr>
            <w:pStyle w:val="BulletListLevel1"/>
            <w:rPr>
              <w:lang w:bidi="ar-SA"/>
            </w:rPr>
          </w:pPr>
          <w:r w:rsidRPr="00E35EE6">
            <w:rPr>
              <w:lang w:bidi="ar-SA"/>
            </w:rPr>
            <w:t>PSEO Concurrent</w:t>
          </w:r>
        </w:p>
        <w:p w:rsidR="008C2BAF" w:rsidRPr="00E35EE6" w:rsidRDefault="008C2BAF" w:rsidP="008C2BAF">
          <w:pPr>
            <w:pStyle w:val="BulletListLevel1"/>
            <w:rPr>
              <w:lang w:bidi="ar-SA"/>
            </w:rPr>
          </w:pPr>
          <w:r w:rsidRPr="00E35EE6">
            <w:rPr>
              <w:lang w:bidi="ar-SA"/>
            </w:rPr>
            <w:t>PSEO Program</w:t>
          </w:r>
        </w:p>
        <w:p w:rsidR="008C2BAF" w:rsidRPr="00E35EE6" w:rsidRDefault="008C2BAF" w:rsidP="008C2BAF">
          <w:pPr>
            <w:pStyle w:val="BulletListLevel1"/>
            <w:rPr>
              <w:lang w:bidi="ar-SA"/>
            </w:rPr>
          </w:pPr>
          <w:r w:rsidRPr="00E35EE6">
            <w:rPr>
              <w:lang w:bidi="ar-SA"/>
            </w:rPr>
            <w:t>SAAP</w:t>
          </w:r>
        </w:p>
        <w:p w:rsidR="008C2BAF" w:rsidRPr="00E35EE6" w:rsidRDefault="008C2BAF" w:rsidP="008C2BAF">
          <w:pPr>
            <w:pStyle w:val="BulletListLevel1"/>
            <w:rPr>
              <w:lang w:bidi="ar-SA"/>
            </w:rPr>
          </w:pPr>
          <w:r w:rsidRPr="00E35EE6">
            <w:rPr>
              <w:lang w:bidi="ar-SA"/>
            </w:rPr>
            <w:t>School Food Service</w:t>
          </w:r>
        </w:p>
        <w:p w:rsidR="008C2BAF" w:rsidRPr="00E35EE6" w:rsidRDefault="008C2BAF" w:rsidP="008C2BAF">
          <w:pPr>
            <w:pStyle w:val="BulletListLevel1"/>
            <w:rPr>
              <w:lang w:bidi="ar-SA"/>
            </w:rPr>
          </w:pPr>
          <w:r w:rsidRPr="00E35EE6">
            <w:rPr>
              <w:lang w:bidi="ar-SA"/>
            </w:rPr>
            <w:t>Section 504 Plan</w:t>
          </w:r>
        </w:p>
        <w:p w:rsidR="008C2BAF" w:rsidRPr="00E35EE6" w:rsidRDefault="008C2BAF" w:rsidP="008C2BAF">
          <w:pPr>
            <w:pStyle w:val="BulletListLevel1"/>
            <w:rPr>
              <w:lang w:bidi="ar-SA"/>
            </w:rPr>
          </w:pPr>
          <w:r w:rsidRPr="00E35EE6">
            <w:rPr>
              <w:lang w:bidi="ar-SA"/>
            </w:rPr>
            <w:t>Special Education</w:t>
          </w:r>
        </w:p>
        <w:p w:rsidR="008C2BAF" w:rsidRDefault="008C2BAF" w:rsidP="008C2BAF">
          <w:pPr>
            <w:pStyle w:val="BulletListLevel1"/>
            <w:rPr>
              <w:lang w:bidi="ar-SA"/>
            </w:rPr>
          </w:pPr>
          <w:r w:rsidRPr="00E35EE6">
            <w:rPr>
              <w:lang w:bidi="ar-SA"/>
            </w:rPr>
            <w:t>Title I Part A</w:t>
          </w:r>
        </w:p>
        <w:p w:rsidR="00FF43EA" w:rsidRDefault="00FF43EA">
          <w:pPr>
            <w:spacing w:before="120" w:after="0"/>
          </w:pPr>
          <w:r>
            <w:br w:type="page"/>
          </w:r>
        </w:p>
        <w:p w:rsidR="008C2BAF" w:rsidRPr="00102B4D" w:rsidRDefault="008C2BAF" w:rsidP="008C2BAF">
          <w:pPr>
            <w:pStyle w:val="Heading2"/>
            <w:rPr>
              <w:lang w:bidi="ar-SA"/>
            </w:rPr>
          </w:pPr>
          <w:bookmarkStart w:id="6" w:name="_Toc31721446"/>
          <w:r w:rsidRPr="00102B4D">
            <w:rPr>
              <w:lang w:bidi="ar-SA"/>
            </w:rPr>
            <w:lastRenderedPageBreak/>
            <w:t>21st Century Learning Center Grant</w:t>
          </w:r>
          <w:bookmarkEnd w:id="6"/>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sidRPr="00CB3064">
            <w:rPr>
              <w:b/>
              <w:lang w:bidi="ar-SA"/>
            </w:rPr>
            <w:t>MARSS Translation Logic:</w:t>
          </w:r>
          <w:r>
            <w:rPr>
              <w:lang w:bidi="ar-SA"/>
            </w:rPr>
            <w:t xml:space="preserve"> This information is held separately from the MARSS system so there is no translation into MARSS.</w:t>
          </w:r>
        </w:p>
        <w:p w:rsidR="008C2BAF" w:rsidRDefault="008C2BAF" w:rsidP="008C2BAF">
          <w:pPr>
            <w:rPr>
              <w:lang w:bidi="ar-SA"/>
            </w:rPr>
          </w:pPr>
          <w:r>
            <w:rPr>
              <w:lang w:bidi="ar-SA"/>
            </w:rPr>
            <w:t>This shows the program records for three different students.</w:t>
          </w:r>
        </w:p>
        <w:tbl>
          <w:tblPr>
            <w:tblW w:w="68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98"/>
            <w:gridCol w:w="990"/>
            <w:gridCol w:w="1800"/>
            <w:gridCol w:w="1440"/>
            <w:gridCol w:w="1541"/>
          </w:tblGrid>
          <w:tr w:rsidR="008C2BAF" w:rsidRPr="00D86074" w:rsidTr="00F3327F">
            <w:trPr>
              <w:trHeight w:val="300"/>
            </w:trPr>
            <w:tc>
              <w:tcPr>
                <w:tcW w:w="1098" w:type="dxa"/>
                <w:shd w:val="clear" w:color="000000" w:fill="E7E6E6"/>
                <w:hideMark/>
              </w:tcPr>
              <w:p w:rsidR="008C2BAF" w:rsidRPr="00D86074" w:rsidRDefault="008C2BAF" w:rsidP="00F3327F">
                <w:pPr>
                  <w:spacing w:before="0" w:after="0" w:line="240" w:lineRule="auto"/>
                  <w:rPr>
                    <w:rFonts w:cs="Calibri"/>
                    <w:b/>
                    <w:color w:val="000000"/>
                    <w:lang w:bidi="ar-SA"/>
                  </w:rPr>
                </w:pPr>
                <w:r w:rsidRPr="00D86074">
                  <w:rPr>
                    <w:rFonts w:cs="Calibri"/>
                    <w:b/>
                    <w:color w:val="000000"/>
                    <w:lang w:bidi="ar-SA"/>
                  </w:rPr>
                  <w:t xml:space="preserve">District </w:t>
                </w:r>
              </w:p>
            </w:tc>
            <w:tc>
              <w:tcPr>
                <w:tcW w:w="99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541"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rsidTr="00F3327F">
            <w:trPr>
              <w:trHeight w:val="300"/>
            </w:trPr>
            <w:tc>
              <w:tcPr>
                <w:tcW w:w="1098"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0216-01</w:t>
                </w:r>
              </w:p>
            </w:tc>
            <w:tc>
              <w:tcPr>
                <w:tcW w:w="99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010</w:t>
                </w:r>
              </w:p>
            </w:tc>
            <w:tc>
              <w:tcPr>
                <w:tcW w:w="1800" w:type="dxa"/>
                <w:shd w:val="clear" w:color="auto" w:fill="auto"/>
                <w:noWrap/>
                <w:vAlign w:val="bottom"/>
                <w:hideMark/>
              </w:tcPr>
              <w:p w:rsidR="008C2BAF" w:rsidRPr="00D86074" w:rsidRDefault="00DE475B" w:rsidP="00DE475B">
                <w:pPr>
                  <w:spacing w:before="0" w:after="0" w:line="240" w:lineRule="auto"/>
                  <w:rPr>
                    <w:rFonts w:cs="Calibri"/>
                    <w:color w:val="000000"/>
                    <w:lang w:bidi="ar-SA"/>
                  </w:rPr>
                </w:pPr>
                <w:r>
                  <w:rPr>
                    <w:rFonts w:cs="Calibri"/>
                    <w:color w:val="000000"/>
                    <w:lang w:bidi="ar-SA"/>
                  </w:rPr>
                  <w:t>8000000000011</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201</w:t>
                </w:r>
                <w:r>
                  <w:rPr>
                    <w:rFonts w:cs="Calibri"/>
                    <w:color w:val="000000"/>
                    <w:lang w:bidi="ar-SA"/>
                  </w:rPr>
                  <w:t>9</w:t>
                </w:r>
                <w:r w:rsidRPr="00D86074">
                  <w:rPr>
                    <w:rFonts w:cs="Calibri"/>
                    <w:color w:val="000000"/>
                    <w:lang w:bidi="ar-SA"/>
                  </w:rPr>
                  <w:t>-06-07</w:t>
                </w:r>
              </w:p>
            </w:tc>
            <w:tc>
              <w:tcPr>
                <w:tcW w:w="1541"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 </w:t>
                </w:r>
              </w:p>
            </w:tc>
          </w:tr>
          <w:tr w:rsidR="008C2BAF" w:rsidRPr="00D86074" w:rsidTr="00F3327F">
            <w:trPr>
              <w:trHeight w:val="300"/>
            </w:trPr>
            <w:tc>
              <w:tcPr>
                <w:tcW w:w="1098"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0216-01</w:t>
                </w:r>
              </w:p>
            </w:tc>
            <w:tc>
              <w:tcPr>
                <w:tcW w:w="99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010</w:t>
                </w:r>
              </w:p>
            </w:tc>
            <w:tc>
              <w:tcPr>
                <w:tcW w:w="1800" w:type="dxa"/>
                <w:shd w:val="clear" w:color="auto" w:fill="auto"/>
                <w:noWrap/>
                <w:vAlign w:val="bottom"/>
                <w:hideMark/>
              </w:tcPr>
              <w:p w:rsidR="008C2BAF" w:rsidRPr="00D86074" w:rsidRDefault="00DE475B" w:rsidP="00DE475B">
                <w:pPr>
                  <w:spacing w:before="0" w:after="0" w:line="240" w:lineRule="auto"/>
                  <w:rPr>
                    <w:rFonts w:cs="Calibri"/>
                    <w:color w:val="000000"/>
                    <w:lang w:bidi="ar-SA"/>
                  </w:rPr>
                </w:pPr>
                <w:r>
                  <w:rPr>
                    <w:rFonts w:cs="Calibri"/>
                    <w:color w:val="000000"/>
                    <w:lang w:bidi="ar-SA"/>
                  </w:rPr>
                  <w:t>8000000000012</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201</w:t>
                </w:r>
                <w:r>
                  <w:rPr>
                    <w:rFonts w:cs="Calibri"/>
                    <w:color w:val="000000"/>
                    <w:lang w:bidi="ar-SA"/>
                  </w:rPr>
                  <w:t>9</w:t>
                </w:r>
                <w:r w:rsidRPr="00D86074">
                  <w:rPr>
                    <w:rFonts w:cs="Calibri"/>
                    <w:color w:val="000000"/>
                    <w:lang w:bidi="ar-SA"/>
                  </w:rPr>
                  <w:t>-0</w:t>
                </w:r>
                <w:r>
                  <w:rPr>
                    <w:rFonts w:cs="Calibri"/>
                    <w:color w:val="000000"/>
                    <w:lang w:bidi="ar-SA"/>
                  </w:rPr>
                  <w:t>7</w:t>
                </w:r>
                <w:r w:rsidRPr="00D86074">
                  <w:rPr>
                    <w:rFonts w:cs="Calibri"/>
                    <w:color w:val="000000"/>
                    <w:lang w:bidi="ar-SA"/>
                  </w:rPr>
                  <w:t>-11</w:t>
                </w:r>
              </w:p>
            </w:tc>
            <w:tc>
              <w:tcPr>
                <w:tcW w:w="1541"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D86074">
                  <w:rPr>
                    <w:rFonts w:cs="Calibri"/>
                    <w:color w:val="000000"/>
                    <w:lang w:bidi="ar-SA"/>
                  </w:rPr>
                  <w:t>-</w:t>
                </w:r>
                <w:r>
                  <w:rPr>
                    <w:rFonts w:cs="Calibri"/>
                    <w:color w:val="000000"/>
                    <w:lang w:bidi="ar-SA"/>
                  </w:rPr>
                  <w:t>04</w:t>
                </w:r>
                <w:r w:rsidRPr="00D86074">
                  <w:rPr>
                    <w:rFonts w:cs="Calibri"/>
                    <w:color w:val="000000"/>
                    <w:lang w:bidi="ar-SA"/>
                  </w:rPr>
                  <w:t>-</w:t>
                </w:r>
                <w:r>
                  <w:rPr>
                    <w:rFonts w:cs="Calibri"/>
                    <w:color w:val="000000"/>
                    <w:lang w:bidi="ar-SA"/>
                  </w:rPr>
                  <w:t>15</w:t>
                </w:r>
              </w:p>
            </w:tc>
          </w:tr>
          <w:tr w:rsidR="008C2BAF" w:rsidRPr="00D86074" w:rsidTr="00F3327F">
            <w:trPr>
              <w:trHeight w:val="300"/>
            </w:trPr>
            <w:tc>
              <w:tcPr>
                <w:tcW w:w="1098"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0216-01</w:t>
                </w:r>
              </w:p>
            </w:tc>
            <w:tc>
              <w:tcPr>
                <w:tcW w:w="99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010</w:t>
                </w:r>
              </w:p>
            </w:tc>
            <w:tc>
              <w:tcPr>
                <w:tcW w:w="1800" w:type="dxa"/>
                <w:shd w:val="clear" w:color="auto" w:fill="auto"/>
                <w:noWrap/>
                <w:vAlign w:val="bottom"/>
                <w:hideMark/>
              </w:tcPr>
              <w:p w:rsidR="008C2BAF" w:rsidRPr="00D86074" w:rsidRDefault="00DE475B" w:rsidP="00DE475B">
                <w:pPr>
                  <w:spacing w:before="0" w:after="0" w:line="240" w:lineRule="auto"/>
                  <w:rPr>
                    <w:rFonts w:cs="Calibri"/>
                    <w:color w:val="000000"/>
                    <w:lang w:bidi="ar-SA"/>
                  </w:rPr>
                </w:pPr>
                <w:r>
                  <w:rPr>
                    <w:rFonts w:cs="Calibri"/>
                    <w:color w:val="000000"/>
                    <w:lang w:bidi="ar-SA"/>
                  </w:rPr>
                  <w:t>8000000000013</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201</w:t>
                </w:r>
                <w:r>
                  <w:rPr>
                    <w:rFonts w:cs="Calibri"/>
                    <w:color w:val="000000"/>
                    <w:lang w:bidi="ar-SA"/>
                  </w:rPr>
                  <w:t>9</w:t>
                </w:r>
                <w:r w:rsidRPr="00D86074">
                  <w:rPr>
                    <w:rFonts w:cs="Calibri"/>
                    <w:color w:val="000000"/>
                    <w:lang w:bidi="ar-SA"/>
                  </w:rPr>
                  <w:t>-</w:t>
                </w:r>
                <w:r>
                  <w:rPr>
                    <w:rFonts w:cs="Calibri"/>
                    <w:color w:val="000000"/>
                    <w:lang w:bidi="ar-SA"/>
                  </w:rPr>
                  <w:t>10</w:t>
                </w:r>
                <w:r w:rsidRPr="00D86074">
                  <w:rPr>
                    <w:rFonts w:cs="Calibri"/>
                    <w:color w:val="000000"/>
                    <w:lang w:bidi="ar-SA"/>
                  </w:rPr>
                  <w:t>-</w:t>
                </w:r>
                <w:r>
                  <w:rPr>
                    <w:rFonts w:cs="Calibri"/>
                    <w:color w:val="000000"/>
                    <w:lang w:bidi="ar-SA"/>
                  </w:rPr>
                  <w:t>30</w:t>
                </w:r>
              </w:p>
            </w:tc>
            <w:tc>
              <w:tcPr>
                <w:tcW w:w="1541"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20</w:t>
                </w:r>
                <w:r>
                  <w:rPr>
                    <w:rFonts w:cs="Calibri"/>
                    <w:color w:val="000000"/>
                    <w:lang w:bidi="ar-SA"/>
                  </w:rPr>
                  <w:t>20</w:t>
                </w:r>
                <w:r w:rsidRPr="00D86074">
                  <w:rPr>
                    <w:rFonts w:cs="Calibri"/>
                    <w:color w:val="000000"/>
                    <w:lang w:bidi="ar-SA"/>
                  </w:rPr>
                  <w:t>-0</w:t>
                </w:r>
                <w:r>
                  <w:rPr>
                    <w:rFonts w:cs="Calibri"/>
                    <w:color w:val="000000"/>
                    <w:lang w:bidi="ar-SA"/>
                  </w:rPr>
                  <w:t>5</w:t>
                </w:r>
                <w:r w:rsidRPr="00D86074">
                  <w:rPr>
                    <w:rFonts w:cs="Calibri"/>
                    <w:color w:val="000000"/>
                    <w:lang w:bidi="ar-SA"/>
                  </w:rPr>
                  <w:t>-24</w:t>
                </w:r>
              </w:p>
            </w:tc>
          </w:tr>
        </w:tbl>
        <w:p w:rsidR="008C2BAF" w:rsidRDefault="008C2BAF" w:rsidP="008C2BAF">
          <w:pPr>
            <w:spacing w:before="0" w:after="0" w:line="240" w:lineRule="auto"/>
            <w:rPr>
              <w:b/>
              <w:sz w:val="32"/>
              <w:szCs w:val="32"/>
              <w:lang w:bidi="ar-SA"/>
            </w:rPr>
          </w:pPr>
        </w:p>
        <w:p w:rsidR="008C2BAF" w:rsidRDefault="008C2BAF" w:rsidP="008C2BAF">
          <w:pPr>
            <w:spacing w:before="0" w:after="0" w:line="240" w:lineRule="auto"/>
            <w:rPr>
              <w:b/>
              <w:sz w:val="32"/>
              <w:szCs w:val="32"/>
              <w:lang w:bidi="ar-SA"/>
            </w:rPr>
          </w:pPr>
          <w:r>
            <w:rPr>
              <w:b/>
              <w:sz w:val="32"/>
              <w:szCs w:val="32"/>
              <w:lang w:bidi="ar-SA"/>
            </w:rPr>
            <w:br w:type="page"/>
          </w:r>
        </w:p>
        <w:p w:rsidR="008C2BAF" w:rsidRPr="00102B4D" w:rsidRDefault="008C2BAF" w:rsidP="008C2BAF">
          <w:pPr>
            <w:pStyle w:val="Heading2"/>
            <w:rPr>
              <w:lang w:bidi="ar-SA"/>
            </w:rPr>
          </w:pPr>
          <w:bookmarkStart w:id="7" w:name="_Toc31721447"/>
          <w:r w:rsidRPr="00102B4D">
            <w:rPr>
              <w:lang w:bidi="ar-SA"/>
            </w:rPr>
            <w:lastRenderedPageBreak/>
            <w:t xml:space="preserve">Alternative Delivery </w:t>
          </w:r>
          <w:r>
            <w:rPr>
              <w:lang w:bidi="ar-SA"/>
            </w:rPr>
            <w:t>o</w:t>
          </w:r>
          <w:r w:rsidRPr="00102B4D">
            <w:rPr>
              <w:lang w:bidi="ar-SA"/>
            </w:rPr>
            <w:t>f SIS</w:t>
          </w:r>
          <w:bookmarkEnd w:id="7"/>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b/>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sidRPr="00CB3064">
            <w:rPr>
              <w:b/>
              <w:lang w:bidi="ar-SA"/>
            </w:rPr>
            <w:t>MARSS Translation Logic:</w:t>
          </w:r>
          <w:r>
            <w:rPr>
              <w:lang w:bidi="ar-SA"/>
            </w:rPr>
            <w:t xml:space="preserve"> This information is held separately from the MARSS system so there is no translation into MARSS.</w:t>
          </w:r>
        </w:p>
        <w:p w:rsidR="008C2BAF" w:rsidRDefault="008C2BAF" w:rsidP="008C2BAF">
          <w:pPr>
            <w:rPr>
              <w:lang w:bidi="ar-SA"/>
            </w:rPr>
          </w:pPr>
          <w:r>
            <w:rPr>
              <w:lang w:bidi="ar-SA"/>
            </w:rPr>
            <w:t>This shows the program records for three different students.</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310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8000000000014</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D86074">
                  <w:rPr>
                    <w:rFonts w:cs="Calibri"/>
                    <w:color w:val="000000"/>
                    <w:lang w:bidi="ar-SA"/>
                  </w:rPr>
                  <w:t>-0</w:t>
                </w:r>
                <w:r>
                  <w:rPr>
                    <w:rFonts w:cs="Calibri"/>
                    <w:color w:val="000000"/>
                    <w:lang w:bidi="ar-SA"/>
                  </w:rPr>
                  <w:t>9</w:t>
                </w:r>
                <w:r w:rsidRPr="00D86074">
                  <w:rPr>
                    <w:rFonts w:cs="Calibri"/>
                    <w:color w:val="000000"/>
                    <w:lang w:bidi="ar-SA"/>
                  </w:rPr>
                  <w:t>-07</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2020-05-24</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310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8000000000015</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D86074">
                  <w:rPr>
                    <w:rFonts w:cs="Calibri"/>
                    <w:color w:val="000000"/>
                    <w:lang w:bidi="ar-SA"/>
                  </w:rPr>
                  <w:t>-</w:t>
                </w:r>
                <w:r>
                  <w:rPr>
                    <w:rFonts w:cs="Calibri"/>
                    <w:color w:val="000000"/>
                    <w:lang w:bidi="ar-SA"/>
                  </w:rPr>
                  <w:t>12</w:t>
                </w:r>
                <w:r w:rsidRPr="00D86074">
                  <w:rPr>
                    <w:rFonts w:cs="Calibri"/>
                    <w:color w:val="000000"/>
                    <w:lang w:bidi="ar-SA"/>
                  </w:rPr>
                  <w:t>-11</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310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8000000000016</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20</w:t>
                </w:r>
                <w:r>
                  <w:rPr>
                    <w:rFonts w:cs="Calibri"/>
                    <w:color w:val="000000"/>
                    <w:lang w:bidi="ar-SA"/>
                  </w:rPr>
                  <w:t>19</w:t>
                </w:r>
                <w:r w:rsidRPr="00D86074">
                  <w:rPr>
                    <w:rFonts w:cs="Calibri"/>
                    <w:color w:val="000000"/>
                    <w:lang w:bidi="ar-SA"/>
                  </w:rPr>
                  <w:t>-0</w:t>
                </w:r>
                <w:r>
                  <w:rPr>
                    <w:rFonts w:cs="Calibri"/>
                    <w:color w:val="000000"/>
                    <w:lang w:bidi="ar-SA"/>
                  </w:rPr>
                  <w:t>7</w:t>
                </w:r>
                <w:r w:rsidRPr="00D86074">
                  <w:rPr>
                    <w:rFonts w:cs="Calibri"/>
                    <w:color w:val="000000"/>
                    <w:lang w:bidi="ar-SA"/>
                  </w:rPr>
                  <w:t>-11</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D86074">
                  <w:rPr>
                    <w:rFonts w:cs="Calibri"/>
                    <w:color w:val="000000"/>
                    <w:lang w:bidi="ar-SA"/>
                  </w:rPr>
                  <w:t>20</w:t>
                </w:r>
                <w:r>
                  <w:rPr>
                    <w:rFonts w:cs="Calibri"/>
                    <w:color w:val="000000"/>
                    <w:lang w:bidi="ar-SA"/>
                  </w:rPr>
                  <w:t>20</w:t>
                </w:r>
                <w:r w:rsidRPr="00D86074">
                  <w:rPr>
                    <w:rFonts w:cs="Calibri"/>
                    <w:color w:val="000000"/>
                    <w:lang w:bidi="ar-SA"/>
                  </w:rPr>
                  <w:t>-0</w:t>
                </w:r>
                <w:r>
                  <w:rPr>
                    <w:rFonts w:cs="Calibri"/>
                    <w:color w:val="000000"/>
                    <w:lang w:bidi="ar-SA"/>
                  </w:rPr>
                  <w:t>6</w:t>
                </w:r>
                <w:r w:rsidRPr="00D86074">
                  <w:rPr>
                    <w:rFonts w:cs="Calibri"/>
                    <w:color w:val="000000"/>
                    <w:lang w:bidi="ar-SA"/>
                  </w:rPr>
                  <w:t>-24</w:t>
                </w:r>
              </w:p>
            </w:tc>
          </w:tr>
        </w:tbl>
        <w:p w:rsidR="008C2BAF" w:rsidRDefault="008C2BAF" w:rsidP="008C2BAF">
          <w:pPr>
            <w:rPr>
              <w:b/>
              <w:lang w:bidi="ar-SA"/>
            </w:rPr>
          </w:pPr>
        </w:p>
        <w:p w:rsidR="008C2BAF" w:rsidRDefault="008C2BAF" w:rsidP="008C2BAF">
          <w:pPr>
            <w:spacing w:before="0" w:after="0" w:line="240" w:lineRule="auto"/>
            <w:rPr>
              <w:b/>
              <w:lang w:bidi="ar-SA"/>
            </w:rPr>
          </w:pPr>
          <w:r>
            <w:rPr>
              <w:b/>
              <w:lang w:bidi="ar-SA"/>
            </w:rPr>
            <w:br w:type="page"/>
          </w:r>
        </w:p>
        <w:p w:rsidR="008C2BAF" w:rsidRPr="00102B4D" w:rsidRDefault="008C2BAF" w:rsidP="008C2BAF">
          <w:pPr>
            <w:pStyle w:val="Heading2"/>
            <w:rPr>
              <w:lang w:bidi="ar-SA"/>
            </w:rPr>
          </w:pPr>
          <w:bookmarkStart w:id="8" w:name="_Toc31721448"/>
          <w:r w:rsidRPr="00102B4D">
            <w:rPr>
              <w:lang w:bidi="ar-SA"/>
            </w:rPr>
            <w:lastRenderedPageBreak/>
            <w:t>Coordinated Early Intervening Ser</w:t>
          </w:r>
          <w:r>
            <w:rPr>
              <w:lang w:bidi="ar-SA"/>
            </w:rPr>
            <w:t>vices</w:t>
          </w:r>
          <w:bookmarkEnd w:id="8"/>
          <w:r w:rsidR="00F0645F">
            <w:rPr>
              <w:lang w:bidi="ar-SA"/>
            </w:rPr>
            <w:t xml:space="preserve"> (CEIS)</w:t>
          </w:r>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b/>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sidRPr="00CB3064">
            <w:rPr>
              <w:b/>
              <w:lang w:bidi="ar-SA"/>
            </w:rPr>
            <w:t>MARSS Translation Logic:</w:t>
          </w:r>
          <w:r>
            <w:rPr>
              <w:lang w:bidi="ar-SA"/>
            </w:rPr>
            <w:t xml:space="preserve"> If reported as CEIS for at least one day during the enrollment period in that district, the system will translate the Special Education Status from </w:t>
          </w:r>
          <w:r w:rsidR="00F0645F">
            <w:rPr>
              <w:lang w:bidi="ar-SA"/>
            </w:rPr>
            <w:t xml:space="preserve">a </w:t>
          </w:r>
          <w:r>
            <w:rPr>
              <w:lang w:bidi="ar-SA"/>
            </w:rPr>
            <w:t xml:space="preserve">1 to </w:t>
          </w:r>
          <w:r w:rsidR="00F0645F">
            <w:rPr>
              <w:lang w:bidi="ar-SA"/>
            </w:rPr>
            <w:t xml:space="preserve">an </w:t>
          </w:r>
          <w:r>
            <w:rPr>
              <w:lang w:bidi="ar-SA"/>
            </w:rPr>
            <w:t>8 on that enrollment record. Any other special education status (2-7) would not change - even though the CEIS program exists.</w:t>
          </w:r>
        </w:p>
        <w:p w:rsidR="008C2BAF" w:rsidRDefault="008C2BAF" w:rsidP="00C144FF">
          <w:pPr>
            <w:pStyle w:val="ListParagraph"/>
            <w:numPr>
              <w:ilvl w:val="0"/>
              <w:numId w:val="4"/>
            </w:numPr>
            <w:rPr>
              <w:lang w:bidi="ar-SA"/>
            </w:rPr>
          </w:pPr>
          <w:r>
            <w:rPr>
              <w:lang w:bidi="ar-SA"/>
            </w:rPr>
            <w:t>The schools do not need to match between the program record and the enrollment record.</w:t>
          </w:r>
        </w:p>
        <w:p w:rsidR="008C2BAF" w:rsidRDefault="008C2BAF" w:rsidP="00C144FF">
          <w:pPr>
            <w:pStyle w:val="ListParagraph"/>
            <w:numPr>
              <w:ilvl w:val="0"/>
              <w:numId w:val="4"/>
            </w:numPr>
            <w:rPr>
              <w:lang w:bidi="ar-SA"/>
            </w:rPr>
          </w:pPr>
          <w:r>
            <w:rPr>
              <w:lang w:bidi="ar-SA"/>
            </w:rPr>
            <w:t>The program begin and end dates do not need to match to the enrollment dates, an overlapping time period between the enrollment and the program will translate the status from 1 to 8.</w:t>
          </w:r>
        </w:p>
        <w:p w:rsidR="008C2BAF" w:rsidRPr="0045670D" w:rsidRDefault="008C2BAF" w:rsidP="008C2BAF">
          <w:pPr>
            <w:rPr>
              <w:b/>
              <w:lang w:bidi="ar-SA"/>
            </w:rPr>
          </w:pPr>
          <w:r w:rsidRPr="0045670D">
            <w:rPr>
              <w:b/>
              <w:lang w:bidi="ar-SA"/>
            </w:rPr>
            <w:t>Example for Coordinated Early Intervening Services</w:t>
          </w:r>
        </w:p>
        <w:p w:rsidR="008C2BAF" w:rsidRDefault="008C2BAF" w:rsidP="008C2BAF">
          <w:pPr>
            <w:rPr>
              <w:lang w:bidi="ar-SA"/>
            </w:rPr>
          </w:pPr>
          <w:r>
            <w:rPr>
              <w:lang w:bidi="ar-SA"/>
            </w:rPr>
            <w:t>This shows the program record for a student.</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0625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600</w:t>
                </w:r>
              </w:p>
            </w:tc>
            <w:tc>
              <w:tcPr>
                <w:tcW w:w="1800" w:type="dxa"/>
                <w:shd w:val="clear" w:color="auto" w:fill="auto"/>
                <w:noWrap/>
                <w:vAlign w:val="bottom"/>
                <w:hideMark/>
              </w:tcPr>
              <w:p w:rsidR="008C2BAF" w:rsidRPr="00D86074" w:rsidRDefault="006E1AFF" w:rsidP="008C2BAF">
                <w:pPr>
                  <w:spacing w:before="0" w:after="0" w:line="240" w:lineRule="auto"/>
                  <w:rPr>
                    <w:rFonts w:cs="Calibri"/>
                    <w:color w:val="000000"/>
                    <w:lang w:bidi="ar-SA"/>
                  </w:rPr>
                </w:pPr>
                <w:r>
                  <w:rPr>
                    <w:rFonts w:cs="Calibri"/>
                    <w:color w:val="000000"/>
                    <w:lang w:bidi="ar-SA"/>
                  </w:rPr>
                  <w:t>8000000000013</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-10-03</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-06-07</w:t>
                </w:r>
              </w:p>
            </w:tc>
          </w:tr>
        </w:tbl>
        <w:p w:rsidR="008C2BAF" w:rsidRPr="00EF1A9D" w:rsidRDefault="008C2BAF" w:rsidP="008C2BAF">
          <w:pPr>
            <w:rPr>
              <w:lang w:bidi="ar-SA"/>
            </w:rPr>
          </w:pPr>
          <w:r>
            <w:rPr>
              <w:lang w:bidi="ar-SA"/>
            </w:rPr>
            <w:t>This shows the three Ed-Fi Student School Association r</w:t>
          </w:r>
          <w:r w:rsidRPr="00EF1A9D">
            <w:rPr>
              <w:lang w:bidi="ar-SA"/>
            </w:rPr>
            <w:t>ecords for this student.</w:t>
          </w:r>
        </w:p>
        <w:tbl>
          <w:tblPr>
            <w:tblW w:w="82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98"/>
            <w:gridCol w:w="1800"/>
            <w:gridCol w:w="1324"/>
            <w:gridCol w:w="1260"/>
            <w:gridCol w:w="1890"/>
          </w:tblGrid>
          <w:tr w:rsidR="008C2BAF" w:rsidRPr="00A940F6" w:rsidTr="008C2BAF">
            <w:trPr>
              <w:trHeight w:val="620"/>
            </w:trPr>
            <w:tc>
              <w:tcPr>
                <w:tcW w:w="1000"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98"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24"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26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890"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Special Education Status</w:t>
                </w:r>
              </w:p>
            </w:tc>
          </w:tr>
          <w:tr w:rsidR="008C2BAF" w:rsidRPr="00A940F6" w:rsidTr="008C2BAF">
            <w:trPr>
              <w:trHeight w:val="300"/>
            </w:trPr>
            <w:tc>
              <w:tcPr>
                <w:tcW w:w="1000" w:type="dxa"/>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8000000000013</w:t>
                </w:r>
              </w:p>
            </w:tc>
            <w:tc>
              <w:tcPr>
                <w:tcW w:w="1324"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-09-04</w:t>
                </w:r>
              </w:p>
            </w:tc>
            <w:tc>
              <w:tcPr>
                <w:tcW w:w="1260" w:type="dxa"/>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10</w:t>
                </w:r>
                <w:r w:rsidRPr="00A940F6">
                  <w:rPr>
                    <w:rFonts w:cs="Calibri"/>
                    <w:color w:val="000000"/>
                    <w:lang w:bidi="ar-SA"/>
                  </w:rPr>
                  <w:t>-</w:t>
                </w:r>
                <w:r>
                  <w:rPr>
                    <w:rFonts w:cs="Calibri"/>
                    <w:color w:val="000000"/>
                    <w:lang w:bidi="ar-SA"/>
                  </w:rPr>
                  <w:t>01</w:t>
                </w:r>
              </w:p>
            </w:tc>
            <w:tc>
              <w:tcPr>
                <w:tcW w:w="1890"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w:t>
                </w:r>
              </w:p>
            </w:tc>
          </w:tr>
          <w:tr w:rsidR="008C2BAF" w:rsidRPr="00A940F6" w:rsidTr="008C2BAF">
            <w:trPr>
              <w:trHeight w:val="300"/>
            </w:trPr>
            <w:tc>
              <w:tcPr>
                <w:tcW w:w="100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hideMark/>
              </w:tcPr>
              <w:p w:rsidR="008C2BAF" w:rsidRPr="00A940F6" w:rsidRDefault="006E1AFF" w:rsidP="008C2BAF">
                <w:pPr>
                  <w:spacing w:before="0" w:after="0" w:line="240" w:lineRule="auto"/>
                  <w:rPr>
                    <w:rFonts w:cs="Calibri"/>
                    <w:color w:val="000000"/>
                    <w:lang w:bidi="ar-SA"/>
                  </w:rPr>
                </w:pPr>
                <w:r>
                  <w:rPr>
                    <w:rFonts w:cs="Calibri"/>
                    <w:color w:val="000000"/>
                    <w:lang w:bidi="ar-SA"/>
                  </w:rPr>
                  <w:t>8000000000013</w:t>
                </w:r>
              </w:p>
            </w:tc>
            <w:tc>
              <w:tcPr>
                <w:tcW w:w="1324"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2</w:t>
                </w:r>
              </w:p>
            </w:tc>
            <w:tc>
              <w:tcPr>
                <w:tcW w:w="126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-04-26</w:t>
                </w:r>
              </w:p>
            </w:tc>
            <w:tc>
              <w:tcPr>
                <w:tcW w:w="189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1</w:t>
                </w:r>
              </w:p>
            </w:tc>
          </w:tr>
          <w:tr w:rsidR="008C2BAF" w:rsidRPr="00A940F6" w:rsidTr="008C2BAF">
            <w:trPr>
              <w:trHeight w:val="300"/>
            </w:trPr>
            <w:tc>
              <w:tcPr>
                <w:tcW w:w="100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hideMark/>
              </w:tcPr>
              <w:p w:rsidR="008C2BAF" w:rsidRPr="00A940F6" w:rsidRDefault="006E1AFF" w:rsidP="008C2BAF">
                <w:pPr>
                  <w:spacing w:before="0" w:after="0" w:line="240" w:lineRule="auto"/>
                  <w:rPr>
                    <w:rFonts w:cs="Calibri"/>
                    <w:color w:val="000000"/>
                    <w:lang w:bidi="ar-SA"/>
                  </w:rPr>
                </w:pPr>
                <w:r>
                  <w:rPr>
                    <w:rFonts w:cs="Calibri"/>
                    <w:color w:val="000000"/>
                    <w:lang w:bidi="ar-SA"/>
                  </w:rPr>
                  <w:t>8000000000013</w:t>
                </w:r>
              </w:p>
            </w:tc>
            <w:tc>
              <w:tcPr>
                <w:tcW w:w="1324"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-04-29</w:t>
                </w:r>
              </w:p>
            </w:tc>
            <w:tc>
              <w:tcPr>
                <w:tcW w:w="126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-06-07</w:t>
                </w:r>
              </w:p>
            </w:tc>
            <w:tc>
              <w:tcPr>
                <w:tcW w:w="189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4</w:t>
                </w:r>
              </w:p>
            </w:tc>
          </w:tr>
        </w:tbl>
        <w:p w:rsidR="008C2BAF" w:rsidRDefault="008C2BAF" w:rsidP="008C2BAF">
          <w:pPr>
            <w:rPr>
              <w:lang w:bidi="ar-SA"/>
            </w:rPr>
          </w:pPr>
          <w:r>
            <w:rPr>
              <w:lang w:bidi="ar-SA"/>
            </w:rPr>
            <w:t xml:space="preserve">This shows </w:t>
          </w:r>
          <w:r w:rsidRPr="00EF1A9D">
            <w:rPr>
              <w:lang w:bidi="ar-SA"/>
            </w:rPr>
            <w:t>the MARSS enrollment records after translation.</w:t>
          </w:r>
        </w:p>
        <w:tbl>
          <w:tblPr>
            <w:tblW w:w="8190"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89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89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Special Education Status</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rsidR="008C2BAF" w:rsidRPr="00EF1A9D" w:rsidRDefault="008C2BAF" w:rsidP="008C2BAF">
                <w:pPr>
                  <w:spacing w:before="0" w:after="0" w:line="240" w:lineRule="auto"/>
                  <w:rPr>
                    <w:rFonts w:cs="Calibri"/>
                    <w:lang w:bidi="ar-SA"/>
                  </w:rPr>
                </w:pPr>
                <w:r w:rsidRPr="00EF1A9D">
                  <w:rPr>
                    <w:rFonts w:cs="Calibri"/>
                    <w:lang w:bidi="ar-SA"/>
                  </w:rPr>
                  <w:t>0625-01</w:t>
                </w:r>
              </w:p>
            </w:tc>
            <w:tc>
              <w:tcPr>
                <w:tcW w:w="880" w:type="dxa"/>
                <w:tcBorders>
                  <w:top w:val="nil"/>
                  <w:left w:val="nil"/>
                  <w:bottom w:val="single" w:sz="4" w:space="0" w:color="auto"/>
                  <w:right w:val="single" w:sz="4" w:space="0" w:color="auto"/>
                </w:tcBorders>
                <w:shd w:val="clear" w:color="auto" w:fill="auto"/>
                <w:noWrap/>
                <w:vAlign w:val="bottom"/>
              </w:tcPr>
              <w:p w:rsidR="008C2BAF" w:rsidRPr="00EF1A9D" w:rsidRDefault="008C2BAF" w:rsidP="008C2BAF">
                <w:pPr>
                  <w:spacing w:before="0" w:after="0" w:line="240" w:lineRule="auto"/>
                  <w:rPr>
                    <w:rFonts w:cs="Calibri"/>
                    <w:lang w:bidi="ar-SA"/>
                  </w:rPr>
                </w:pPr>
                <w:r w:rsidRPr="00EF1A9D">
                  <w:rPr>
                    <w:rFonts w:cs="Calibri"/>
                    <w:lang w:bidi="ar-SA"/>
                  </w:rPr>
                  <w:t>489</w:t>
                </w:r>
              </w:p>
            </w:tc>
            <w:tc>
              <w:tcPr>
                <w:tcW w:w="1810" w:type="dxa"/>
                <w:tcBorders>
                  <w:top w:val="nil"/>
                  <w:left w:val="nil"/>
                  <w:bottom w:val="single" w:sz="4" w:space="0" w:color="auto"/>
                  <w:right w:val="single" w:sz="4" w:space="0" w:color="auto"/>
                </w:tcBorders>
                <w:shd w:val="clear" w:color="auto" w:fill="auto"/>
                <w:noWrap/>
                <w:vAlign w:val="bottom"/>
              </w:tcPr>
              <w:p w:rsidR="008C2BAF" w:rsidRPr="00EF1A9D" w:rsidRDefault="006E1AFF" w:rsidP="008C2BAF">
                <w:pPr>
                  <w:spacing w:before="0" w:after="0" w:line="240" w:lineRule="auto"/>
                  <w:rPr>
                    <w:rFonts w:cs="Calibri"/>
                    <w:lang w:bidi="ar-SA"/>
                  </w:rPr>
                </w:pPr>
                <w:r>
                  <w:rPr>
                    <w:rFonts w:cs="Calibri"/>
                    <w:color w:val="000000"/>
                    <w:lang w:bidi="ar-SA"/>
                  </w:rPr>
                  <w:t>8000000000013</w:t>
                </w:r>
              </w:p>
            </w:tc>
            <w:tc>
              <w:tcPr>
                <w:tcW w:w="135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lang w:bidi="ar-SA"/>
                  </w:rPr>
                </w:pPr>
                <w:r>
                  <w:rPr>
                    <w:rFonts w:cs="Calibri"/>
                    <w:lang w:bidi="ar-SA"/>
                  </w:rPr>
                  <w:t>2019</w:t>
                </w:r>
                <w:r w:rsidRPr="00A940F6">
                  <w:rPr>
                    <w:rFonts w:cs="Calibri"/>
                    <w:lang w:bidi="ar-SA"/>
                  </w:rPr>
                  <w:t>-09-04</w:t>
                </w:r>
              </w:p>
            </w:tc>
            <w:tc>
              <w:tcPr>
                <w:tcW w:w="126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lang w:bidi="ar-SA"/>
                  </w:rPr>
                </w:pPr>
                <w:r w:rsidRPr="00A940F6">
                  <w:rPr>
                    <w:rFonts w:cs="Calibri"/>
                    <w:lang w:bidi="ar-SA"/>
                  </w:rPr>
                  <w:t>2019-</w:t>
                </w:r>
                <w:r w:rsidRPr="00480A86">
                  <w:rPr>
                    <w:rFonts w:cs="Calibri"/>
                    <w:lang w:bidi="ar-SA"/>
                  </w:rPr>
                  <w:t>10</w:t>
                </w:r>
                <w:r w:rsidRPr="00A940F6">
                  <w:rPr>
                    <w:rFonts w:cs="Calibri"/>
                    <w:lang w:bidi="ar-SA"/>
                  </w:rPr>
                  <w:t>-</w:t>
                </w:r>
                <w:r w:rsidRPr="00480A86">
                  <w:rPr>
                    <w:rFonts w:cs="Calibri"/>
                    <w:lang w:bidi="ar-SA"/>
                  </w:rPr>
                  <w:t>01</w:t>
                </w:r>
              </w:p>
            </w:tc>
            <w:tc>
              <w:tcPr>
                <w:tcW w:w="1890" w:type="dxa"/>
                <w:tcBorders>
                  <w:top w:val="nil"/>
                  <w:left w:val="nil"/>
                  <w:bottom w:val="single" w:sz="4" w:space="0" w:color="auto"/>
                  <w:right w:val="single" w:sz="4" w:space="0" w:color="auto"/>
                </w:tcBorders>
                <w:shd w:val="clear" w:color="auto" w:fill="auto"/>
                <w:noWrap/>
                <w:vAlign w:val="bottom"/>
              </w:tcPr>
              <w:p w:rsidR="008C2BAF" w:rsidRPr="00480A86" w:rsidRDefault="008C2BAF" w:rsidP="008C2BAF">
                <w:pPr>
                  <w:spacing w:before="0" w:after="0" w:line="240" w:lineRule="auto"/>
                  <w:rPr>
                    <w:rFonts w:cs="Calibri"/>
                    <w:lang w:bidi="ar-SA"/>
                  </w:rPr>
                </w:pPr>
                <w:r w:rsidRPr="00480A86">
                  <w:rPr>
                    <w:rFonts w:cs="Calibri"/>
                    <w:lang w:bidi="ar-SA"/>
                  </w:rPr>
                  <w:t>1</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C2BAF" w:rsidRPr="00EF1A9D" w:rsidRDefault="008C2BAF" w:rsidP="008C2BAF">
                <w:pPr>
                  <w:spacing w:before="0" w:after="0" w:line="240" w:lineRule="auto"/>
                  <w:rPr>
                    <w:rFonts w:cs="Calibri"/>
                    <w:color w:val="000000"/>
                    <w:lang w:bidi="ar-SA"/>
                  </w:rPr>
                </w:pPr>
                <w:r w:rsidRPr="00EF1A9D">
                  <w:rPr>
                    <w:rFonts w:cs="Calibri"/>
                    <w:color w:val="000000"/>
                    <w:lang w:bidi="ar-SA"/>
                  </w:rPr>
                  <w:t>0625-01</w:t>
                </w:r>
              </w:p>
            </w:tc>
            <w:tc>
              <w:tcPr>
                <w:tcW w:w="880" w:type="dxa"/>
                <w:tcBorders>
                  <w:top w:val="nil"/>
                  <w:left w:val="nil"/>
                  <w:bottom w:val="single" w:sz="4" w:space="0" w:color="auto"/>
                  <w:right w:val="single" w:sz="4" w:space="0" w:color="auto"/>
                </w:tcBorders>
                <w:shd w:val="clear" w:color="auto" w:fill="auto"/>
                <w:noWrap/>
                <w:vAlign w:val="bottom"/>
                <w:hideMark/>
              </w:tcPr>
              <w:p w:rsidR="008C2BAF" w:rsidRPr="00EF1A9D" w:rsidRDefault="008C2BAF" w:rsidP="008C2BAF">
                <w:pPr>
                  <w:spacing w:before="0" w:after="0" w:line="240" w:lineRule="auto"/>
                  <w:rPr>
                    <w:rFonts w:cs="Calibri"/>
                    <w:color w:val="000000"/>
                    <w:lang w:bidi="ar-SA"/>
                  </w:rPr>
                </w:pPr>
                <w:r w:rsidRPr="00EF1A9D">
                  <w:rPr>
                    <w:rFonts w:cs="Calibri"/>
                    <w:color w:val="000000"/>
                    <w:lang w:bidi="ar-SA"/>
                  </w:rPr>
                  <w:t>489</w:t>
                </w:r>
              </w:p>
            </w:tc>
            <w:tc>
              <w:tcPr>
                <w:tcW w:w="1810" w:type="dxa"/>
                <w:tcBorders>
                  <w:top w:val="nil"/>
                  <w:left w:val="nil"/>
                  <w:bottom w:val="single" w:sz="4" w:space="0" w:color="auto"/>
                  <w:right w:val="single" w:sz="4" w:space="0" w:color="auto"/>
                </w:tcBorders>
                <w:shd w:val="clear" w:color="auto" w:fill="auto"/>
                <w:noWrap/>
                <w:vAlign w:val="bottom"/>
                <w:hideMark/>
              </w:tcPr>
              <w:p w:rsidR="008C2BAF" w:rsidRPr="00EF1A9D" w:rsidRDefault="006E1AFF" w:rsidP="008C2BAF">
                <w:pPr>
                  <w:spacing w:before="0" w:after="0" w:line="240" w:lineRule="auto"/>
                  <w:rPr>
                    <w:rFonts w:cs="Calibri"/>
                    <w:color w:val="000000"/>
                    <w:lang w:bidi="ar-SA"/>
                  </w:rPr>
                </w:pPr>
                <w:r>
                  <w:rPr>
                    <w:rFonts w:cs="Calibri"/>
                    <w:color w:val="000000"/>
                    <w:lang w:bidi="ar-SA"/>
                  </w:rPr>
                  <w:t>8000000000013</w:t>
                </w:r>
              </w:p>
            </w:tc>
            <w:tc>
              <w:tcPr>
                <w:tcW w:w="1350" w:type="dxa"/>
                <w:tcBorders>
                  <w:top w:val="nil"/>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2</w:t>
                </w:r>
              </w:p>
            </w:tc>
            <w:tc>
              <w:tcPr>
                <w:tcW w:w="1260" w:type="dxa"/>
                <w:tcBorders>
                  <w:top w:val="nil"/>
                  <w:left w:val="nil"/>
                  <w:bottom w:val="single" w:sz="4" w:space="0" w:color="auto"/>
                  <w:right w:val="single" w:sz="4" w:space="0" w:color="auto"/>
                </w:tcBorders>
                <w:shd w:val="clear" w:color="auto" w:fill="auto"/>
                <w:noWrap/>
                <w:vAlign w:val="bottom"/>
                <w:hideMark/>
              </w:tcPr>
              <w:p w:rsidR="008C2BAF" w:rsidRPr="00575CD1" w:rsidRDefault="008C2BAF" w:rsidP="008C2BAF">
                <w:pPr>
                  <w:spacing w:before="0" w:after="0" w:line="240" w:lineRule="auto"/>
                  <w:rPr>
                    <w:rFonts w:cs="Calibri"/>
                    <w:lang w:bidi="ar-SA"/>
                  </w:rPr>
                </w:pPr>
                <w:r w:rsidRPr="00575CD1">
                  <w:rPr>
                    <w:rFonts w:cs="Calibri"/>
                    <w:lang w:bidi="ar-SA"/>
                  </w:rPr>
                  <w:t>2020-04-26</w:t>
                </w:r>
              </w:p>
            </w:tc>
            <w:tc>
              <w:tcPr>
                <w:tcW w:w="1890" w:type="dxa"/>
                <w:tcBorders>
                  <w:top w:val="nil"/>
                  <w:left w:val="nil"/>
                  <w:bottom w:val="single" w:sz="4" w:space="0" w:color="auto"/>
                  <w:right w:val="single" w:sz="4" w:space="0" w:color="auto"/>
                </w:tcBorders>
                <w:shd w:val="clear" w:color="auto" w:fill="auto"/>
                <w:noWrap/>
                <w:vAlign w:val="bottom"/>
                <w:hideMark/>
              </w:tcPr>
              <w:p w:rsidR="008C2BAF" w:rsidRPr="00575CD1" w:rsidRDefault="008C2BAF" w:rsidP="008C2BAF">
                <w:pPr>
                  <w:spacing w:before="0" w:after="0" w:line="240" w:lineRule="auto"/>
                  <w:rPr>
                    <w:rFonts w:cs="Calibri"/>
                    <w:lang w:bidi="ar-SA"/>
                  </w:rPr>
                </w:pPr>
                <w:r w:rsidRPr="00575CD1">
                  <w:rPr>
                    <w:rFonts w:cs="Calibri"/>
                    <w:lang w:bidi="ar-SA"/>
                  </w:rPr>
                  <w:t>8</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C2BAF" w:rsidRPr="00EF1A9D" w:rsidRDefault="008C2BAF" w:rsidP="008C2BAF">
                <w:pPr>
                  <w:spacing w:before="0" w:after="0" w:line="240" w:lineRule="auto"/>
                  <w:rPr>
                    <w:rFonts w:cs="Calibri"/>
                    <w:color w:val="000000"/>
                    <w:lang w:bidi="ar-SA"/>
                  </w:rPr>
                </w:pPr>
                <w:r w:rsidRPr="00EF1A9D">
                  <w:rPr>
                    <w:rFonts w:cs="Calibri"/>
                    <w:color w:val="000000"/>
                    <w:lang w:bidi="ar-SA"/>
                  </w:rPr>
                  <w:t>0625-01</w:t>
                </w:r>
              </w:p>
            </w:tc>
            <w:tc>
              <w:tcPr>
                <w:tcW w:w="880" w:type="dxa"/>
                <w:tcBorders>
                  <w:top w:val="nil"/>
                  <w:left w:val="nil"/>
                  <w:bottom w:val="single" w:sz="4" w:space="0" w:color="auto"/>
                  <w:right w:val="single" w:sz="4" w:space="0" w:color="auto"/>
                </w:tcBorders>
                <w:shd w:val="clear" w:color="auto" w:fill="auto"/>
                <w:noWrap/>
                <w:vAlign w:val="bottom"/>
                <w:hideMark/>
              </w:tcPr>
              <w:p w:rsidR="008C2BAF" w:rsidRPr="00EF1A9D" w:rsidRDefault="008C2BAF" w:rsidP="008C2BAF">
                <w:pPr>
                  <w:spacing w:before="0" w:after="0" w:line="240" w:lineRule="auto"/>
                  <w:rPr>
                    <w:rFonts w:cs="Calibri"/>
                    <w:color w:val="000000"/>
                    <w:lang w:bidi="ar-SA"/>
                  </w:rPr>
                </w:pPr>
                <w:r w:rsidRPr="00EF1A9D">
                  <w:rPr>
                    <w:rFonts w:cs="Calibri"/>
                    <w:color w:val="000000"/>
                    <w:lang w:bidi="ar-SA"/>
                  </w:rPr>
                  <w:t>489</w:t>
                </w:r>
              </w:p>
            </w:tc>
            <w:tc>
              <w:tcPr>
                <w:tcW w:w="1810" w:type="dxa"/>
                <w:tcBorders>
                  <w:top w:val="nil"/>
                  <w:left w:val="nil"/>
                  <w:bottom w:val="single" w:sz="4" w:space="0" w:color="auto"/>
                  <w:right w:val="single" w:sz="4" w:space="0" w:color="auto"/>
                </w:tcBorders>
                <w:shd w:val="clear" w:color="auto" w:fill="auto"/>
                <w:noWrap/>
                <w:vAlign w:val="bottom"/>
                <w:hideMark/>
              </w:tcPr>
              <w:p w:rsidR="008C2BAF" w:rsidRPr="00EF1A9D" w:rsidRDefault="006E1AFF" w:rsidP="008C2BAF">
                <w:pPr>
                  <w:spacing w:before="0" w:after="0" w:line="240" w:lineRule="auto"/>
                  <w:rPr>
                    <w:rFonts w:cs="Calibri"/>
                    <w:color w:val="000000"/>
                    <w:lang w:bidi="ar-SA"/>
                  </w:rPr>
                </w:pPr>
                <w:r>
                  <w:rPr>
                    <w:rFonts w:cs="Calibri"/>
                    <w:color w:val="000000"/>
                    <w:lang w:bidi="ar-SA"/>
                  </w:rPr>
                  <w:t>8000000000013</w:t>
                </w:r>
              </w:p>
            </w:tc>
            <w:tc>
              <w:tcPr>
                <w:tcW w:w="1350" w:type="dxa"/>
                <w:tcBorders>
                  <w:top w:val="nil"/>
                  <w:left w:val="nil"/>
                  <w:bottom w:val="single" w:sz="4" w:space="0" w:color="auto"/>
                  <w:right w:val="single" w:sz="4" w:space="0" w:color="auto"/>
                </w:tcBorders>
                <w:shd w:val="clear" w:color="auto" w:fill="auto"/>
                <w:noWrap/>
                <w:vAlign w:val="bottom"/>
                <w:hideMark/>
              </w:tcPr>
              <w:p w:rsidR="008C2BAF" w:rsidRPr="00EF1A9D" w:rsidRDefault="008C2BAF" w:rsidP="008C2BAF">
                <w:pPr>
                  <w:spacing w:before="0" w:after="0" w:line="240" w:lineRule="auto"/>
                  <w:rPr>
                    <w:rFonts w:cs="Calibri"/>
                    <w:color w:val="000000"/>
                    <w:lang w:bidi="ar-SA"/>
                  </w:rPr>
                </w:pPr>
                <w:r>
                  <w:rPr>
                    <w:rFonts w:cs="Calibri"/>
                    <w:color w:val="000000"/>
                    <w:lang w:bidi="ar-SA"/>
                  </w:rPr>
                  <w:t>2020</w:t>
                </w:r>
                <w:r w:rsidRPr="00EF1A9D">
                  <w:rPr>
                    <w:rFonts w:cs="Calibri"/>
                    <w:color w:val="000000"/>
                    <w:lang w:bidi="ar-SA"/>
                  </w:rPr>
                  <w:t>-04-29</w:t>
                </w:r>
              </w:p>
            </w:tc>
            <w:tc>
              <w:tcPr>
                <w:tcW w:w="1260" w:type="dxa"/>
                <w:tcBorders>
                  <w:top w:val="nil"/>
                  <w:left w:val="nil"/>
                  <w:bottom w:val="single" w:sz="4" w:space="0" w:color="auto"/>
                  <w:right w:val="single" w:sz="4" w:space="0" w:color="auto"/>
                </w:tcBorders>
                <w:shd w:val="clear" w:color="auto" w:fill="auto"/>
                <w:noWrap/>
                <w:vAlign w:val="bottom"/>
                <w:hideMark/>
              </w:tcPr>
              <w:p w:rsidR="008C2BAF" w:rsidRPr="00EF1A9D" w:rsidRDefault="008C2BAF" w:rsidP="008C2BAF">
                <w:pPr>
                  <w:spacing w:before="0" w:after="0" w:line="240" w:lineRule="auto"/>
                  <w:rPr>
                    <w:rFonts w:cs="Calibri"/>
                    <w:color w:val="000000"/>
                    <w:lang w:bidi="ar-SA"/>
                  </w:rPr>
                </w:pPr>
                <w:r>
                  <w:rPr>
                    <w:rFonts w:cs="Calibri"/>
                    <w:color w:val="000000"/>
                    <w:lang w:bidi="ar-SA"/>
                  </w:rPr>
                  <w:t>2020</w:t>
                </w:r>
                <w:r w:rsidRPr="00EF1A9D">
                  <w:rPr>
                    <w:rFonts w:cs="Calibri"/>
                    <w:color w:val="000000"/>
                    <w:lang w:bidi="ar-SA"/>
                  </w:rPr>
                  <w:t>-06-07</w:t>
                </w:r>
              </w:p>
            </w:tc>
            <w:tc>
              <w:tcPr>
                <w:tcW w:w="1890" w:type="dxa"/>
                <w:tcBorders>
                  <w:top w:val="nil"/>
                  <w:left w:val="nil"/>
                  <w:bottom w:val="single" w:sz="4" w:space="0" w:color="auto"/>
                  <w:right w:val="single" w:sz="4" w:space="0" w:color="auto"/>
                </w:tcBorders>
                <w:shd w:val="clear" w:color="auto" w:fill="auto"/>
                <w:noWrap/>
                <w:vAlign w:val="bottom"/>
                <w:hideMark/>
              </w:tcPr>
              <w:p w:rsidR="008C2BAF" w:rsidRPr="00EF1A9D" w:rsidRDefault="008C2BAF" w:rsidP="008C2BAF">
                <w:pPr>
                  <w:spacing w:before="0" w:after="0" w:line="240" w:lineRule="auto"/>
                  <w:rPr>
                    <w:rFonts w:cs="Calibri"/>
                    <w:color w:val="000000"/>
                    <w:lang w:bidi="ar-SA"/>
                  </w:rPr>
                </w:pPr>
                <w:r w:rsidRPr="00EF1A9D">
                  <w:rPr>
                    <w:rFonts w:cs="Calibri"/>
                    <w:color w:val="000000"/>
                    <w:lang w:bidi="ar-SA"/>
                  </w:rPr>
                  <w:t>4</w:t>
                </w:r>
              </w:p>
            </w:tc>
          </w:tr>
        </w:tbl>
        <w:p w:rsidR="008C2BAF" w:rsidRPr="00BF2E22" w:rsidRDefault="008C2BAF" w:rsidP="008C2BAF">
          <w:pPr>
            <w:rPr>
              <w:b/>
              <w:i/>
              <w:lang w:bidi="ar-SA"/>
            </w:rPr>
          </w:pPr>
          <w:r w:rsidRPr="00BF2E22">
            <w:rPr>
              <w:i/>
              <w:lang w:bidi="ar-SA"/>
            </w:rPr>
            <w:t xml:space="preserve">Note: Only the second record’s status </w:t>
          </w:r>
          <w:r>
            <w:rPr>
              <w:i/>
              <w:lang w:bidi="ar-SA"/>
            </w:rPr>
            <w:t>has</w:t>
          </w:r>
          <w:r w:rsidRPr="00BF2E22">
            <w:rPr>
              <w:i/>
              <w:lang w:bidi="ar-SA"/>
            </w:rPr>
            <w:t xml:space="preserve"> changed. The first record’s time period did not overlap the program time period. The third enrollment record’s Special Education Status is a 4 and will not be changed.</w:t>
          </w:r>
        </w:p>
        <w:p w:rsidR="008C2BAF" w:rsidRDefault="008C2BAF" w:rsidP="008C2BAF">
          <w:pPr>
            <w:spacing w:before="0" w:after="0" w:line="240" w:lineRule="auto"/>
            <w:rPr>
              <w:b/>
              <w:lang w:bidi="ar-SA"/>
            </w:rPr>
          </w:pPr>
          <w:r>
            <w:rPr>
              <w:b/>
              <w:lang w:bidi="ar-SA"/>
            </w:rPr>
            <w:br w:type="page"/>
          </w:r>
        </w:p>
        <w:p w:rsidR="008C2BAF" w:rsidRPr="00102B4D" w:rsidRDefault="008C2BAF" w:rsidP="008C2BAF">
          <w:pPr>
            <w:pStyle w:val="Heading2"/>
            <w:rPr>
              <w:lang w:bidi="ar-SA"/>
            </w:rPr>
          </w:pPr>
          <w:bookmarkStart w:id="9" w:name="_Toc31721449"/>
          <w:r>
            <w:rPr>
              <w:lang w:bidi="ar-SA"/>
            </w:rPr>
            <w:lastRenderedPageBreak/>
            <w:t>Early Childhood Screening</w:t>
          </w:r>
          <w:bookmarkEnd w:id="9"/>
        </w:p>
        <w:p w:rsidR="008C2BAF" w:rsidRDefault="008C2BAF" w:rsidP="008C2BAF">
          <w:pPr>
            <w:rPr>
              <w:lang w:bidi="ar-SA"/>
            </w:rPr>
          </w:pPr>
          <w:r w:rsidRPr="00CB3064">
            <w:rPr>
              <w:b/>
              <w:lang w:bidi="ar-SA"/>
            </w:rPr>
            <w:t>Begin Date:</w:t>
          </w:r>
          <w:r>
            <w:rPr>
              <w:lang w:bidi="ar-SA"/>
            </w:rPr>
            <w:t xml:space="preserve"> </w:t>
          </w:r>
          <w:r w:rsidRPr="00FE44D1">
            <w:rPr>
              <w:lang w:bidi="ar-SA"/>
            </w:rPr>
            <w:t xml:space="preserve">The date when the screening occurred or </w:t>
          </w:r>
          <w:r>
            <w:rPr>
              <w:lang w:bidi="ar-SA"/>
            </w:rPr>
            <w:t xml:space="preserve">date the </w:t>
          </w:r>
          <w:r w:rsidRPr="00FE44D1">
            <w:rPr>
              <w:lang w:bidi="ar-SA"/>
            </w:rPr>
            <w:t xml:space="preserve">parent declined </w:t>
          </w:r>
          <w:r>
            <w:rPr>
              <w:lang w:bidi="ar-SA"/>
            </w:rPr>
            <w:t xml:space="preserve">the </w:t>
          </w:r>
          <w:r w:rsidRPr="00FE44D1">
            <w:rPr>
              <w:lang w:bidi="ar-SA"/>
            </w:rPr>
            <w:t>screening</w:t>
          </w:r>
          <w:r>
            <w:rPr>
              <w:lang w:bidi="ar-SA"/>
            </w:rPr>
            <w:t>.</w:t>
          </w:r>
        </w:p>
        <w:p w:rsidR="008C2BAF" w:rsidRDefault="008C2BAF" w:rsidP="008C2BAF">
          <w:pPr>
            <w:rPr>
              <w:lang w:bidi="ar-SA"/>
            </w:rPr>
          </w:pPr>
          <w:r w:rsidRPr="00CB3064">
            <w:rPr>
              <w:b/>
              <w:lang w:bidi="ar-SA"/>
            </w:rPr>
            <w:t>End Date:</w:t>
          </w:r>
          <w:r>
            <w:rPr>
              <w:lang w:bidi="ar-SA"/>
            </w:rPr>
            <w:t xml:space="preserve"> The date the screening concluded – usually the same day, or a day later, or can be left empty depending on the SIS requirements. When translating into MARSS, the reported end date will not be used. The translation into MARSS will simply set the end date to what the begin date is.</w:t>
          </w:r>
        </w:p>
        <w:p w:rsidR="008C2BAF" w:rsidRDefault="008C2BAF" w:rsidP="008C2BAF">
          <w:pPr>
            <w:rPr>
              <w:b/>
              <w:lang w:bidi="ar-SA"/>
            </w:rPr>
          </w:pPr>
          <w:r>
            <w:rPr>
              <w:b/>
              <w:lang w:bidi="ar-SA"/>
            </w:rPr>
            <w:t xml:space="preserve">Screener Code: </w:t>
          </w:r>
          <w:r w:rsidRPr="00396753">
            <w:rPr>
              <w:lang w:bidi="ar-SA"/>
            </w:rPr>
            <w:t xml:space="preserve">The entity performing the screening or </w:t>
          </w:r>
          <w:r w:rsidR="00510828" w:rsidRPr="007A1C0E">
            <w:rPr>
              <w:lang w:bidi="ar-SA"/>
            </w:rPr>
            <w:t>why</w:t>
          </w:r>
          <w:r w:rsidRPr="00396753">
            <w:rPr>
              <w:lang w:bidi="ar-SA"/>
            </w:rPr>
            <w:t xml:space="preserve"> the child was not screened.</w:t>
          </w:r>
        </w:p>
        <w:p w:rsidR="008C2BAF" w:rsidRDefault="008C2BAF" w:rsidP="008C2BAF">
          <w:pPr>
            <w:rPr>
              <w:lang w:bidi="ar-SA"/>
            </w:rPr>
          </w:pPr>
          <w:r>
            <w:rPr>
              <w:b/>
              <w:lang w:bidi="ar-SA"/>
            </w:rPr>
            <w:t xml:space="preserve">Exit Status Code: </w:t>
          </w:r>
          <w:r w:rsidRPr="002E5EEB">
            <w:rPr>
              <w:lang w:bidi="ar-SA"/>
            </w:rPr>
            <w:t>The result of the screening.</w:t>
          </w:r>
        </w:p>
        <w:p w:rsidR="008C2BAF" w:rsidRPr="00E9788E" w:rsidRDefault="008C2BAF" w:rsidP="008C2BAF">
          <w:pPr>
            <w:rPr>
              <w:i/>
              <w:lang w:bidi="ar-SA"/>
            </w:rPr>
          </w:pPr>
          <w:r w:rsidRPr="00E9788E">
            <w:rPr>
              <w:i/>
              <w:lang w:bidi="ar-SA"/>
            </w:rPr>
            <w:t>Note: The Screener Code and the Exit Status Code should exist for the information to be translated into a MARSS screening record. However, if the parent declined the screening (a Conscientious Objector), the Exit Status Code could be empty. In these cases, the system will translate the Exit Status Code to the MARSS Status End Code of 99.</w:t>
          </w:r>
        </w:p>
        <w:p w:rsidR="008C2BAF" w:rsidRDefault="008C2BAF" w:rsidP="008C2BAF">
          <w:pPr>
            <w:rPr>
              <w:lang w:bidi="ar-SA"/>
            </w:rPr>
          </w:pPr>
          <w:r w:rsidRPr="00CB3064">
            <w:rPr>
              <w:b/>
              <w:lang w:bidi="ar-SA"/>
            </w:rPr>
            <w:t>MARSS Translation Logic:</w:t>
          </w:r>
          <w:r>
            <w:rPr>
              <w:b/>
              <w:lang w:bidi="ar-SA"/>
            </w:rPr>
            <w:t xml:space="preserve"> </w:t>
          </w:r>
          <w:r w:rsidRPr="00713D94">
            <w:rPr>
              <w:lang w:bidi="ar-SA"/>
            </w:rPr>
            <w:t>When a program record exists,</w:t>
          </w:r>
          <w:r>
            <w:rPr>
              <w:b/>
              <w:lang w:bidi="ar-SA"/>
            </w:rPr>
            <w:t xml:space="preserve"> t</w:t>
          </w:r>
          <w:r>
            <w:rPr>
              <w:lang w:bidi="ar-SA"/>
            </w:rPr>
            <w:t>he system will fabricate a MARSS enrollment record with grade = PS, school = 005 and the MARSS Status Begin and End dates set as the Program Begin Date.</w:t>
          </w:r>
        </w:p>
        <w:p w:rsidR="008C2BAF" w:rsidRDefault="008C2BAF" w:rsidP="00C144FF">
          <w:pPr>
            <w:pStyle w:val="ListParagraph"/>
            <w:numPr>
              <w:ilvl w:val="0"/>
              <w:numId w:val="5"/>
            </w:numPr>
            <w:rPr>
              <w:lang w:bidi="ar-SA"/>
            </w:rPr>
          </w:pPr>
          <w:r>
            <w:rPr>
              <w:lang w:bidi="ar-SA"/>
            </w:rPr>
            <w:t>The Student School Association record for the student may or may not have the entry grade as PS</w:t>
          </w:r>
          <w:r w:rsidR="00A11C42">
            <w:rPr>
              <w:lang w:bidi="ar-SA"/>
            </w:rPr>
            <w:t xml:space="preserve"> (preschool screening)</w:t>
          </w:r>
          <w:r>
            <w:rPr>
              <w:lang w:bidi="ar-SA"/>
            </w:rPr>
            <w:t>.</w:t>
          </w:r>
        </w:p>
        <w:p w:rsidR="008C2BAF" w:rsidRDefault="008C2BAF" w:rsidP="00C144FF">
          <w:pPr>
            <w:pStyle w:val="ListParagraph"/>
            <w:numPr>
              <w:ilvl w:val="0"/>
              <w:numId w:val="5"/>
            </w:numPr>
            <w:rPr>
              <w:lang w:bidi="ar-SA"/>
            </w:rPr>
          </w:pPr>
          <w:r>
            <w:rPr>
              <w:lang w:bidi="ar-SA"/>
            </w:rPr>
            <w:t>The Entry Date and the Exit-Withdraw Date on the Student School Association record will not be used, only the program Begin Date will be used in the translation to MARSS.</w:t>
          </w:r>
        </w:p>
        <w:p w:rsidR="008C2BAF" w:rsidRDefault="008C2BAF" w:rsidP="00C144FF">
          <w:pPr>
            <w:pStyle w:val="ListParagraph"/>
            <w:numPr>
              <w:ilvl w:val="0"/>
              <w:numId w:val="5"/>
            </w:numPr>
            <w:rPr>
              <w:lang w:bidi="ar-SA"/>
            </w:rPr>
          </w:pPr>
          <w:r>
            <w:rPr>
              <w:lang w:bidi="ar-SA"/>
            </w:rPr>
            <w:t>If there are two or more program records, additional MARSS enrollment records will be fabricated.</w:t>
          </w:r>
        </w:p>
        <w:p w:rsidR="008C2BAF" w:rsidRDefault="008C2BAF" w:rsidP="00C144FF">
          <w:pPr>
            <w:pStyle w:val="ListParagraph"/>
            <w:numPr>
              <w:ilvl w:val="0"/>
              <w:numId w:val="5"/>
            </w:numPr>
            <w:rPr>
              <w:lang w:bidi="ar-SA"/>
            </w:rPr>
          </w:pPr>
          <w:r>
            <w:rPr>
              <w:lang w:bidi="ar-SA"/>
            </w:rPr>
            <w:t>The schools do not need to match between the program record and the enrollment record.</w:t>
          </w:r>
        </w:p>
        <w:p w:rsidR="008C2BAF" w:rsidRDefault="008C2BAF" w:rsidP="00C144FF">
          <w:pPr>
            <w:pStyle w:val="ListParagraph"/>
            <w:numPr>
              <w:ilvl w:val="0"/>
              <w:numId w:val="5"/>
            </w:numPr>
            <w:rPr>
              <w:lang w:bidi="ar-SA"/>
            </w:rPr>
          </w:pPr>
          <w:r>
            <w:rPr>
              <w:lang w:bidi="ar-SA"/>
            </w:rPr>
            <w:t>The program begin and end dates do not need to match to the enrollment dates.</w:t>
          </w:r>
        </w:p>
        <w:p w:rsidR="008C2BAF" w:rsidRPr="00246BA0" w:rsidRDefault="008C2BAF" w:rsidP="008C2BAF">
          <w:pPr>
            <w:rPr>
              <w:i/>
            </w:rPr>
          </w:pPr>
          <w:r w:rsidRPr="00246BA0">
            <w:rPr>
              <w:i/>
              <w:lang w:bidi="ar-SA"/>
            </w:rPr>
            <w:t xml:space="preserve">Note: For students receiving a screening and also reported in a regular grade (such as </w:t>
          </w:r>
          <w:r w:rsidRPr="00246BA0">
            <w:rPr>
              <w:i/>
            </w:rPr>
            <w:t xml:space="preserve">EC, KG, VPK or SRP), the district does not need to add another enrollment record with entry grade PS. They could simply add an Early Childhood Screening program record and the system will recognize and create the MARSS </w:t>
          </w:r>
          <w:r>
            <w:rPr>
              <w:i/>
            </w:rPr>
            <w:t xml:space="preserve">grade PS </w:t>
          </w:r>
          <w:r w:rsidRPr="00246BA0">
            <w:rPr>
              <w:i/>
            </w:rPr>
            <w:t xml:space="preserve">screening record during the translation. </w:t>
          </w:r>
        </w:p>
        <w:p w:rsidR="008C2BAF" w:rsidRDefault="008C2BAF" w:rsidP="008C2BAF">
          <w:pPr>
            <w:spacing w:before="0" w:after="0" w:line="240" w:lineRule="auto"/>
            <w:rPr>
              <w:b/>
              <w:lang w:bidi="ar-SA"/>
            </w:rPr>
          </w:pPr>
          <w:r>
            <w:rPr>
              <w:b/>
              <w:lang w:bidi="ar-SA"/>
            </w:rPr>
            <w:br w:type="page"/>
          </w:r>
        </w:p>
        <w:p w:rsidR="008C2BAF" w:rsidRPr="00CC63F0" w:rsidRDefault="008C2BAF" w:rsidP="008C2BAF">
          <w:pPr>
            <w:rPr>
              <w:b/>
              <w:lang w:bidi="ar-SA"/>
            </w:rPr>
          </w:pPr>
          <w:r w:rsidRPr="00CC63F0">
            <w:rPr>
              <w:b/>
              <w:lang w:bidi="ar-SA"/>
            </w:rPr>
            <w:lastRenderedPageBreak/>
            <w:t>Example</w:t>
          </w:r>
          <w:r>
            <w:rPr>
              <w:b/>
              <w:lang w:bidi="ar-SA"/>
            </w:rPr>
            <w:t xml:space="preserve"> for Early Childhood Screening</w:t>
          </w:r>
        </w:p>
        <w:p w:rsidR="008C2BAF" w:rsidRDefault="008C2BAF" w:rsidP="008C2BAF">
          <w:pPr>
            <w:rPr>
              <w:lang w:bidi="ar-SA"/>
            </w:rPr>
          </w:pPr>
          <w:r>
            <w:rPr>
              <w:lang w:bidi="ar-SA"/>
            </w:rPr>
            <w:t>This shows how the program record is represented for a student.</w:t>
          </w:r>
        </w:p>
        <w:tbl>
          <w:tblPr>
            <w:tblW w:w="89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gridCol w:w="126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Screener Code</w:t>
                </w:r>
              </w:p>
            </w:tc>
            <w:tc>
              <w:tcPr>
                <w:tcW w:w="126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Exit Status Code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8000000000555</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w:t>
                </w:r>
                <w:r>
                  <w:rPr>
                    <w:rFonts w:cs="Calibri"/>
                    <w:color w:val="000000"/>
                    <w:lang w:bidi="ar-SA"/>
                  </w:rPr>
                  <w:t>01</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w:t>
                </w:r>
                <w:r>
                  <w:rPr>
                    <w:rFonts w:cs="Calibri"/>
                    <w:color w:val="000000"/>
                    <w:lang w:bidi="ar-SA"/>
                  </w:rPr>
                  <w:t>02</w:t>
                </w:r>
              </w:p>
            </w:tc>
            <w:tc>
              <w:tcPr>
                <w:tcW w:w="1098" w:type="dxa"/>
              </w:tcPr>
              <w:p w:rsidR="008C2BAF" w:rsidRPr="00A940F6" w:rsidRDefault="008C2BAF" w:rsidP="008C2BAF">
                <w:pPr>
                  <w:spacing w:before="0" w:after="0" w:line="240" w:lineRule="auto"/>
                  <w:rPr>
                    <w:rFonts w:cs="Calibri"/>
                    <w:color w:val="000000"/>
                    <w:lang w:bidi="ar-SA"/>
                  </w:rPr>
                </w:pPr>
                <w:r>
                  <w:rPr>
                    <w:rFonts w:cs="Calibri"/>
                    <w:color w:val="000000"/>
                    <w:lang w:bidi="ar-SA"/>
                  </w:rPr>
                  <w:t>1</w:t>
                </w:r>
              </w:p>
            </w:tc>
            <w:tc>
              <w:tcPr>
                <w:tcW w:w="1260" w:type="dxa"/>
              </w:tcPr>
              <w:p w:rsidR="008C2BAF" w:rsidRPr="00A940F6" w:rsidRDefault="008C2BAF" w:rsidP="008C2BAF">
                <w:pPr>
                  <w:spacing w:before="0" w:after="0" w:line="240" w:lineRule="auto"/>
                  <w:rPr>
                    <w:rFonts w:cs="Calibri"/>
                    <w:color w:val="000000"/>
                    <w:lang w:bidi="ar-SA"/>
                  </w:rPr>
                </w:pPr>
                <w:r>
                  <w:rPr>
                    <w:rFonts w:cs="Calibri"/>
                    <w:color w:val="000000"/>
                    <w:lang w:bidi="ar-SA"/>
                  </w:rPr>
                  <w:t>3</w:t>
                </w:r>
              </w:p>
            </w:tc>
          </w:tr>
        </w:tbl>
        <w:p w:rsidR="008C2BAF" w:rsidRPr="00EF1A9D" w:rsidRDefault="008C2BAF" w:rsidP="008C2BAF">
          <w:pPr>
            <w:rPr>
              <w:lang w:bidi="ar-SA"/>
            </w:rPr>
          </w:pPr>
          <w:r>
            <w:rPr>
              <w:lang w:bidi="ar-SA"/>
            </w:rPr>
            <w:t>This shows two Ed-Fi Student School Association r</w:t>
          </w:r>
          <w:r w:rsidRPr="00EF1A9D">
            <w:rPr>
              <w:lang w:bidi="ar-SA"/>
            </w:rPr>
            <w:t>ecords for this student</w:t>
          </w:r>
          <w:r>
            <w:rPr>
              <w:lang w:bidi="ar-SA"/>
            </w:rPr>
            <w:t xml:space="preserve"> for two different districts.</w:t>
          </w:r>
        </w:p>
        <w:tbl>
          <w:tblPr>
            <w:tblW w:w="889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98"/>
            <w:gridCol w:w="1800"/>
            <w:gridCol w:w="1324"/>
            <w:gridCol w:w="1260"/>
            <w:gridCol w:w="836"/>
            <w:gridCol w:w="1034"/>
            <w:gridCol w:w="1133"/>
          </w:tblGrid>
          <w:tr w:rsidR="008C2BAF" w:rsidRPr="00A940F6" w:rsidTr="008C2BAF">
            <w:trPr>
              <w:trHeight w:val="620"/>
            </w:trPr>
            <w:tc>
              <w:tcPr>
                <w:tcW w:w="1000"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98"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24"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26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836"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Grade</w:t>
                </w:r>
              </w:p>
            </w:tc>
            <w:tc>
              <w:tcPr>
                <w:tcW w:w="836" w:type="dxa"/>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State Aid Category</w:t>
                </w:r>
              </w:p>
            </w:tc>
            <w:tc>
              <w:tcPr>
                <w:tcW w:w="836" w:type="dxa"/>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Exit Withdraw</w:t>
                </w:r>
              </w:p>
              <w:p w:rsidR="008C2BAF" w:rsidRDefault="008C2BAF" w:rsidP="008C2BAF">
                <w:pPr>
                  <w:spacing w:before="0" w:after="0" w:line="240" w:lineRule="auto"/>
                  <w:rPr>
                    <w:rFonts w:cs="Calibri"/>
                    <w:b/>
                    <w:color w:val="000000"/>
                    <w:lang w:bidi="ar-SA"/>
                  </w:rPr>
                </w:pPr>
                <w:r>
                  <w:rPr>
                    <w:rFonts w:cs="Calibri"/>
                    <w:b/>
                    <w:color w:val="000000"/>
                    <w:lang w:bidi="ar-SA"/>
                  </w:rPr>
                  <w:t>Code</w:t>
                </w:r>
              </w:p>
            </w:tc>
          </w:tr>
          <w:tr w:rsidR="008C2BAF" w:rsidRPr="00A940F6" w:rsidTr="008C2BAF">
            <w:trPr>
              <w:trHeight w:val="300"/>
            </w:trPr>
            <w:tc>
              <w:tcPr>
                <w:tcW w:w="1000"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998"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116</w:t>
                </w:r>
              </w:p>
            </w:tc>
            <w:tc>
              <w:tcPr>
                <w:tcW w:w="1800" w:type="dxa"/>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24"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260" w:type="dxa"/>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836"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KG</w:t>
                </w:r>
              </w:p>
            </w:tc>
            <w:tc>
              <w:tcPr>
                <w:tcW w:w="836" w:type="dxa"/>
              </w:tcPr>
              <w:p w:rsidR="008C2BAF" w:rsidRDefault="008C2BAF" w:rsidP="008C2BAF">
                <w:pPr>
                  <w:spacing w:before="0" w:after="0" w:line="240" w:lineRule="auto"/>
                  <w:rPr>
                    <w:rFonts w:cs="Calibri"/>
                    <w:color w:val="000000"/>
                    <w:lang w:bidi="ar-SA"/>
                  </w:rPr>
                </w:pPr>
                <w:r>
                  <w:rPr>
                    <w:rFonts w:cs="Calibri"/>
                    <w:color w:val="000000"/>
                    <w:lang w:bidi="ar-SA"/>
                  </w:rPr>
                  <w:t>00</w:t>
                </w:r>
              </w:p>
            </w:tc>
            <w:tc>
              <w:tcPr>
                <w:tcW w:w="836" w:type="dxa"/>
              </w:tcPr>
              <w:p w:rsidR="008C2BAF" w:rsidRDefault="008C2BAF" w:rsidP="008C2BAF">
                <w:pPr>
                  <w:spacing w:before="0" w:after="0" w:line="240" w:lineRule="auto"/>
                  <w:rPr>
                    <w:rFonts w:cs="Calibri"/>
                    <w:color w:val="000000"/>
                    <w:lang w:bidi="ar-SA"/>
                  </w:rPr>
                </w:pPr>
                <w:r>
                  <w:rPr>
                    <w:rFonts w:cs="Calibri"/>
                    <w:color w:val="000000"/>
                    <w:lang w:bidi="ar-SA"/>
                  </w:rPr>
                  <w:t>04</w:t>
                </w:r>
              </w:p>
            </w:tc>
          </w:tr>
          <w:tr w:rsidR="008C2BAF" w:rsidRPr="00A940F6" w:rsidTr="008C2BAF">
            <w:trPr>
              <w:trHeight w:val="300"/>
            </w:trPr>
            <w:tc>
              <w:tcPr>
                <w:tcW w:w="100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hideMark/>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24"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26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836"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KF</w:t>
                </w:r>
              </w:p>
            </w:tc>
            <w:tc>
              <w:tcPr>
                <w:tcW w:w="836" w:type="dxa"/>
              </w:tcPr>
              <w:p w:rsidR="008C2BAF" w:rsidRDefault="008C2BAF" w:rsidP="008C2BAF">
                <w:pPr>
                  <w:spacing w:before="0" w:after="0" w:line="240" w:lineRule="auto"/>
                  <w:rPr>
                    <w:rFonts w:cs="Calibri"/>
                    <w:color w:val="000000"/>
                    <w:lang w:bidi="ar-SA"/>
                  </w:rPr>
                </w:pPr>
                <w:r>
                  <w:rPr>
                    <w:rFonts w:cs="Calibri"/>
                    <w:color w:val="000000"/>
                    <w:lang w:bidi="ar-SA"/>
                  </w:rPr>
                  <w:t>00</w:t>
                </w:r>
              </w:p>
            </w:tc>
            <w:tc>
              <w:tcPr>
                <w:tcW w:w="836" w:type="dxa"/>
              </w:tcPr>
              <w:p w:rsidR="008C2BAF" w:rsidRDefault="008C2BAF" w:rsidP="008C2BAF">
                <w:pPr>
                  <w:spacing w:before="0" w:after="0" w:line="240" w:lineRule="auto"/>
                  <w:rPr>
                    <w:rFonts w:cs="Calibri"/>
                    <w:color w:val="000000"/>
                    <w:lang w:bidi="ar-SA"/>
                  </w:rPr>
                </w:pPr>
                <w:r>
                  <w:rPr>
                    <w:rFonts w:cs="Calibri"/>
                    <w:color w:val="000000"/>
                    <w:lang w:bidi="ar-SA"/>
                  </w:rPr>
                  <w:t>40</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054"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918"/>
            <w:gridCol w:w="1034"/>
            <w:gridCol w:w="802"/>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91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Grade</w:t>
                </w:r>
              </w:p>
            </w:tc>
            <w:tc>
              <w:tcPr>
                <w:tcW w:w="1034"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State Aid Category</w:t>
                </w:r>
              </w:p>
            </w:tc>
            <w:tc>
              <w:tcPr>
                <w:tcW w:w="802"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Status End Code</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C2BAF" w:rsidRPr="00246BA0" w:rsidRDefault="008C2BAF" w:rsidP="008C2BAF">
                <w:pPr>
                  <w:spacing w:before="0" w:after="0" w:line="240" w:lineRule="auto"/>
                  <w:rPr>
                    <w:rFonts w:cs="Calibri"/>
                    <w:lang w:bidi="ar-SA"/>
                  </w:rPr>
                </w:pPr>
                <w:r w:rsidRPr="00246BA0">
                  <w:rPr>
                    <w:rFonts w:cs="Calibri"/>
                    <w:lang w:bidi="ar-SA"/>
                  </w:rPr>
                  <w:t>0535-01</w:t>
                </w:r>
              </w:p>
            </w:tc>
            <w:tc>
              <w:tcPr>
                <w:tcW w:w="880" w:type="dxa"/>
                <w:tcBorders>
                  <w:top w:val="nil"/>
                  <w:left w:val="nil"/>
                  <w:bottom w:val="single" w:sz="4" w:space="0" w:color="auto"/>
                  <w:right w:val="single" w:sz="4" w:space="0" w:color="auto"/>
                </w:tcBorders>
                <w:shd w:val="clear" w:color="auto" w:fill="auto"/>
                <w:noWrap/>
                <w:vAlign w:val="bottom"/>
                <w:hideMark/>
              </w:tcPr>
              <w:p w:rsidR="008C2BAF" w:rsidRPr="00246BA0" w:rsidRDefault="008C2BAF" w:rsidP="008C2BAF">
                <w:pPr>
                  <w:spacing w:before="0" w:after="0" w:line="240" w:lineRule="auto"/>
                  <w:rPr>
                    <w:rFonts w:cs="Calibri"/>
                    <w:lang w:bidi="ar-SA"/>
                  </w:rPr>
                </w:pPr>
                <w:r w:rsidRPr="00246BA0">
                  <w:rPr>
                    <w:rFonts w:cs="Calibri"/>
                    <w:lang w:bidi="ar-SA"/>
                  </w:rPr>
                  <w:t>005</w:t>
                </w:r>
              </w:p>
            </w:tc>
            <w:tc>
              <w:tcPr>
                <w:tcW w:w="1810" w:type="dxa"/>
                <w:tcBorders>
                  <w:top w:val="nil"/>
                  <w:left w:val="nil"/>
                  <w:bottom w:val="single" w:sz="4" w:space="0" w:color="auto"/>
                  <w:right w:val="single" w:sz="4" w:space="0" w:color="auto"/>
                </w:tcBorders>
                <w:shd w:val="clear" w:color="auto" w:fill="auto"/>
                <w:noWrap/>
                <w:vAlign w:val="bottom"/>
                <w:hideMark/>
              </w:tcPr>
              <w:p w:rsidR="008C2BAF" w:rsidRPr="00246BA0" w:rsidRDefault="006E1AFF" w:rsidP="008C2BAF">
                <w:pPr>
                  <w:spacing w:before="0" w:after="0" w:line="240" w:lineRule="auto"/>
                  <w:rPr>
                    <w:rFonts w:cs="Calibri"/>
                    <w:lang w:bidi="ar-SA"/>
                  </w:rPr>
                </w:pPr>
                <w:r>
                  <w:rPr>
                    <w:rFonts w:cs="Calibri"/>
                    <w:color w:val="000000"/>
                    <w:lang w:bidi="ar-SA"/>
                  </w:rPr>
                  <w:t>8000000000555</w:t>
                </w:r>
              </w:p>
            </w:tc>
            <w:tc>
              <w:tcPr>
                <w:tcW w:w="1350" w:type="dxa"/>
                <w:tcBorders>
                  <w:top w:val="nil"/>
                  <w:left w:val="nil"/>
                  <w:bottom w:val="single" w:sz="4" w:space="0" w:color="auto"/>
                  <w:right w:val="single" w:sz="4" w:space="0" w:color="auto"/>
                </w:tcBorders>
                <w:shd w:val="clear" w:color="auto" w:fill="auto"/>
                <w:noWrap/>
                <w:vAlign w:val="bottom"/>
                <w:hideMark/>
              </w:tcPr>
              <w:p w:rsidR="008C2BAF" w:rsidRPr="00246BA0" w:rsidRDefault="008C2BAF" w:rsidP="008C2BAF">
                <w:pPr>
                  <w:spacing w:before="0" w:after="0" w:line="240" w:lineRule="auto"/>
                  <w:rPr>
                    <w:rFonts w:cs="Calibri"/>
                    <w:lang w:bidi="ar-SA"/>
                  </w:rPr>
                </w:pPr>
                <w:r w:rsidRPr="00246BA0">
                  <w:rPr>
                    <w:rFonts w:cs="Calibri"/>
                    <w:lang w:bidi="ar-SA"/>
                  </w:rPr>
                  <w:t>2019-10-0</w:t>
                </w:r>
                <w:r>
                  <w:rPr>
                    <w:rFonts w:cs="Calibri"/>
                    <w:lang w:bidi="ar-SA"/>
                  </w:rPr>
                  <w:t>1</w:t>
                </w:r>
              </w:p>
            </w:tc>
            <w:tc>
              <w:tcPr>
                <w:tcW w:w="1260" w:type="dxa"/>
                <w:tcBorders>
                  <w:top w:val="nil"/>
                  <w:left w:val="nil"/>
                  <w:bottom w:val="single" w:sz="4" w:space="0" w:color="auto"/>
                  <w:right w:val="single" w:sz="4" w:space="0" w:color="auto"/>
                </w:tcBorders>
                <w:shd w:val="clear" w:color="auto" w:fill="auto"/>
                <w:noWrap/>
                <w:vAlign w:val="bottom"/>
                <w:hideMark/>
              </w:tcPr>
              <w:p w:rsidR="008C2BAF" w:rsidRPr="00246BA0" w:rsidRDefault="008C2BAF" w:rsidP="008C2BAF">
                <w:pPr>
                  <w:spacing w:before="0" w:after="0" w:line="240" w:lineRule="auto"/>
                  <w:rPr>
                    <w:rFonts w:cs="Calibri"/>
                    <w:lang w:bidi="ar-SA"/>
                  </w:rPr>
                </w:pPr>
                <w:r w:rsidRPr="00246BA0">
                  <w:rPr>
                    <w:rFonts w:cs="Calibri"/>
                    <w:lang w:bidi="ar-SA"/>
                  </w:rPr>
                  <w:t>2019-10-0</w:t>
                </w:r>
                <w:r>
                  <w:rPr>
                    <w:rFonts w:cs="Calibri"/>
                    <w:lang w:bidi="ar-SA"/>
                  </w:rPr>
                  <w:t>1</w:t>
                </w:r>
              </w:p>
            </w:tc>
            <w:tc>
              <w:tcPr>
                <w:tcW w:w="918" w:type="dxa"/>
                <w:tcBorders>
                  <w:top w:val="nil"/>
                  <w:left w:val="nil"/>
                  <w:bottom w:val="single" w:sz="4" w:space="0" w:color="auto"/>
                  <w:right w:val="single" w:sz="4" w:space="0" w:color="auto"/>
                </w:tcBorders>
                <w:shd w:val="clear" w:color="auto" w:fill="auto"/>
                <w:noWrap/>
                <w:vAlign w:val="bottom"/>
                <w:hideMark/>
              </w:tcPr>
              <w:p w:rsidR="008C2BAF" w:rsidRPr="00246BA0" w:rsidRDefault="008C2BAF" w:rsidP="008C2BAF">
                <w:pPr>
                  <w:spacing w:before="0" w:after="0" w:line="240" w:lineRule="auto"/>
                  <w:rPr>
                    <w:rFonts w:cs="Calibri"/>
                    <w:lang w:bidi="ar-SA"/>
                  </w:rPr>
                </w:pPr>
                <w:r w:rsidRPr="00246BA0">
                  <w:rPr>
                    <w:rFonts w:cs="Calibri"/>
                    <w:lang w:bidi="ar-SA"/>
                  </w:rPr>
                  <w:t>PS</w:t>
                </w:r>
              </w:p>
            </w:tc>
            <w:tc>
              <w:tcPr>
                <w:tcW w:w="1034" w:type="dxa"/>
                <w:tcBorders>
                  <w:top w:val="nil"/>
                  <w:left w:val="nil"/>
                  <w:bottom w:val="single" w:sz="4" w:space="0" w:color="auto"/>
                  <w:right w:val="single" w:sz="4" w:space="0" w:color="auto"/>
                </w:tcBorders>
              </w:tcPr>
              <w:p w:rsidR="008C2BAF" w:rsidRPr="00246BA0" w:rsidRDefault="008C2BAF" w:rsidP="008C2BAF">
                <w:pPr>
                  <w:spacing w:before="0" w:after="0" w:line="240" w:lineRule="auto"/>
                  <w:rPr>
                    <w:rFonts w:cs="Calibri"/>
                    <w:lang w:bidi="ar-SA"/>
                  </w:rPr>
                </w:pPr>
                <w:r w:rsidRPr="00246BA0">
                  <w:rPr>
                    <w:rFonts w:cs="Calibri"/>
                    <w:lang w:bidi="ar-SA"/>
                  </w:rPr>
                  <w:t>41</w:t>
                </w:r>
              </w:p>
            </w:tc>
            <w:tc>
              <w:tcPr>
                <w:tcW w:w="802" w:type="dxa"/>
                <w:tcBorders>
                  <w:top w:val="nil"/>
                  <w:left w:val="nil"/>
                  <w:bottom w:val="single" w:sz="4" w:space="0" w:color="auto"/>
                  <w:right w:val="single" w:sz="4" w:space="0" w:color="auto"/>
                </w:tcBorders>
              </w:tcPr>
              <w:p w:rsidR="008C2BAF" w:rsidRPr="00246BA0" w:rsidRDefault="008C2BAF" w:rsidP="008C2BAF">
                <w:pPr>
                  <w:spacing w:before="0" w:after="0" w:line="240" w:lineRule="auto"/>
                  <w:rPr>
                    <w:rFonts w:cs="Calibri"/>
                    <w:lang w:bidi="ar-SA"/>
                  </w:rPr>
                </w:pPr>
                <w:r w:rsidRPr="00246BA0">
                  <w:rPr>
                    <w:rFonts w:cs="Calibri"/>
                    <w:lang w:bidi="ar-SA"/>
                  </w:rPr>
                  <w:t>62</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116</w:t>
                </w:r>
              </w:p>
            </w:tc>
            <w:tc>
              <w:tcPr>
                <w:tcW w:w="1810" w:type="dxa"/>
                <w:tcBorders>
                  <w:top w:val="nil"/>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5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26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918"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KG</w:t>
                </w:r>
              </w:p>
            </w:tc>
            <w:tc>
              <w:tcPr>
                <w:tcW w:w="1034" w:type="dxa"/>
                <w:tcBorders>
                  <w:top w:val="nil"/>
                  <w:left w:val="nil"/>
                  <w:bottom w:val="single" w:sz="4" w:space="0" w:color="auto"/>
                  <w:right w:val="single" w:sz="4" w:space="0" w:color="auto"/>
                </w:tcBorders>
              </w:tcPr>
              <w:p w:rsidR="008C2BAF" w:rsidRDefault="008C2BAF" w:rsidP="008C2BAF">
                <w:pPr>
                  <w:spacing w:before="0" w:after="0" w:line="240" w:lineRule="auto"/>
                  <w:rPr>
                    <w:rFonts w:cs="Calibri"/>
                    <w:color w:val="000000"/>
                    <w:lang w:bidi="ar-SA"/>
                  </w:rPr>
                </w:pPr>
                <w:r>
                  <w:rPr>
                    <w:rFonts w:cs="Calibri"/>
                    <w:color w:val="000000"/>
                    <w:lang w:bidi="ar-SA"/>
                  </w:rPr>
                  <w:t>00</w:t>
                </w:r>
              </w:p>
            </w:tc>
            <w:tc>
              <w:tcPr>
                <w:tcW w:w="802" w:type="dxa"/>
                <w:tcBorders>
                  <w:top w:val="nil"/>
                  <w:left w:val="nil"/>
                  <w:bottom w:val="single" w:sz="4" w:space="0" w:color="auto"/>
                  <w:right w:val="single" w:sz="4" w:space="0" w:color="auto"/>
                </w:tcBorders>
              </w:tcPr>
              <w:p w:rsidR="008C2BAF" w:rsidRDefault="008C2BAF" w:rsidP="008C2BAF">
                <w:pPr>
                  <w:spacing w:before="0" w:after="0" w:line="240" w:lineRule="auto"/>
                  <w:rPr>
                    <w:rFonts w:cs="Calibri"/>
                    <w:color w:val="000000"/>
                    <w:lang w:bidi="ar-SA"/>
                  </w:rPr>
                </w:pPr>
                <w:r>
                  <w:rPr>
                    <w:rFonts w:cs="Calibri"/>
                    <w:color w:val="000000"/>
                    <w:lang w:bidi="ar-SA"/>
                  </w:rPr>
                  <w:t>04</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918"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KF</w:t>
                </w:r>
              </w:p>
            </w:tc>
            <w:tc>
              <w:tcPr>
                <w:tcW w:w="1034"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color w:val="000000"/>
                    <w:lang w:bidi="ar-SA"/>
                  </w:rPr>
                </w:pPr>
                <w:r>
                  <w:rPr>
                    <w:rFonts w:cs="Calibri"/>
                    <w:color w:val="000000"/>
                    <w:lang w:bidi="ar-SA"/>
                  </w:rPr>
                  <w:t>00</w:t>
                </w:r>
              </w:p>
            </w:tc>
            <w:tc>
              <w:tcPr>
                <w:tcW w:w="802"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color w:val="000000"/>
                    <w:lang w:bidi="ar-SA"/>
                  </w:rPr>
                </w:pPr>
                <w:r>
                  <w:rPr>
                    <w:rFonts w:cs="Calibri"/>
                    <w:color w:val="000000"/>
                    <w:lang w:bidi="ar-SA"/>
                  </w:rPr>
                  <w:t>40</w:t>
                </w:r>
              </w:p>
            </w:tc>
          </w:tr>
        </w:tbl>
        <w:p w:rsidR="008C2BAF" w:rsidRPr="00BF2E22" w:rsidRDefault="008C2BAF" w:rsidP="008C2BAF">
          <w:pPr>
            <w:rPr>
              <w:i/>
              <w:lang w:bidi="ar-SA"/>
            </w:rPr>
          </w:pPr>
          <w:r w:rsidRPr="00BF2E22">
            <w:rPr>
              <w:i/>
              <w:lang w:bidi="ar-SA"/>
            </w:rPr>
            <w:t xml:space="preserve">Note: The Early Childhood program record was translated into a MARSS enrollment record for grade PS in school 005. The </w:t>
          </w:r>
          <w:r>
            <w:rPr>
              <w:i/>
              <w:lang w:bidi="ar-SA"/>
            </w:rPr>
            <w:t>S</w:t>
          </w:r>
          <w:r w:rsidRPr="00BF2E22">
            <w:rPr>
              <w:i/>
              <w:lang w:bidi="ar-SA"/>
            </w:rPr>
            <w:t>creen</w:t>
          </w:r>
          <w:r>
            <w:rPr>
              <w:i/>
              <w:lang w:bidi="ar-SA"/>
            </w:rPr>
            <w:t>er</w:t>
          </w:r>
          <w:r w:rsidRPr="00BF2E22">
            <w:rPr>
              <w:i/>
              <w:lang w:bidi="ar-SA"/>
            </w:rPr>
            <w:t xml:space="preserve"> </w:t>
          </w:r>
          <w:r>
            <w:rPr>
              <w:i/>
              <w:lang w:bidi="ar-SA"/>
            </w:rPr>
            <w:t>C</w:t>
          </w:r>
          <w:r w:rsidRPr="00BF2E22">
            <w:rPr>
              <w:i/>
              <w:lang w:bidi="ar-SA"/>
            </w:rPr>
            <w:t>ode and the Exit Status code were translated into the State Aid Category and the Status End Code.</w:t>
          </w:r>
        </w:p>
        <w:p w:rsidR="008C2BAF" w:rsidRDefault="008C2BAF" w:rsidP="008C2BAF">
          <w:pPr>
            <w:rPr>
              <w:b/>
              <w:u w:val="single"/>
              <w:lang w:bidi="ar-SA"/>
            </w:rPr>
          </w:pPr>
          <w:r>
            <w:rPr>
              <w:b/>
              <w:u w:val="single"/>
              <w:lang w:bidi="ar-SA"/>
            </w:rPr>
            <w:br w:type="page"/>
          </w:r>
        </w:p>
        <w:p w:rsidR="008C2BAF" w:rsidRPr="0035712E" w:rsidRDefault="008C2BAF" w:rsidP="008C2BAF">
          <w:pPr>
            <w:pStyle w:val="Heading2"/>
            <w:rPr>
              <w:lang w:bidi="ar-SA"/>
            </w:rPr>
          </w:pPr>
          <w:bookmarkStart w:id="10" w:name="_Toc31721450"/>
          <w:r w:rsidRPr="0035712E">
            <w:rPr>
              <w:lang w:bidi="ar-SA"/>
            </w:rPr>
            <w:lastRenderedPageBreak/>
            <w:t>English Learner</w:t>
          </w:r>
          <w:bookmarkEnd w:id="10"/>
          <w:r w:rsidR="00A11C42">
            <w:rPr>
              <w:lang w:bidi="ar-SA"/>
            </w:rPr>
            <w:t xml:space="preserve"> (EL)</w:t>
          </w:r>
        </w:p>
        <w:p w:rsidR="008C2BAF" w:rsidRDefault="008C2BAF" w:rsidP="008C2BAF">
          <w:pPr>
            <w:rPr>
              <w:lang w:bidi="ar-SA"/>
            </w:rPr>
          </w:pPr>
          <w:r w:rsidRPr="00CB3064">
            <w:rPr>
              <w:b/>
              <w:lang w:bidi="ar-SA"/>
            </w:rPr>
            <w:t>Begin Date:</w:t>
          </w:r>
          <w:r>
            <w:rPr>
              <w:lang w:bidi="ar-SA"/>
            </w:rPr>
            <w:t xml:space="preserve"> The earliest date the student was identified as an English Learner in this school year.</w:t>
          </w:r>
        </w:p>
        <w:p w:rsidR="008C2BAF" w:rsidRDefault="008C2BAF" w:rsidP="008C2BAF">
          <w:pPr>
            <w:rPr>
              <w:b/>
              <w:lang w:bidi="ar-SA"/>
            </w:rPr>
          </w:pPr>
          <w:r w:rsidRPr="00CB3064">
            <w:rPr>
              <w:b/>
              <w:lang w:bidi="ar-SA"/>
            </w:rPr>
            <w:t>End Date:</w:t>
          </w:r>
          <w:r>
            <w:rPr>
              <w:lang w:bidi="ar-SA"/>
            </w:rPr>
            <w:t xml:space="preserve"> The earliest date the student was identified as an English Learner in this school year. If the end date is empty, the system will assume the student is identified as an English Learner through the end of the enrollment period for this school year.</w:t>
          </w:r>
        </w:p>
        <w:p w:rsidR="008C2BAF" w:rsidRDefault="008C2BAF" w:rsidP="008C2BAF">
          <w:pPr>
            <w:rPr>
              <w:lang w:bidi="ar-SA"/>
            </w:rPr>
          </w:pPr>
          <w:r>
            <w:rPr>
              <w:b/>
              <w:lang w:bidi="ar-SA"/>
            </w:rPr>
            <w:t xml:space="preserve">English Learner Participation: </w:t>
          </w:r>
          <w:r>
            <w:rPr>
              <w:lang w:bidi="ar-SA"/>
            </w:rPr>
            <w:t>A 1/0 indicator (1 = Yes, 0 = No). A 1 means EL instruction is being provided. A 0 means EL instruction is not provided. In MARSS, a 1 translates into the LEP Begin Date with an appropriate date. A 0 (or empty), translates into an empty LEP Begin Date in MARSS.</w:t>
          </w:r>
        </w:p>
        <w:p w:rsidR="008C2BAF" w:rsidRDefault="008C2BAF" w:rsidP="008C2BAF">
          <w:pPr>
            <w:rPr>
              <w:b/>
              <w:lang w:bidi="ar-SA"/>
            </w:rPr>
          </w:pPr>
          <w:r>
            <w:rPr>
              <w:b/>
              <w:lang w:bidi="ar-SA"/>
            </w:rPr>
            <w:t xml:space="preserve">Language Service Code: </w:t>
          </w:r>
          <w:r>
            <w:rPr>
              <w:lang w:bidi="ar-SA"/>
            </w:rPr>
            <w:t>One of eight descriptive codes of the type of language service needed or provided.</w:t>
          </w:r>
        </w:p>
        <w:p w:rsidR="008C2BAF" w:rsidRDefault="008C2BAF" w:rsidP="008C2BAF">
          <w:pPr>
            <w:rPr>
              <w:lang w:bidi="ar-SA"/>
            </w:rPr>
          </w:pPr>
          <w:r w:rsidRPr="00CB3064">
            <w:rPr>
              <w:b/>
              <w:lang w:bidi="ar-SA"/>
            </w:rPr>
            <w:t>MARSS Translation Logic:</w:t>
          </w:r>
          <w:r>
            <w:rPr>
              <w:b/>
              <w:lang w:bidi="ar-SA"/>
            </w:rPr>
            <w:t xml:space="preserve"> </w:t>
          </w:r>
          <w:r>
            <w:rPr>
              <w:lang w:bidi="ar-SA"/>
            </w:rPr>
            <w:t xml:space="preserve">If reported as an English Learner in that district with any enrollment overlapping the program period, the system will set the MARSS EL indicator = Y on all enrollment records in that district for the student. </w:t>
          </w:r>
        </w:p>
        <w:p w:rsidR="008C2BAF" w:rsidRDefault="008C2BAF" w:rsidP="00C144FF">
          <w:pPr>
            <w:pStyle w:val="ListParagraph"/>
            <w:numPr>
              <w:ilvl w:val="0"/>
              <w:numId w:val="6"/>
            </w:numPr>
            <w:rPr>
              <w:lang w:bidi="ar-SA"/>
            </w:rPr>
          </w:pPr>
          <w:r>
            <w:rPr>
              <w:lang w:bidi="ar-SA"/>
            </w:rPr>
            <w:t>If English Learner Participation = 1, the system will populate the LEP Begin Date with the earliest program begin date.</w:t>
          </w:r>
        </w:p>
        <w:p w:rsidR="008C2BAF" w:rsidRDefault="008C2BAF" w:rsidP="00C144FF">
          <w:pPr>
            <w:pStyle w:val="ListParagraph"/>
            <w:numPr>
              <w:ilvl w:val="0"/>
              <w:numId w:val="6"/>
            </w:numPr>
            <w:rPr>
              <w:lang w:bidi="ar-SA"/>
            </w:rPr>
          </w:pPr>
          <w:r>
            <w:rPr>
              <w:lang w:bidi="ar-SA"/>
            </w:rPr>
            <w:t>The schools do not need to match between the program record and the enrollment record.</w:t>
          </w:r>
        </w:p>
        <w:p w:rsidR="008C2BAF" w:rsidRDefault="008C2BAF" w:rsidP="00C144FF">
          <w:pPr>
            <w:pStyle w:val="ListParagraph"/>
            <w:numPr>
              <w:ilvl w:val="0"/>
              <w:numId w:val="6"/>
            </w:numPr>
            <w:rPr>
              <w:lang w:bidi="ar-SA"/>
            </w:rPr>
          </w:pPr>
          <w:r>
            <w:rPr>
              <w:lang w:bidi="ar-SA"/>
            </w:rPr>
            <w:t>The program begin and end dates do not need to match to the enrollment dates, a single overlapping time period will set the indicator to Y on all records in that district</w:t>
          </w:r>
        </w:p>
        <w:p w:rsidR="008C2BAF" w:rsidRPr="005A4545" w:rsidRDefault="008C2BAF" w:rsidP="008C2BAF">
          <w:pPr>
            <w:rPr>
              <w:b/>
              <w:lang w:bidi="ar-SA"/>
            </w:rPr>
          </w:pPr>
          <w:r w:rsidRPr="005A4545">
            <w:rPr>
              <w:b/>
              <w:lang w:bidi="ar-SA"/>
            </w:rPr>
            <w:t xml:space="preserve">Example </w:t>
          </w:r>
          <w:r>
            <w:rPr>
              <w:b/>
              <w:lang w:bidi="ar-SA"/>
            </w:rPr>
            <w:t xml:space="preserve">1 </w:t>
          </w:r>
          <w:r w:rsidRPr="005A4545">
            <w:rPr>
              <w:b/>
              <w:lang w:bidi="ar-SA"/>
            </w:rPr>
            <w:t xml:space="preserve">for </w:t>
          </w:r>
          <w:r>
            <w:rPr>
              <w:b/>
              <w:lang w:bidi="ar-SA"/>
            </w:rPr>
            <w:t>English Learner</w:t>
          </w:r>
        </w:p>
        <w:p w:rsidR="008C2BAF" w:rsidRDefault="008C2BAF" w:rsidP="008C2BAF">
          <w:pPr>
            <w:rPr>
              <w:lang w:bidi="ar-SA"/>
            </w:rPr>
          </w:pPr>
          <w:r>
            <w:rPr>
              <w:lang w:bidi="ar-SA"/>
            </w:rPr>
            <w:t>This shows how the program record is represented for a student.</w:t>
          </w:r>
        </w:p>
        <w:tbl>
          <w:tblPr>
            <w:tblW w:w="98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218"/>
            <w:gridCol w:w="20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21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English Learner Participant</w:t>
                </w:r>
              </w:p>
            </w:tc>
            <w:tc>
              <w:tcPr>
                <w:tcW w:w="204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Language Service Code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8000000000643</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-03</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-10-0</w:t>
                </w:r>
                <w:r>
                  <w:rPr>
                    <w:rFonts w:cs="Calibri"/>
                    <w:color w:val="000000"/>
                    <w:lang w:bidi="ar-SA"/>
                  </w:rPr>
                  <w:t>1</w:t>
                </w:r>
              </w:p>
            </w:tc>
            <w:tc>
              <w:tcPr>
                <w:tcW w:w="1218" w:type="dxa"/>
              </w:tcPr>
              <w:p w:rsidR="008C2BAF" w:rsidRPr="00A940F6" w:rsidRDefault="008C2BAF" w:rsidP="008C2BAF">
                <w:pPr>
                  <w:spacing w:before="0" w:after="0" w:line="240" w:lineRule="auto"/>
                  <w:rPr>
                    <w:rFonts w:cs="Calibri"/>
                    <w:color w:val="000000"/>
                    <w:lang w:bidi="ar-SA"/>
                  </w:rPr>
                </w:pPr>
                <w:r>
                  <w:rPr>
                    <w:rFonts w:cs="Calibri"/>
                    <w:color w:val="000000"/>
                    <w:lang w:bidi="ar-SA"/>
                  </w:rPr>
                  <w:t>1</w:t>
                </w:r>
              </w:p>
            </w:tc>
            <w:tc>
              <w:tcPr>
                <w:tcW w:w="2040" w:type="dxa"/>
              </w:tcPr>
              <w:p w:rsidR="008C2BAF" w:rsidRPr="00A940F6" w:rsidRDefault="008C2BAF" w:rsidP="008C2BAF">
                <w:pPr>
                  <w:spacing w:before="0" w:after="0" w:line="240" w:lineRule="auto"/>
                  <w:rPr>
                    <w:rFonts w:cs="Calibri"/>
                    <w:color w:val="000000"/>
                    <w:lang w:bidi="ar-SA"/>
                  </w:rPr>
                </w:pPr>
                <w:r>
                  <w:rPr>
                    <w:rFonts w:cs="Calibri"/>
                    <w:color w:val="000000"/>
                    <w:lang w:bidi="ar-SA"/>
                  </w:rPr>
                  <w:t>Heritage Language</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8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170"/>
            <w:gridCol w:w="207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7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EL Indicator</w:t>
                </w:r>
              </w:p>
            </w:tc>
            <w:tc>
              <w:tcPr>
                <w:tcW w:w="207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EL Start Date</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nil"/>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116</w:t>
                </w:r>
              </w:p>
            </w:tc>
            <w:tc>
              <w:tcPr>
                <w:tcW w:w="1810" w:type="dxa"/>
                <w:tcBorders>
                  <w:top w:val="nil"/>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8000000000643</w:t>
                </w:r>
              </w:p>
            </w:tc>
            <w:tc>
              <w:tcPr>
                <w:tcW w:w="1350" w:type="dxa"/>
                <w:tcBorders>
                  <w:top w:val="nil"/>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-10-03</w:t>
                </w:r>
              </w:p>
            </w:tc>
            <w:tc>
              <w:tcPr>
                <w:tcW w:w="1548" w:type="dxa"/>
                <w:tcBorders>
                  <w:top w:val="nil"/>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2019-12-31</w:t>
                </w:r>
              </w:p>
            </w:tc>
            <w:tc>
              <w:tcPr>
                <w:tcW w:w="1170" w:type="dxa"/>
                <w:tcBorders>
                  <w:top w:val="nil"/>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Y</w:t>
                </w:r>
              </w:p>
            </w:tc>
            <w:tc>
              <w:tcPr>
                <w:tcW w:w="2070" w:type="dxa"/>
                <w:tcBorders>
                  <w:top w:val="nil"/>
                  <w:left w:val="nil"/>
                  <w:bottom w:val="single" w:sz="4" w:space="0" w:color="auto"/>
                  <w:right w:val="single" w:sz="4" w:space="0" w:color="auto"/>
                </w:tcBorders>
              </w:tcPr>
              <w:p w:rsidR="008C2BAF" w:rsidRPr="005A4545" w:rsidRDefault="008C2BAF" w:rsidP="008C2BAF">
                <w:pPr>
                  <w:spacing w:before="0" w:after="0" w:line="240" w:lineRule="auto"/>
                  <w:rPr>
                    <w:rFonts w:cs="Calibri"/>
                    <w:lang w:bidi="ar-SA"/>
                  </w:rPr>
                </w:pPr>
                <w:r>
                  <w:rPr>
                    <w:rFonts w:cs="Calibri"/>
                    <w:lang w:bidi="ar-SA"/>
                  </w:rPr>
                  <w:t>2019-09-03</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nil"/>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nil"/>
                  <w:left w:val="nil"/>
                  <w:bottom w:val="single" w:sz="4" w:space="0" w:color="auto"/>
                  <w:right w:val="single" w:sz="4" w:space="0" w:color="auto"/>
                </w:tcBorders>
                <w:shd w:val="clear" w:color="auto" w:fill="auto"/>
                <w:noWrap/>
                <w:vAlign w:val="bottom"/>
                <w:hideMark/>
              </w:tcPr>
              <w:p w:rsidR="008C2BAF" w:rsidRPr="005A4545" w:rsidRDefault="006E1AFF" w:rsidP="008C2BAF">
                <w:pPr>
                  <w:spacing w:before="0" w:after="0" w:line="240" w:lineRule="auto"/>
                  <w:rPr>
                    <w:rFonts w:cs="Calibri"/>
                    <w:lang w:bidi="ar-SA"/>
                  </w:rPr>
                </w:pPr>
                <w:r>
                  <w:rPr>
                    <w:rFonts w:cs="Calibri"/>
                    <w:color w:val="000000"/>
                    <w:lang w:bidi="ar-SA"/>
                  </w:rPr>
                  <w:t>8000000000643</w:t>
                </w:r>
              </w:p>
            </w:tc>
            <w:tc>
              <w:tcPr>
                <w:tcW w:w="1350" w:type="dxa"/>
                <w:tcBorders>
                  <w:top w:val="nil"/>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w:t>
                </w:r>
                <w:r w:rsidRPr="005A4545">
                  <w:rPr>
                    <w:rFonts w:cs="Calibri"/>
                    <w:lang w:bidi="ar-SA"/>
                  </w:rPr>
                  <w:t>-03</w:t>
                </w:r>
              </w:p>
            </w:tc>
            <w:tc>
              <w:tcPr>
                <w:tcW w:w="1548" w:type="dxa"/>
                <w:tcBorders>
                  <w:top w:val="nil"/>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05</w:t>
                </w:r>
                <w:r w:rsidRPr="005A4545">
                  <w:rPr>
                    <w:rFonts w:cs="Calibri"/>
                    <w:lang w:bidi="ar-SA"/>
                  </w:rPr>
                  <w:t>-</w:t>
                </w:r>
                <w:r>
                  <w:rPr>
                    <w:rFonts w:cs="Calibri"/>
                    <w:lang w:bidi="ar-SA"/>
                  </w:rPr>
                  <w:t>26</w:t>
                </w:r>
              </w:p>
            </w:tc>
            <w:tc>
              <w:tcPr>
                <w:tcW w:w="1170" w:type="dxa"/>
                <w:tcBorders>
                  <w:top w:val="nil"/>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nil"/>
                  <w:left w:val="nil"/>
                  <w:bottom w:val="single" w:sz="4" w:space="0" w:color="auto"/>
                  <w:right w:val="single" w:sz="4" w:space="0" w:color="auto"/>
                </w:tcBorders>
              </w:tcPr>
              <w:p w:rsidR="008C2BAF" w:rsidRPr="005A4545" w:rsidRDefault="008C2BAF" w:rsidP="008C2BAF">
                <w:pPr>
                  <w:spacing w:before="0" w:after="0" w:line="240" w:lineRule="auto"/>
                  <w:rPr>
                    <w:rFonts w:cs="Calibri"/>
                    <w:lang w:bidi="ar-SA"/>
                  </w:rPr>
                </w:pPr>
                <w:r>
                  <w:rPr>
                    <w:rFonts w:cs="Calibri"/>
                    <w:lang w:bidi="ar-SA"/>
                  </w:rPr>
                  <w:t>2019-09-03</w:t>
                </w:r>
              </w:p>
            </w:tc>
          </w:tr>
        </w:tbl>
        <w:p w:rsidR="008C2BAF" w:rsidRPr="005A4545" w:rsidRDefault="008C2BAF" w:rsidP="008C2BAF">
          <w:pPr>
            <w:rPr>
              <w:i/>
              <w:lang w:bidi="ar-SA"/>
            </w:rPr>
          </w:pPr>
          <w:r w:rsidRPr="005A4545">
            <w:rPr>
              <w:i/>
              <w:lang w:bidi="ar-SA"/>
            </w:rPr>
            <w:t xml:space="preserve">Note: </w:t>
          </w:r>
          <w:r>
            <w:rPr>
              <w:i/>
              <w:lang w:bidi="ar-SA"/>
            </w:rPr>
            <w:t>Even though the program record only overlaps one of the enrollment records, both are set to Y</w:t>
          </w:r>
          <w:r w:rsidRPr="005A4545">
            <w:rPr>
              <w:i/>
              <w:lang w:bidi="ar-SA"/>
            </w:rPr>
            <w:t>.</w:t>
          </w:r>
          <w:r>
            <w:rPr>
              <w:i/>
              <w:lang w:bidi="ar-SA"/>
            </w:rPr>
            <w:t xml:space="preserve"> The EL start date is set to the program begin date, not the enrollment begin date.</w:t>
          </w:r>
        </w:p>
        <w:p w:rsidR="008C2BAF" w:rsidRPr="005A4545" w:rsidRDefault="008C2BAF" w:rsidP="00C144FF">
          <w:pPr>
            <w:pStyle w:val="ListParagraph"/>
            <w:numPr>
              <w:ilvl w:val="0"/>
              <w:numId w:val="6"/>
            </w:numPr>
            <w:rPr>
              <w:b/>
              <w:u w:val="single"/>
              <w:lang w:bidi="ar-SA"/>
            </w:rPr>
          </w:pPr>
          <w:r w:rsidRPr="005A4545">
            <w:rPr>
              <w:b/>
              <w:u w:val="single"/>
              <w:lang w:bidi="ar-SA"/>
            </w:rPr>
            <w:br w:type="page"/>
          </w:r>
        </w:p>
        <w:p w:rsidR="008C2BAF" w:rsidRPr="00F036E6" w:rsidRDefault="008C2BAF" w:rsidP="008C2BAF">
          <w:pPr>
            <w:rPr>
              <w:b/>
              <w:lang w:bidi="ar-SA"/>
            </w:rPr>
          </w:pPr>
          <w:r w:rsidRPr="00F036E6">
            <w:rPr>
              <w:b/>
              <w:lang w:bidi="ar-SA"/>
            </w:rPr>
            <w:lastRenderedPageBreak/>
            <w:t>Example 2 for English Learner</w:t>
          </w:r>
        </w:p>
        <w:p w:rsidR="008C2BAF" w:rsidRDefault="008C2BAF" w:rsidP="008C2BAF">
          <w:pPr>
            <w:rPr>
              <w:lang w:bidi="ar-SA"/>
            </w:rPr>
          </w:pPr>
          <w:r>
            <w:rPr>
              <w:lang w:bidi="ar-SA"/>
            </w:rPr>
            <w:t>This shows how the program record is represented for a student.</w:t>
          </w:r>
        </w:p>
        <w:tbl>
          <w:tblPr>
            <w:tblW w:w="98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218"/>
            <w:gridCol w:w="2040"/>
          </w:tblGrid>
          <w:tr w:rsidR="008C2BAF" w:rsidRPr="00D86074" w:rsidTr="008C2BAF">
            <w:trPr>
              <w:trHeight w:val="300"/>
            </w:trPr>
            <w:tc>
              <w:tcPr>
                <w:tcW w:w="108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 xml:space="preserve">District </w:t>
                </w:r>
              </w:p>
            </w:tc>
            <w:tc>
              <w:tcPr>
                <w:tcW w:w="90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0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Begin Date</w:t>
                </w:r>
              </w:p>
            </w:tc>
            <w:tc>
              <w:tcPr>
                <w:tcW w:w="144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End Date</w:t>
                </w:r>
              </w:p>
            </w:tc>
            <w:tc>
              <w:tcPr>
                <w:tcW w:w="1218" w:type="dxa"/>
                <w:shd w:val="clear" w:color="000000" w:fill="E7E6E6"/>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English Learner Participant</w:t>
                </w:r>
              </w:p>
            </w:tc>
            <w:tc>
              <w:tcPr>
                <w:tcW w:w="2040" w:type="dxa"/>
                <w:shd w:val="clear" w:color="000000" w:fill="E7E6E6"/>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Language Service Code</w:t>
                </w:r>
              </w:p>
            </w:tc>
          </w:tr>
          <w:tr w:rsidR="008C2BAF" w:rsidRPr="00D86074" w:rsidTr="008C2BAF">
            <w:trPr>
              <w:trHeight w:val="300"/>
            </w:trPr>
            <w:tc>
              <w:tcPr>
                <w:tcW w:w="108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sidRPr="00F036E6">
                  <w:rPr>
                    <w:rFonts w:cs="Calibri"/>
                    <w:color w:val="000000"/>
                    <w:lang w:bidi="ar-SA"/>
                  </w:rPr>
                  <w:t>0535-01</w:t>
                </w:r>
              </w:p>
            </w:tc>
            <w:tc>
              <w:tcPr>
                <w:tcW w:w="90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sidRPr="00F036E6">
                  <w:rPr>
                    <w:rFonts w:cs="Calibri"/>
                    <w:color w:val="000000"/>
                    <w:lang w:bidi="ar-SA"/>
                  </w:rPr>
                  <w:t>110</w:t>
                </w:r>
              </w:p>
            </w:tc>
            <w:tc>
              <w:tcPr>
                <w:tcW w:w="1800" w:type="dxa"/>
                <w:shd w:val="clear" w:color="auto" w:fill="auto"/>
                <w:noWrap/>
                <w:vAlign w:val="bottom"/>
                <w:hideMark/>
              </w:tcPr>
              <w:p w:rsidR="008C2BAF" w:rsidRPr="00F036E6" w:rsidRDefault="006E1AFF" w:rsidP="006E1AFF">
                <w:pPr>
                  <w:spacing w:before="0" w:after="0" w:line="240" w:lineRule="auto"/>
                  <w:rPr>
                    <w:rFonts w:cs="Calibri"/>
                    <w:color w:val="000000"/>
                    <w:lang w:bidi="ar-SA"/>
                  </w:rPr>
                </w:pPr>
                <w:r>
                  <w:rPr>
                    <w:rFonts w:cs="Calibri"/>
                    <w:color w:val="000000"/>
                    <w:lang w:bidi="ar-SA"/>
                  </w:rPr>
                  <w:t>8000000000701</w:t>
                </w:r>
              </w:p>
            </w:tc>
            <w:tc>
              <w:tcPr>
                <w:tcW w:w="135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Pr>
                    <w:rFonts w:cs="Calibri"/>
                    <w:color w:val="000000"/>
                    <w:lang w:bidi="ar-SA"/>
                  </w:rPr>
                  <w:t>2020</w:t>
                </w:r>
                <w:r w:rsidRPr="00F036E6">
                  <w:rPr>
                    <w:rFonts w:cs="Calibri"/>
                    <w:color w:val="000000"/>
                    <w:lang w:bidi="ar-SA"/>
                  </w:rPr>
                  <w:t>-0</w:t>
                </w:r>
                <w:r>
                  <w:rPr>
                    <w:rFonts w:cs="Calibri"/>
                    <w:color w:val="000000"/>
                    <w:lang w:bidi="ar-SA"/>
                  </w:rPr>
                  <w:t>1</w:t>
                </w:r>
                <w:r w:rsidRPr="00F036E6">
                  <w:rPr>
                    <w:rFonts w:cs="Calibri"/>
                    <w:color w:val="000000"/>
                    <w:lang w:bidi="ar-SA"/>
                  </w:rPr>
                  <w:t>-03</w:t>
                </w:r>
              </w:p>
            </w:tc>
            <w:tc>
              <w:tcPr>
                <w:tcW w:w="144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sidRPr="00F036E6">
                  <w:rPr>
                    <w:rFonts w:cs="Calibri"/>
                    <w:lang w:bidi="ar-SA"/>
                  </w:rPr>
                  <w:t>2020-</w:t>
                </w:r>
                <w:r>
                  <w:rPr>
                    <w:rFonts w:cs="Calibri"/>
                    <w:lang w:bidi="ar-SA"/>
                  </w:rPr>
                  <w:t>0</w:t>
                </w:r>
                <w:r w:rsidRPr="00F036E6">
                  <w:rPr>
                    <w:rFonts w:cs="Calibri"/>
                    <w:lang w:bidi="ar-SA"/>
                  </w:rPr>
                  <w:t>5-26</w:t>
                </w:r>
              </w:p>
            </w:tc>
            <w:tc>
              <w:tcPr>
                <w:tcW w:w="1218" w:type="dxa"/>
              </w:tcPr>
              <w:p w:rsidR="008C2BAF" w:rsidRPr="00F036E6" w:rsidRDefault="008C2BAF" w:rsidP="008C2BAF">
                <w:pPr>
                  <w:spacing w:before="0" w:after="0" w:line="240" w:lineRule="auto"/>
                  <w:rPr>
                    <w:rFonts w:cs="Calibri"/>
                    <w:color w:val="000000"/>
                    <w:lang w:bidi="ar-SA"/>
                  </w:rPr>
                </w:pPr>
              </w:p>
            </w:tc>
            <w:tc>
              <w:tcPr>
                <w:tcW w:w="2040" w:type="dxa"/>
              </w:tcPr>
              <w:p w:rsidR="008C2BAF" w:rsidRPr="00F036E6" w:rsidRDefault="008C2BAF" w:rsidP="008C2BAF">
                <w:pPr>
                  <w:spacing w:before="0" w:after="0" w:line="240" w:lineRule="auto"/>
                  <w:rPr>
                    <w:rFonts w:cs="Calibri"/>
                    <w:color w:val="000000"/>
                    <w:lang w:bidi="ar-SA"/>
                  </w:rPr>
                </w:pP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8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170"/>
            <w:gridCol w:w="207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End Date</w:t>
                </w:r>
              </w:p>
            </w:tc>
            <w:tc>
              <w:tcPr>
                <w:tcW w:w="117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Indicator</w:t>
                </w:r>
              </w:p>
            </w:tc>
            <w:tc>
              <w:tcPr>
                <w:tcW w:w="2070" w:type="dxa"/>
                <w:tcBorders>
                  <w:top w:val="single" w:sz="4" w:space="0" w:color="auto"/>
                  <w:left w:val="nil"/>
                  <w:bottom w:val="single" w:sz="4" w:space="0" w:color="auto"/>
                  <w:right w:val="single" w:sz="4" w:space="0" w:color="auto"/>
                </w:tcBorders>
                <w:shd w:val="clear" w:color="000000" w:fill="E7E6E6"/>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Start Date</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07</w:t>
                </w:r>
                <w:r w:rsidRPr="00F036E6">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10-26</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single" w:sz="4" w:space="0" w:color="auto"/>
                  <w:left w:val="nil"/>
                  <w:bottom w:val="single" w:sz="4" w:space="0" w:color="auto"/>
                  <w:right w:val="single" w:sz="4" w:space="0" w:color="auto"/>
                </w:tcBorders>
              </w:tcPr>
              <w:p w:rsidR="008C2BAF" w:rsidRPr="00F036E6" w:rsidRDefault="008C2BAF" w:rsidP="008C2BAF">
                <w:pPr>
                  <w:spacing w:before="0" w:after="0" w:line="240" w:lineRule="auto"/>
                  <w:rPr>
                    <w:rFonts w:cs="Calibri"/>
                    <w:lang w:bidi="ar-SA"/>
                  </w:rPr>
                </w:pP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sidRPr="00F036E6">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Pr>
                    <w:rFonts w:cs="Calibri"/>
                    <w:lang w:bidi="ar-SA"/>
                  </w:rPr>
                  <w:t>2019</w:t>
                </w:r>
                <w:r w:rsidRPr="00F036E6">
                  <w:rPr>
                    <w:rFonts w:cs="Calibri"/>
                    <w:lang w:bidi="ar-SA"/>
                  </w:rPr>
                  <w:t>-</w:t>
                </w:r>
                <w:r>
                  <w:rPr>
                    <w:rFonts w:cs="Calibri"/>
                    <w:lang w:bidi="ar-SA"/>
                  </w:rPr>
                  <w:t>10</w:t>
                </w:r>
                <w:r w:rsidRPr="00F036E6">
                  <w:rPr>
                    <w:rFonts w:cs="Calibri"/>
                    <w:lang w:bidi="ar-SA"/>
                  </w:rPr>
                  <w:t>-</w:t>
                </w:r>
                <w:r>
                  <w:rPr>
                    <w:rFonts w:cs="Calibri"/>
                    <w:lang w:bidi="ar-SA"/>
                  </w:rPr>
                  <w:t>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Pr>
                    <w:rFonts w:cs="Calibri"/>
                    <w:lang w:bidi="ar-SA"/>
                  </w:rPr>
                  <w:t>2019</w:t>
                </w:r>
                <w:r w:rsidRPr="00F036E6">
                  <w:rPr>
                    <w:rFonts w:cs="Calibri"/>
                    <w:lang w:bidi="ar-SA"/>
                  </w:rPr>
                  <w:t>-</w:t>
                </w:r>
                <w:r>
                  <w:rPr>
                    <w:rFonts w:cs="Calibri"/>
                    <w:lang w:bidi="ar-SA"/>
                  </w:rPr>
                  <w:t>12</w:t>
                </w:r>
                <w:r w:rsidRPr="00F036E6">
                  <w:rPr>
                    <w:rFonts w:cs="Calibri"/>
                    <w:lang w:bidi="ar-SA"/>
                  </w:rPr>
                  <w:t>-</w:t>
                </w:r>
                <w:r>
                  <w:rPr>
                    <w:rFonts w:cs="Calibri"/>
                    <w:lang w:bidi="ar-SA"/>
                  </w:rPr>
                  <w:t>31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single" w:sz="4" w:space="0" w:color="auto"/>
                  <w:left w:val="nil"/>
                  <w:bottom w:val="single" w:sz="4" w:space="0" w:color="auto"/>
                  <w:right w:val="single" w:sz="4" w:space="0" w:color="auto"/>
                </w:tcBorders>
              </w:tcPr>
              <w:p w:rsidR="008C2BAF" w:rsidRPr="00F036E6" w:rsidRDefault="008C2BAF" w:rsidP="008C2BAF">
                <w:pPr>
                  <w:spacing w:before="0" w:after="0" w:line="240" w:lineRule="auto"/>
                  <w:rPr>
                    <w:rFonts w:cs="Calibri"/>
                    <w:lang w:bidi="ar-SA"/>
                  </w:rPr>
                </w:pP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2020-0</w:t>
                </w:r>
                <w:r>
                  <w:rPr>
                    <w:rFonts w:cs="Calibri"/>
                    <w:lang w:bidi="ar-SA"/>
                  </w:rPr>
                  <w:t>1</w:t>
                </w:r>
                <w:r w:rsidRPr="00F036E6">
                  <w:rPr>
                    <w:rFonts w:cs="Calibri"/>
                    <w:lang w:bidi="ar-SA"/>
                  </w:rPr>
                  <w:t>-0</w:t>
                </w:r>
                <w:r>
                  <w:rPr>
                    <w:rFonts w:cs="Calibri"/>
                    <w:lang w:bidi="ar-SA"/>
                  </w:rPr>
                  <w:t>4</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2020-</w:t>
                </w:r>
                <w:r>
                  <w:rPr>
                    <w:rFonts w:cs="Calibri"/>
                    <w:lang w:bidi="ar-SA"/>
                  </w:rPr>
                  <w:t>0</w:t>
                </w:r>
                <w:r w:rsidRPr="00F036E6">
                  <w:rPr>
                    <w:rFonts w:cs="Calibri"/>
                    <w:lang w:bidi="ar-SA"/>
                  </w:rPr>
                  <w:t>5-26</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single" w:sz="4" w:space="0" w:color="auto"/>
                  <w:left w:val="nil"/>
                  <w:bottom w:val="single" w:sz="4" w:space="0" w:color="auto"/>
                  <w:right w:val="single" w:sz="4" w:space="0" w:color="auto"/>
                </w:tcBorders>
              </w:tcPr>
              <w:p w:rsidR="008C2BAF" w:rsidRPr="00F036E6" w:rsidRDefault="008C2BAF" w:rsidP="008C2BAF">
                <w:pPr>
                  <w:spacing w:before="0" w:after="0" w:line="240" w:lineRule="auto"/>
                  <w:rPr>
                    <w:rFonts w:cs="Calibri"/>
                    <w:lang w:bidi="ar-SA"/>
                  </w:rPr>
                </w:pPr>
              </w:p>
            </w:tc>
          </w:tr>
        </w:tbl>
        <w:p w:rsidR="008C2BAF" w:rsidRPr="00F036E6" w:rsidRDefault="008C2BAF" w:rsidP="008C2BAF">
          <w:pPr>
            <w:rPr>
              <w:i/>
              <w:lang w:bidi="ar-SA"/>
            </w:rPr>
          </w:pPr>
          <w:r w:rsidRPr="00F036E6">
            <w:rPr>
              <w:i/>
              <w:lang w:bidi="ar-SA"/>
            </w:rPr>
            <w:t xml:space="preserve">Note: Even though the program record only overlaps one of the enrollment records, </w:t>
          </w:r>
          <w:r>
            <w:rPr>
              <w:i/>
              <w:lang w:bidi="ar-SA"/>
            </w:rPr>
            <w:t xml:space="preserve">all three are </w:t>
          </w:r>
          <w:r w:rsidRPr="00F036E6">
            <w:rPr>
              <w:i/>
              <w:lang w:bidi="ar-SA"/>
            </w:rPr>
            <w:t xml:space="preserve">set to Y. The EL start date is </w:t>
          </w:r>
          <w:r>
            <w:rPr>
              <w:i/>
              <w:lang w:bidi="ar-SA"/>
            </w:rPr>
            <w:t>left empty since the English Learner Participation designation is missing.</w:t>
          </w:r>
        </w:p>
        <w:p w:rsidR="008C2BAF" w:rsidRDefault="008C2BAF" w:rsidP="008C2BAF">
          <w:pPr>
            <w:rPr>
              <w:b/>
              <w:lang w:bidi="ar-SA"/>
            </w:rPr>
          </w:pPr>
        </w:p>
        <w:p w:rsidR="008C2BAF" w:rsidRPr="00F036E6" w:rsidRDefault="008C2BAF" w:rsidP="008C2BAF">
          <w:pPr>
            <w:rPr>
              <w:b/>
              <w:lang w:bidi="ar-SA"/>
            </w:rPr>
          </w:pPr>
          <w:r w:rsidRPr="00F036E6">
            <w:rPr>
              <w:b/>
              <w:lang w:bidi="ar-SA"/>
            </w:rPr>
            <w:t xml:space="preserve">Example </w:t>
          </w:r>
          <w:r>
            <w:rPr>
              <w:b/>
              <w:lang w:bidi="ar-SA"/>
            </w:rPr>
            <w:t>3</w:t>
          </w:r>
          <w:r w:rsidRPr="00F036E6">
            <w:rPr>
              <w:b/>
              <w:lang w:bidi="ar-SA"/>
            </w:rPr>
            <w:t xml:space="preserve"> for English Learner</w:t>
          </w:r>
        </w:p>
        <w:p w:rsidR="008C2BAF" w:rsidRDefault="008C2BAF" w:rsidP="008C2BAF">
          <w:pPr>
            <w:rPr>
              <w:lang w:bidi="ar-SA"/>
            </w:rPr>
          </w:pPr>
          <w:r>
            <w:rPr>
              <w:lang w:bidi="ar-SA"/>
            </w:rPr>
            <w:t>This shows how the program record is represented for a student.</w:t>
          </w:r>
        </w:p>
        <w:tbl>
          <w:tblPr>
            <w:tblW w:w="1000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218"/>
            <w:gridCol w:w="2220"/>
          </w:tblGrid>
          <w:tr w:rsidR="008C2BAF" w:rsidRPr="00D86074" w:rsidTr="008C2BAF">
            <w:trPr>
              <w:trHeight w:val="300"/>
            </w:trPr>
            <w:tc>
              <w:tcPr>
                <w:tcW w:w="108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 xml:space="preserve">District </w:t>
                </w:r>
              </w:p>
            </w:tc>
            <w:tc>
              <w:tcPr>
                <w:tcW w:w="90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0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Begin Date</w:t>
                </w:r>
              </w:p>
            </w:tc>
            <w:tc>
              <w:tcPr>
                <w:tcW w:w="1440" w:type="dxa"/>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End Date</w:t>
                </w:r>
              </w:p>
            </w:tc>
            <w:tc>
              <w:tcPr>
                <w:tcW w:w="1218" w:type="dxa"/>
                <w:shd w:val="clear" w:color="000000" w:fill="E7E6E6"/>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English Learner Participant</w:t>
                </w:r>
              </w:p>
            </w:tc>
            <w:tc>
              <w:tcPr>
                <w:tcW w:w="2220" w:type="dxa"/>
                <w:shd w:val="clear" w:color="000000" w:fill="E7E6E6"/>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Language Service Code</w:t>
                </w:r>
              </w:p>
            </w:tc>
          </w:tr>
          <w:tr w:rsidR="008C2BAF" w:rsidRPr="00D86074" w:rsidTr="008C2BAF">
            <w:trPr>
              <w:trHeight w:val="300"/>
            </w:trPr>
            <w:tc>
              <w:tcPr>
                <w:tcW w:w="108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sidRPr="00F036E6">
                  <w:rPr>
                    <w:rFonts w:cs="Calibri"/>
                    <w:color w:val="000000"/>
                    <w:lang w:bidi="ar-SA"/>
                  </w:rPr>
                  <w:t>0535-01</w:t>
                </w:r>
              </w:p>
            </w:tc>
            <w:tc>
              <w:tcPr>
                <w:tcW w:w="90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sidRPr="00F036E6">
                  <w:rPr>
                    <w:rFonts w:cs="Calibri"/>
                    <w:color w:val="000000"/>
                    <w:lang w:bidi="ar-SA"/>
                  </w:rPr>
                  <w:t>110</w:t>
                </w:r>
              </w:p>
            </w:tc>
            <w:tc>
              <w:tcPr>
                <w:tcW w:w="1800" w:type="dxa"/>
                <w:shd w:val="clear" w:color="auto" w:fill="auto"/>
                <w:noWrap/>
                <w:vAlign w:val="bottom"/>
                <w:hideMark/>
              </w:tcPr>
              <w:p w:rsidR="008C2BAF" w:rsidRPr="00F036E6" w:rsidRDefault="006E1AFF" w:rsidP="006E1AFF">
                <w:pPr>
                  <w:spacing w:before="0" w:after="0" w:line="240" w:lineRule="auto"/>
                  <w:rPr>
                    <w:rFonts w:cs="Calibri"/>
                    <w:color w:val="000000"/>
                    <w:lang w:bidi="ar-SA"/>
                  </w:rPr>
                </w:pPr>
                <w:r>
                  <w:rPr>
                    <w:rFonts w:cs="Calibri"/>
                    <w:color w:val="000000"/>
                    <w:lang w:bidi="ar-SA"/>
                  </w:rPr>
                  <w:t>8000000000999</w:t>
                </w:r>
              </w:p>
            </w:tc>
            <w:tc>
              <w:tcPr>
                <w:tcW w:w="135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Pr>
                    <w:rFonts w:cs="Calibri"/>
                    <w:color w:val="000000"/>
                    <w:lang w:bidi="ar-SA"/>
                  </w:rPr>
                  <w:t>2019</w:t>
                </w:r>
                <w:r w:rsidRPr="00F036E6">
                  <w:rPr>
                    <w:rFonts w:cs="Calibri"/>
                    <w:color w:val="000000"/>
                    <w:lang w:bidi="ar-SA"/>
                  </w:rPr>
                  <w:t>-0</w:t>
                </w:r>
                <w:r>
                  <w:rPr>
                    <w:rFonts w:cs="Calibri"/>
                    <w:color w:val="000000"/>
                    <w:lang w:bidi="ar-SA"/>
                  </w:rPr>
                  <w:t>7</w:t>
                </w:r>
                <w:r w:rsidRPr="00F036E6">
                  <w:rPr>
                    <w:rFonts w:cs="Calibri"/>
                    <w:color w:val="000000"/>
                    <w:lang w:bidi="ar-SA"/>
                  </w:rPr>
                  <w:t>-0</w:t>
                </w:r>
                <w:r>
                  <w:rPr>
                    <w:rFonts w:cs="Calibri"/>
                    <w:color w:val="000000"/>
                    <w:lang w:bidi="ar-SA"/>
                  </w:rPr>
                  <w:t>1</w:t>
                </w:r>
              </w:p>
            </w:tc>
            <w:tc>
              <w:tcPr>
                <w:tcW w:w="1440" w:type="dxa"/>
                <w:shd w:val="clear" w:color="auto" w:fill="auto"/>
                <w:noWrap/>
                <w:vAlign w:val="bottom"/>
                <w:hideMark/>
              </w:tcPr>
              <w:p w:rsidR="008C2BAF" w:rsidRPr="00F036E6" w:rsidRDefault="008C2BAF" w:rsidP="008C2BAF">
                <w:pPr>
                  <w:spacing w:before="0" w:after="0" w:line="240" w:lineRule="auto"/>
                  <w:rPr>
                    <w:rFonts w:cs="Calibri"/>
                    <w:color w:val="000000"/>
                    <w:lang w:bidi="ar-SA"/>
                  </w:rPr>
                </w:pPr>
                <w:r>
                  <w:rPr>
                    <w:rFonts w:cs="Calibri"/>
                    <w:color w:val="000000"/>
                    <w:lang w:bidi="ar-SA"/>
                  </w:rPr>
                  <w:t>2019-09-01</w:t>
                </w:r>
              </w:p>
            </w:tc>
            <w:tc>
              <w:tcPr>
                <w:tcW w:w="1218" w:type="dxa"/>
              </w:tcPr>
              <w:p w:rsidR="008C2BAF" w:rsidRPr="00F036E6" w:rsidRDefault="008C2BAF" w:rsidP="008C2BAF">
                <w:pPr>
                  <w:spacing w:before="0" w:after="0" w:line="240" w:lineRule="auto"/>
                  <w:rPr>
                    <w:rFonts w:cs="Calibri"/>
                    <w:color w:val="000000"/>
                    <w:lang w:bidi="ar-SA"/>
                  </w:rPr>
                </w:pPr>
                <w:r>
                  <w:rPr>
                    <w:rFonts w:cs="Calibri"/>
                    <w:color w:val="000000"/>
                    <w:lang w:bidi="ar-SA"/>
                  </w:rPr>
                  <w:t>1</w:t>
                </w:r>
              </w:p>
            </w:tc>
            <w:tc>
              <w:tcPr>
                <w:tcW w:w="2220" w:type="dxa"/>
              </w:tcPr>
              <w:p w:rsidR="008C2BAF" w:rsidRPr="00F036E6" w:rsidRDefault="008C2BAF" w:rsidP="008C2BAF">
                <w:pPr>
                  <w:spacing w:before="0" w:after="0" w:line="240" w:lineRule="auto"/>
                  <w:rPr>
                    <w:rFonts w:cs="Calibri"/>
                    <w:color w:val="000000"/>
                    <w:lang w:bidi="ar-SA"/>
                  </w:rPr>
                </w:pPr>
                <w:r>
                  <w:rPr>
                    <w:rFonts w:cs="Calibri"/>
                    <w:color w:val="000000"/>
                    <w:lang w:bidi="ar-SA"/>
                  </w:rPr>
                  <w:t>Two-Way Immersion</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8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170"/>
            <w:gridCol w:w="207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End Date</w:t>
                </w:r>
              </w:p>
            </w:tc>
            <w:tc>
              <w:tcPr>
                <w:tcW w:w="1170" w:type="dxa"/>
                <w:tcBorders>
                  <w:top w:val="single" w:sz="4" w:space="0" w:color="auto"/>
                  <w:left w:val="nil"/>
                  <w:bottom w:val="single" w:sz="4" w:space="0" w:color="auto"/>
                  <w:right w:val="single" w:sz="4" w:space="0" w:color="auto"/>
                </w:tcBorders>
                <w:shd w:val="clear" w:color="000000" w:fill="E7E6E6"/>
                <w:hideMark/>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Indicator</w:t>
                </w:r>
              </w:p>
            </w:tc>
            <w:tc>
              <w:tcPr>
                <w:tcW w:w="2070" w:type="dxa"/>
                <w:tcBorders>
                  <w:top w:val="single" w:sz="4" w:space="0" w:color="auto"/>
                  <w:left w:val="nil"/>
                  <w:bottom w:val="single" w:sz="4" w:space="0" w:color="auto"/>
                  <w:right w:val="single" w:sz="4" w:space="0" w:color="auto"/>
                </w:tcBorders>
                <w:shd w:val="clear" w:color="000000" w:fill="E7E6E6"/>
              </w:tcPr>
              <w:p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Start Date</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6E1AFF" w:rsidP="008C2BAF">
                <w:pPr>
                  <w:spacing w:before="0" w:after="0" w:line="240" w:lineRule="auto"/>
                  <w:rPr>
                    <w:rFonts w:cs="Calibri"/>
                    <w:lang w:bidi="ar-SA"/>
                  </w:rPr>
                </w:pPr>
                <w:r>
                  <w:rPr>
                    <w:rFonts w:cs="Calibri"/>
                    <w:color w:val="000000"/>
                    <w:lang w:bidi="ar-SA"/>
                  </w:rPr>
                  <w:t>8000000000999</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09</w:t>
                </w:r>
                <w:r w:rsidRPr="00F036E6">
                  <w:rPr>
                    <w:rFonts w:cs="Calibri"/>
                    <w:lang w:bidi="ar-SA"/>
                  </w:rPr>
                  <w:t>-0</w:t>
                </w:r>
                <w:r>
                  <w:rPr>
                    <w:rFonts w:cs="Calibri"/>
                    <w:lang w:bidi="ar-SA"/>
                  </w:rPr>
                  <w:t>2</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10-26</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N</w:t>
                </w:r>
              </w:p>
            </w:tc>
            <w:tc>
              <w:tcPr>
                <w:tcW w:w="2070" w:type="dxa"/>
                <w:tcBorders>
                  <w:top w:val="single" w:sz="4" w:space="0" w:color="auto"/>
                  <w:left w:val="nil"/>
                  <w:bottom w:val="single" w:sz="4" w:space="0" w:color="auto"/>
                  <w:right w:val="single" w:sz="4" w:space="0" w:color="auto"/>
                </w:tcBorders>
              </w:tcPr>
              <w:p w:rsidR="008C2BAF" w:rsidRPr="00F036E6" w:rsidRDefault="008C2BAF" w:rsidP="008C2BAF">
                <w:pPr>
                  <w:spacing w:before="0" w:after="0" w:line="240" w:lineRule="auto"/>
                  <w:rPr>
                    <w:rFonts w:cs="Calibri"/>
                    <w:lang w:bidi="ar-SA"/>
                  </w:rPr>
                </w:pP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sidRPr="00F036E6">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6E1AFF" w:rsidP="008C2BAF">
                <w:pPr>
                  <w:spacing w:before="0" w:after="0" w:line="240" w:lineRule="auto"/>
                  <w:rPr>
                    <w:rFonts w:cs="Calibri"/>
                    <w:lang w:bidi="ar-SA"/>
                  </w:rPr>
                </w:pPr>
                <w:r>
                  <w:rPr>
                    <w:rFonts w:cs="Calibri"/>
                    <w:color w:val="000000"/>
                    <w:lang w:bidi="ar-SA"/>
                  </w:rPr>
                  <w:t>8000000000999</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Pr>
                    <w:rFonts w:cs="Calibri"/>
                    <w:lang w:bidi="ar-SA"/>
                  </w:rPr>
                  <w:t>2019</w:t>
                </w:r>
                <w:r w:rsidRPr="00F036E6">
                  <w:rPr>
                    <w:rFonts w:cs="Calibri"/>
                    <w:lang w:bidi="ar-SA"/>
                  </w:rPr>
                  <w:t>-</w:t>
                </w:r>
                <w:r>
                  <w:rPr>
                    <w:rFonts w:cs="Calibri"/>
                    <w:lang w:bidi="ar-SA"/>
                  </w:rPr>
                  <w:t>10</w:t>
                </w:r>
                <w:r w:rsidRPr="00F036E6">
                  <w:rPr>
                    <w:rFonts w:cs="Calibri"/>
                    <w:lang w:bidi="ar-SA"/>
                  </w:rPr>
                  <w:t>-</w:t>
                </w:r>
                <w:r>
                  <w:rPr>
                    <w:rFonts w:cs="Calibri"/>
                    <w:lang w:bidi="ar-SA"/>
                  </w:rPr>
                  <w:t>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F036E6" w:rsidRDefault="008C2BAF" w:rsidP="008C2BAF">
                <w:pPr>
                  <w:spacing w:before="0" w:after="0" w:line="240" w:lineRule="auto"/>
                  <w:rPr>
                    <w:rFonts w:cs="Calibri"/>
                    <w:lang w:bidi="ar-SA"/>
                  </w:rPr>
                </w:pPr>
                <w:r>
                  <w:rPr>
                    <w:rFonts w:cs="Calibri"/>
                    <w:lang w:bidi="ar-SA"/>
                  </w:rPr>
                  <w:t>2020</w:t>
                </w:r>
                <w:r w:rsidRPr="00F036E6">
                  <w:rPr>
                    <w:rFonts w:cs="Calibri"/>
                    <w:lang w:bidi="ar-SA"/>
                  </w:rPr>
                  <w:t>-</w:t>
                </w:r>
                <w:r>
                  <w:rPr>
                    <w:rFonts w:cs="Calibri"/>
                    <w:lang w:bidi="ar-SA"/>
                  </w:rPr>
                  <w:t>05</w:t>
                </w:r>
                <w:r w:rsidRPr="00F036E6">
                  <w:rPr>
                    <w:rFonts w:cs="Calibri"/>
                    <w:lang w:bidi="ar-SA"/>
                  </w:rPr>
                  <w:t>-</w:t>
                </w:r>
                <w:r>
                  <w:rPr>
                    <w:rFonts w:cs="Calibri"/>
                    <w:lang w:bidi="ar-SA"/>
                  </w:rPr>
                  <w:t>31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N</w:t>
                </w:r>
              </w:p>
            </w:tc>
            <w:tc>
              <w:tcPr>
                <w:tcW w:w="2070" w:type="dxa"/>
                <w:tcBorders>
                  <w:top w:val="single" w:sz="4" w:space="0" w:color="auto"/>
                  <w:left w:val="nil"/>
                  <w:bottom w:val="single" w:sz="4" w:space="0" w:color="auto"/>
                  <w:right w:val="single" w:sz="4" w:space="0" w:color="auto"/>
                </w:tcBorders>
              </w:tcPr>
              <w:p w:rsidR="008C2BAF" w:rsidRPr="00F036E6" w:rsidRDefault="008C2BAF" w:rsidP="008C2BAF">
                <w:pPr>
                  <w:spacing w:before="0" w:after="0" w:line="240" w:lineRule="auto"/>
                  <w:rPr>
                    <w:rFonts w:cs="Calibri"/>
                    <w:lang w:bidi="ar-SA"/>
                  </w:rPr>
                </w:pPr>
              </w:p>
            </w:tc>
          </w:tr>
        </w:tbl>
        <w:p w:rsidR="008C2BAF" w:rsidRDefault="008C2BAF" w:rsidP="008C2BAF">
          <w:pPr>
            <w:rPr>
              <w:i/>
              <w:lang w:bidi="ar-SA"/>
            </w:rPr>
          </w:pPr>
          <w:r w:rsidRPr="00F036E6">
            <w:rPr>
              <w:i/>
              <w:lang w:bidi="ar-SA"/>
            </w:rPr>
            <w:t xml:space="preserve">Note: </w:t>
          </w:r>
          <w:r>
            <w:rPr>
              <w:i/>
              <w:lang w:bidi="ar-SA"/>
            </w:rPr>
            <w:t>Since the program record time period does not overlap any enrollment records, the EL indicator is set to N on all records and the EL Start Date is left empty.</w:t>
          </w:r>
        </w:p>
        <w:p w:rsidR="008C2BAF" w:rsidRDefault="008C2BAF" w:rsidP="008C2BAF">
          <w:pPr>
            <w:spacing w:before="0" w:after="0" w:line="240" w:lineRule="auto"/>
            <w:rPr>
              <w:i/>
              <w:lang w:bidi="ar-SA"/>
            </w:rPr>
          </w:pPr>
          <w:r>
            <w:rPr>
              <w:i/>
              <w:lang w:bidi="ar-SA"/>
            </w:rPr>
            <w:br w:type="page"/>
          </w:r>
        </w:p>
        <w:p w:rsidR="008C2BAF" w:rsidRPr="0035712E" w:rsidRDefault="008C2BAF" w:rsidP="008C2BAF">
          <w:pPr>
            <w:pStyle w:val="Heading2"/>
            <w:rPr>
              <w:lang w:bidi="ar-SA"/>
            </w:rPr>
          </w:pPr>
          <w:bookmarkStart w:id="11" w:name="_Toc31721451"/>
          <w:r>
            <w:rPr>
              <w:lang w:bidi="ar-SA"/>
            </w:rPr>
            <w:lastRenderedPageBreak/>
            <w:t>Gifted and Talented</w:t>
          </w:r>
          <w:bookmarkEnd w:id="11"/>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Pr>
              <w:b/>
              <w:lang w:bidi="ar-SA"/>
            </w:rPr>
            <w:t xml:space="preserve">Participation Code: </w:t>
          </w:r>
          <w:r w:rsidRPr="00DB074F">
            <w:rPr>
              <w:lang w:bidi="ar-SA"/>
            </w:rPr>
            <w:t>A code assigned to the student describing the type of participation.</w:t>
          </w:r>
        </w:p>
        <w:p w:rsidR="008C2BAF" w:rsidRDefault="008C2BAF" w:rsidP="008C2BAF">
          <w:pPr>
            <w:rPr>
              <w:lang w:bidi="ar-SA"/>
            </w:rPr>
          </w:pPr>
          <w:r w:rsidRPr="00CB3064">
            <w:rPr>
              <w:b/>
              <w:lang w:bidi="ar-SA"/>
            </w:rPr>
            <w:t>MARSS Translation Logic:</w:t>
          </w:r>
          <w:r>
            <w:rPr>
              <w:b/>
              <w:lang w:bidi="ar-SA"/>
            </w:rPr>
            <w:t xml:space="preserve"> </w:t>
          </w:r>
          <w:r>
            <w:rPr>
              <w:lang w:bidi="ar-SA"/>
            </w:rPr>
            <w:t xml:space="preserve">If reported as G/T for at least one day during the enrollment period in that district, the system will set the Gifted/Talented indicator = Y in MARSS on that enrollment record. </w:t>
          </w:r>
        </w:p>
        <w:p w:rsidR="008C2BAF" w:rsidRDefault="008C2BAF" w:rsidP="00C144FF">
          <w:pPr>
            <w:pStyle w:val="ListParagraph"/>
            <w:numPr>
              <w:ilvl w:val="0"/>
              <w:numId w:val="6"/>
            </w:numPr>
            <w:rPr>
              <w:lang w:bidi="ar-SA"/>
            </w:rPr>
          </w:pPr>
          <w:r>
            <w:rPr>
              <w:lang w:bidi="ar-SA"/>
            </w:rPr>
            <w:t>The schools do not need to match between the program record and the enrollment record.</w:t>
          </w:r>
        </w:p>
        <w:p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rsidR="008C2BAF" w:rsidRPr="00DB074F" w:rsidRDefault="008C2BAF" w:rsidP="008C2BAF">
          <w:pPr>
            <w:rPr>
              <w:b/>
              <w:lang w:bidi="ar-SA"/>
            </w:rPr>
          </w:pPr>
          <w:r w:rsidRPr="00DB074F">
            <w:rPr>
              <w:b/>
              <w:lang w:bidi="ar-SA"/>
            </w:rPr>
            <w:t xml:space="preserve">Example for </w:t>
          </w:r>
          <w:r>
            <w:rPr>
              <w:b/>
              <w:lang w:bidi="ar-SA"/>
            </w:rPr>
            <w:t>Gifted and Talented</w:t>
          </w:r>
        </w:p>
        <w:p w:rsidR="008C2BAF" w:rsidRDefault="008C2BAF" w:rsidP="008C2BAF">
          <w:pPr>
            <w:rPr>
              <w:lang w:bidi="ar-SA"/>
            </w:rPr>
          </w:pPr>
          <w:r>
            <w:rPr>
              <w:lang w:bidi="ar-SA"/>
            </w:rPr>
            <w:t>This shows how the program record is represented for a student.</w:t>
          </w:r>
        </w:p>
        <w:tbl>
          <w:tblPr>
            <w:tblW w:w="98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3258"/>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325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G/T Participation Code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311</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8000000000888</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15</w:t>
                </w:r>
              </w:p>
            </w:tc>
            <w:tc>
              <w:tcPr>
                <w:tcW w:w="3258" w:type="dxa"/>
              </w:tcPr>
              <w:p w:rsidR="008C2BAF" w:rsidRPr="00A940F6" w:rsidRDefault="008C2BAF" w:rsidP="008C2BAF">
                <w:pPr>
                  <w:spacing w:before="0" w:after="0" w:line="240" w:lineRule="auto"/>
                  <w:rPr>
                    <w:rFonts w:cs="Calibri"/>
                    <w:color w:val="000000"/>
                    <w:lang w:bidi="ar-SA"/>
                  </w:rPr>
                </w:pPr>
                <w:r>
                  <w:rPr>
                    <w:rFonts w:cs="Calibri"/>
                    <w:color w:val="000000"/>
                    <w:lang w:bidi="ar-SA"/>
                  </w:rPr>
                  <w:t>EOS (Enrichment Out of School)</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64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306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30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Gifted Talented Indicator</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8000000000888</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6E1AFF" w:rsidP="008C2BAF">
                <w:pPr>
                  <w:spacing w:before="0" w:after="0" w:line="240" w:lineRule="auto"/>
                  <w:rPr>
                    <w:rFonts w:cs="Calibri"/>
                    <w:lang w:bidi="ar-SA"/>
                  </w:rPr>
                </w:pPr>
                <w:r>
                  <w:rPr>
                    <w:rFonts w:cs="Calibri"/>
                    <w:color w:val="000000"/>
                    <w:lang w:bidi="ar-SA"/>
                  </w:rPr>
                  <w:t>8000000000888</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8000000000888</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563B9" w:rsidRDefault="008C2BAF" w:rsidP="008C2BAF">
                <w:pPr>
                  <w:spacing w:before="0" w:after="0" w:line="240" w:lineRule="auto"/>
                  <w:rPr>
                    <w:rFonts w:cs="Calibri"/>
                    <w:lang w:bidi="ar-SA"/>
                  </w:rPr>
                </w:pPr>
                <w:r w:rsidRPr="005563B9">
                  <w:rPr>
                    <w:rFonts w:cs="Calibri"/>
                    <w:lang w:bidi="ar-SA"/>
                  </w:rPr>
                  <w:t>2020-05-26</w:t>
                </w:r>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N</w:t>
                </w:r>
              </w:p>
            </w:tc>
          </w:tr>
        </w:tbl>
        <w:p w:rsidR="008C2BAF" w:rsidRPr="005A4545" w:rsidRDefault="008C2BAF" w:rsidP="008C2BAF">
          <w:pPr>
            <w:rPr>
              <w:i/>
              <w:lang w:bidi="ar-SA"/>
            </w:rPr>
          </w:pPr>
          <w:r w:rsidRPr="005A4545">
            <w:rPr>
              <w:i/>
              <w:lang w:bidi="ar-SA"/>
            </w:rPr>
            <w:t xml:space="preserve">Note: </w:t>
          </w:r>
          <w:r>
            <w:rPr>
              <w:i/>
              <w:lang w:bidi="ar-SA"/>
            </w:rPr>
            <w:t>The third enrollment record is set to N because the enrollment time period does not overlap the program time period.</w:t>
          </w:r>
        </w:p>
        <w:p w:rsidR="008C2BAF" w:rsidRPr="005A4545" w:rsidRDefault="008C2BAF" w:rsidP="00C144FF">
          <w:pPr>
            <w:pStyle w:val="ListParagraph"/>
            <w:numPr>
              <w:ilvl w:val="0"/>
              <w:numId w:val="6"/>
            </w:numPr>
            <w:rPr>
              <w:b/>
              <w:u w:val="single"/>
              <w:lang w:bidi="ar-SA"/>
            </w:rPr>
          </w:pPr>
          <w:r w:rsidRPr="005A4545">
            <w:rPr>
              <w:b/>
              <w:u w:val="single"/>
              <w:lang w:bidi="ar-SA"/>
            </w:rPr>
            <w:br w:type="page"/>
          </w:r>
        </w:p>
        <w:p w:rsidR="008C2BAF" w:rsidRPr="0035712E" w:rsidRDefault="008C2BAF" w:rsidP="008C2BAF">
          <w:pPr>
            <w:pStyle w:val="Heading2"/>
            <w:rPr>
              <w:lang w:bidi="ar-SA"/>
            </w:rPr>
          </w:pPr>
          <w:bookmarkStart w:id="12" w:name="_Toc31721452"/>
          <w:r>
            <w:rPr>
              <w:lang w:bidi="ar-SA"/>
            </w:rPr>
            <w:lastRenderedPageBreak/>
            <w:t>Homeless</w:t>
          </w:r>
          <w:bookmarkEnd w:id="12"/>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Pr>
              <w:b/>
              <w:lang w:bidi="ar-SA"/>
            </w:rPr>
            <w:t xml:space="preserve">Primary Nighttime Residence: </w:t>
          </w:r>
          <w:r w:rsidRPr="00DB074F">
            <w:rPr>
              <w:lang w:bidi="ar-SA"/>
            </w:rPr>
            <w:t xml:space="preserve">A code assigned to the student describing the </w:t>
          </w:r>
          <w:r>
            <w:rPr>
              <w:lang w:bidi="ar-SA"/>
            </w:rPr>
            <w:t>primary nighttime residence</w:t>
          </w:r>
          <w:r w:rsidRPr="00DB074F">
            <w:rPr>
              <w:lang w:bidi="ar-SA"/>
            </w:rPr>
            <w:t>.</w:t>
          </w:r>
        </w:p>
        <w:p w:rsidR="008C2BAF" w:rsidRDefault="008C2BAF" w:rsidP="008C2BAF">
          <w:pPr>
            <w:rPr>
              <w:lang w:bidi="ar-SA"/>
            </w:rPr>
          </w:pPr>
          <w:r>
            <w:rPr>
              <w:b/>
              <w:lang w:bidi="ar-SA"/>
            </w:rPr>
            <w:t xml:space="preserve">Unaccompanied Youth: </w:t>
          </w:r>
          <w:r>
            <w:rPr>
              <w:lang w:bidi="ar-SA"/>
            </w:rPr>
            <w:t>A 1/0 indicator (1 = Yes, 0 = No).</w:t>
          </w:r>
        </w:p>
        <w:p w:rsidR="008C2BAF" w:rsidRDefault="008C2BAF" w:rsidP="008C2BAF">
          <w:pPr>
            <w:rPr>
              <w:lang w:bidi="ar-SA"/>
            </w:rPr>
          </w:pPr>
          <w:r w:rsidRPr="00CB3064">
            <w:rPr>
              <w:b/>
              <w:lang w:bidi="ar-SA"/>
            </w:rPr>
            <w:t>MARSS Translation Logic:</w:t>
          </w:r>
          <w:r>
            <w:rPr>
              <w:b/>
              <w:lang w:bidi="ar-SA"/>
            </w:rPr>
            <w:t xml:space="preserve"> </w:t>
          </w:r>
          <w:r>
            <w:rPr>
              <w:lang w:bidi="ar-SA"/>
            </w:rPr>
            <w:t xml:space="preserve">If reported as homeless for at least one day during the enrollment period in that district, the system will set Homeless indicator = Y in MARSS on that enrollment record. </w:t>
          </w:r>
        </w:p>
        <w:p w:rsidR="008C2BAF" w:rsidRDefault="008C2BAF" w:rsidP="00C144FF">
          <w:pPr>
            <w:pStyle w:val="ListParagraph"/>
            <w:numPr>
              <w:ilvl w:val="0"/>
              <w:numId w:val="6"/>
            </w:numPr>
            <w:rPr>
              <w:lang w:bidi="ar-SA"/>
            </w:rPr>
          </w:pPr>
          <w:r>
            <w:rPr>
              <w:lang w:bidi="ar-SA"/>
            </w:rPr>
            <w:t>The schools do not need to match between the program record and the enrollment record.</w:t>
          </w:r>
        </w:p>
        <w:p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rsidR="008C2BAF" w:rsidRPr="00DB074F" w:rsidRDefault="008C2BAF" w:rsidP="008C2BAF">
          <w:pPr>
            <w:rPr>
              <w:b/>
              <w:lang w:bidi="ar-SA"/>
            </w:rPr>
          </w:pPr>
          <w:r w:rsidRPr="00DB074F">
            <w:rPr>
              <w:b/>
              <w:lang w:bidi="ar-SA"/>
            </w:rPr>
            <w:t xml:space="preserve">Example </w:t>
          </w:r>
          <w:r>
            <w:rPr>
              <w:b/>
              <w:lang w:bidi="ar-SA"/>
            </w:rPr>
            <w:t xml:space="preserve">1 </w:t>
          </w:r>
          <w:r w:rsidRPr="00DB074F">
            <w:rPr>
              <w:b/>
              <w:lang w:bidi="ar-SA"/>
            </w:rPr>
            <w:t xml:space="preserve">for </w:t>
          </w:r>
          <w:r>
            <w:rPr>
              <w:b/>
              <w:lang w:bidi="ar-SA"/>
            </w:rPr>
            <w:t>Homeless</w:t>
          </w:r>
        </w:p>
        <w:p w:rsidR="008C2BAF" w:rsidRDefault="008C2BAF" w:rsidP="008C2BAF">
          <w:pPr>
            <w:rPr>
              <w:lang w:bidi="ar-SA"/>
            </w:rPr>
          </w:pPr>
          <w:r>
            <w:rPr>
              <w:lang w:bidi="ar-SA"/>
            </w:rPr>
            <w:t>This shows how the program record is represented for a student.</w:t>
          </w:r>
        </w:p>
        <w:tbl>
          <w:tblPr>
            <w:tblW w:w="97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368"/>
            <w:gridCol w:w="180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36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Primary Nighttime Residence</w:t>
                </w:r>
              </w:p>
            </w:tc>
            <w:tc>
              <w:tcPr>
                <w:tcW w:w="1800" w:type="dxa"/>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Unaccompanied Youth</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311</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8000000000701</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01</w:t>
                </w:r>
              </w:p>
            </w:tc>
            <w:tc>
              <w:tcPr>
                <w:tcW w:w="1368" w:type="dxa"/>
              </w:tcPr>
              <w:p w:rsidR="008C2BAF" w:rsidRPr="00A940F6" w:rsidRDefault="008C2BAF" w:rsidP="008C2BAF">
                <w:pPr>
                  <w:spacing w:before="0" w:after="0" w:line="240" w:lineRule="auto"/>
                  <w:rPr>
                    <w:rFonts w:cs="Calibri"/>
                    <w:color w:val="000000"/>
                    <w:lang w:bidi="ar-SA"/>
                  </w:rPr>
                </w:pPr>
                <w:r>
                  <w:rPr>
                    <w:rFonts w:cs="Calibri"/>
                    <w:color w:val="000000"/>
                    <w:lang w:bidi="ar-SA"/>
                  </w:rPr>
                  <w:t>TH</w:t>
                </w:r>
              </w:p>
            </w:tc>
            <w:tc>
              <w:tcPr>
                <w:tcW w:w="1800" w:type="dxa"/>
              </w:tcPr>
              <w:p w:rsidR="008C2BAF" w:rsidRDefault="008C2BAF" w:rsidP="008C2BAF">
                <w:pPr>
                  <w:spacing w:before="0" w:after="0" w:line="240" w:lineRule="auto"/>
                  <w:rPr>
                    <w:rFonts w:cs="Calibri"/>
                    <w:color w:val="000000"/>
                    <w:lang w:bidi="ar-SA"/>
                  </w:rPr>
                </w:pPr>
                <w:r>
                  <w:rPr>
                    <w:rFonts w:cs="Calibri"/>
                    <w:color w:val="000000"/>
                    <w:lang w:bidi="ar-SA"/>
                  </w:rPr>
                  <w:t>1</w:t>
                </w:r>
              </w:p>
            </w:tc>
          </w:tr>
          <w:tr w:rsidR="008C2BAF" w:rsidRPr="00D86074" w:rsidTr="008C2BAF">
            <w:trPr>
              <w:trHeight w:val="300"/>
            </w:trPr>
            <w:tc>
              <w:tcPr>
                <w:tcW w:w="1080" w:type="dxa"/>
                <w:shd w:val="clear" w:color="auto" w:fill="auto"/>
                <w:noWrap/>
                <w:vAlign w:val="bottom"/>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311</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8000000000701</w:t>
                </w:r>
              </w:p>
            </w:tc>
            <w:tc>
              <w:tcPr>
                <w:tcW w:w="135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06</w:t>
                </w:r>
                <w:r w:rsidRPr="00A940F6">
                  <w:rPr>
                    <w:rFonts w:cs="Calibri"/>
                    <w:color w:val="000000"/>
                    <w:lang w:bidi="ar-SA"/>
                  </w:rPr>
                  <w:t>-</w:t>
                </w:r>
                <w:r>
                  <w:rPr>
                    <w:rFonts w:cs="Calibri"/>
                    <w:color w:val="000000"/>
                    <w:lang w:bidi="ar-SA"/>
                  </w:rPr>
                  <w:t>01</w:t>
                </w:r>
              </w:p>
            </w:tc>
            <w:tc>
              <w:tcPr>
                <w:tcW w:w="1368" w:type="dxa"/>
              </w:tcPr>
              <w:p w:rsidR="008C2BAF" w:rsidRPr="00A940F6" w:rsidRDefault="008C2BAF" w:rsidP="008C2BAF">
                <w:pPr>
                  <w:spacing w:before="0" w:after="0" w:line="240" w:lineRule="auto"/>
                  <w:rPr>
                    <w:rFonts w:cs="Calibri"/>
                    <w:color w:val="000000"/>
                    <w:lang w:bidi="ar-SA"/>
                  </w:rPr>
                </w:pPr>
                <w:r>
                  <w:rPr>
                    <w:rFonts w:cs="Calibri"/>
                    <w:color w:val="000000"/>
                    <w:lang w:bidi="ar-SA"/>
                  </w:rPr>
                  <w:t>HM</w:t>
                </w:r>
              </w:p>
            </w:tc>
            <w:tc>
              <w:tcPr>
                <w:tcW w:w="1800" w:type="dxa"/>
              </w:tcPr>
              <w:p w:rsidR="008C2BAF" w:rsidRDefault="008C2BAF" w:rsidP="008C2BAF">
                <w:pPr>
                  <w:spacing w:before="0" w:after="0" w:line="240" w:lineRule="auto"/>
                  <w:rPr>
                    <w:rFonts w:cs="Calibri"/>
                    <w:color w:val="000000"/>
                    <w:lang w:bidi="ar-SA"/>
                  </w:rPr>
                </w:pPr>
                <w:r>
                  <w:rPr>
                    <w:rFonts w:cs="Calibri"/>
                    <w:color w:val="000000"/>
                    <w:lang w:bidi="ar-SA"/>
                  </w:rPr>
                  <w:t>0</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80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Homeless Indicator</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311</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r>
        </w:tbl>
        <w:p w:rsidR="008C2BAF" w:rsidRPr="005A4545" w:rsidRDefault="008C2BAF" w:rsidP="008C2BAF">
          <w:pPr>
            <w:rPr>
              <w:i/>
              <w:lang w:bidi="ar-SA"/>
            </w:rPr>
          </w:pPr>
          <w:r w:rsidRPr="005A4545">
            <w:rPr>
              <w:i/>
              <w:lang w:bidi="ar-SA"/>
            </w:rPr>
            <w:t xml:space="preserve">Note: </w:t>
          </w:r>
          <w:r>
            <w:rPr>
              <w:i/>
              <w:lang w:bidi="ar-SA"/>
            </w:rPr>
            <w:t>All three enrollment records overlap with at least one of the program records.</w:t>
          </w:r>
        </w:p>
        <w:p w:rsidR="008C2BAF" w:rsidRPr="005A4545" w:rsidRDefault="008C2BAF" w:rsidP="00C144FF">
          <w:pPr>
            <w:pStyle w:val="ListParagraph"/>
            <w:numPr>
              <w:ilvl w:val="0"/>
              <w:numId w:val="6"/>
            </w:numPr>
            <w:rPr>
              <w:b/>
              <w:u w:val="single"/>
              <w:lang w:bidi="ar-SA"/>
            </w:rPr>
          </w:pPr>
          <w:r w:rsidRPr="005A4545">
            <w:rPr>
              <w:b/>
              <w:u w:val="single"/>
              <w:lang w:bidi="ar-SA"/>
            </w:rPr>
            <w:br w:type="page"/>
          </w:r>
        </w:p>
        <w:p w:rsidR="008C2BAF" w:rsidRPr="00DB074F" w:rsidRDefault="008C2BAF" w:rsidP="008C2BAF">
          <w:pPr>
            <w:rPr>
              <w:b/>
              <w:lang w:bidi="ar-SA"/>
            </w:rPr>
          </w:pPr>
          <w:r w:rsidRPr="00DB074F">
            <w:rPr>
              <w:b/>
              <w:lang w:bidi="ar-SA"/>
            </w:rPr>
            <w:lastRenderedPageBreak/>
            <w:t xml:space="preserve">Example </w:t>
          </w:r>
          <w:r>
            <w:rPr>
              <w:b/>
              <w:lang w:bidi="ar-SA"/>
            </w:rPr>
            <w:t xml:space="preserve">2 </w:t>
          </w:r>
          <w:r w:rsidRPr="00DB074F">
            <w:rPr>
              <w:b/>
              <w:lang w:bidi="ar-SA"/>
            </w:rPr>
            <w:t xml:space="preserve">for </w:t>
          </w:r>
          <w:r>
            <w:rPr>
              <w:b/>
              <w:lang w:bidi="ar-SA"/>
            </w:rPr>
            <w:t>Homeless</w:t>
          </w:r>
        </w:p>
        <w:p w:rsidR="008C2BAF" w:rsidRDefault="008C2BAF" w:rsidP="008C2BAF">
          <w:pPr>
            <w:rPr>
              <w:lang w:bidi="ar-SA"/>
            </w:rPr>
          </w:pPr>
          <w:r>
            <w:rPr>
              <w:lang w:bidi="ar-SA"/>
            </w:rPr>
            <w:t>This shows how the program record is represented for a student.</w:t>
          </w:r>
        </w:p>
        <w:tbl>
          <w:tblPr>
            <w:tblW w:w="97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368"/>
            <w:gridCol w:w="180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36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Primary Nighttime Residence</w:t>
                </w:r>
              </w:p>
            </w:tc>
            <w:tc>
              <w:tcPr>
                <w:tcW w:w="1800" w:type="dxa"/>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Unaccompanied Youth</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315</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8000000000636</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05</w:t>
                </w:r>
                <w:r w:rsidRPr="00A940F6">
                  <w:rPr>
                    <w:rFonts w:cs="Calibri"/>
                    <w:color w:val="000000"/>
                    <w:lang w:bidi="ar-SA"/>
                  </w:rPr>
                  <w:t>-</w:t>
                </w:r>
                <w:r>
                  <w:rPr>
                    <w:rFonts w:cs="Calibri"/>
                    <w:color w:val="000000"/>
                    <w:lang w:bidi="ar-SA"/>
                  </w:rPr>
                  <w:t>31</w:t>
                </w:r>
              </w:p>
            </w:tc>
            <w:tc>
              <w:tcPr>
                <w:tcW w:w="1368" w:type="dxa"/>
              </w:tcPr>
              <w:p w:rsidR="008C2BAF" w:rsidRPr="00A940F6" w:rsidRDefault="008C2BAF" w:rsidP="008C2BAF">
                <w:pPr>
                  <w:spacing w:before="0" w:after="0" w:line="240" w:lineRule="auto"/>
                  <w:rPr>
                    <w:rFonts w:cs="Calibri"/>
                    <w:color w:val="000000"/>
                    <w:lang w:bidi="ar-SA"/>
                  </w:rPr>
                </w:pPr>
                <w:r>
                  <w:rPr>
                    <w:rFonts w:cs="Calibri"/>
                    <w:color w:val="000000"/>
                    <w:lang w:bidi="ar-SA"/>
                  </w:rPr>
                  <w:t>DU</w:t>
                </w:r>
              </w:p>
            </w:tc>
            <w:tc>
              <w:tcPr>
                <w:tcW w:w="1800" w:type="dxa"/>
              </w:tcPr>
              <w:p w:rsidR="008C2BAF" w:rsidRDefault="008C2BAF" w:rsidP="008C2BAF">
                <w:pPr>
                  <w:spacing w:before="0" w:after="0" w:line="240" w:lineRule="auto"/>
                  <w:rPr>
                    <w:rFonts w:cs="Calibri"/>
                    <w:color w:val="000000"/>
                    <w:lang w:bidi="ar-SA"/>
                  </w:rPr>
                </w:pPr>
                <w:r>
                  <w:rPr>
                    <w:rFonts w:cs="Calibri"/>
                    <w:color w:val="000000"/>
                    <w:lang w:bidi="ar-SA"/>
                  </w:rPr>
                  <w:t>0</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80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Homeless Indicator</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8000000000636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DA15F7" w:rsidRDefault="008C2BAF" w:rsidP="008C2BAF">
                <w:pPr>
                  <w:spacing w:before="0" w:after="0" w:line="240" w:lineRule="auto"/>
                  <w:rPr>
                    <w:rFonts w:cs="Calibri"/>
                    <w:lang w:bidi="ar-SA"/>
                  </w:rPr>
                </w:pPr>
                <w:r w:rsidRPr="00DA15F7">
                  <w:rPr>
                    <w:rFonts w:cs="Calibri"/>
                    <w:lang w:bidi="ar-SA"/>
                  </w:rPr>
                  <w:t>N</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6E1AFF" w:rsidP="008C2BAF">
                <w:pPr>
                  <w:spacing w:before="0" w:after="0" w:line="240" w:lineRule="auto"/>
                  <w:rPr>
                    <w:rFonts w:cs="Calibri"/>
                    <w:lang w:bidi="ar-SA"/>
                  </w:rPr>
                </w:pPr>
                <w:r>
                  <w:rPr>
                    <w:rFonts w:cs="Calibri"/>
                    <w:color w:val="000000"/>
                    <w:lang w:bidi="ar-SA"/>
                  </w:rPr>
                  <w:t>8000000000636</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310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8000000000636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r>
        </w:tbl>
        <w:p w:rsidR="008C2BAF" w:rsidRPr="005A4545" w:rsidRDefault="008C2BAF" w:rsidP="008C2BAF">
          <w:pPr>
            <w:rPr>
              <w:i/>
              <w:lang w:bidi="ar-SA"/>
            </w:rPr>
          </w:pPr>
          <w:r w:rsidRPr="005A4545">
            <w:rPr>
              <w:i/>
              <w:lang w:bidi="ar-SA"/>
            </w:rPr>
            <w:t xml:space="preserve">Note: </w:t>
          </w:r>
          <w:r>
            <w:rPr>
              <w:i/>
              <w:lang w:bidi="ar-SA"/>
            </w:rPr>
            <w:t>The first enrollment record is set to N since the program time period does not overlap the enrollment time period.</w:t>
          </w:r>
        </w:p>
        <w:p w:rsidR="008C2BAF" w:rsidRPr="005A4545" w:rsidRDefault="008C2BAF" w:rsidP="00C144FF">
          <w:pPr>
            <w:pStyle w:val="ListParagraph"/>
            <w:numPr>
              <w:ilvl w:val="0"/>
              <w:numId w:val="6"/>
            </w:numPr>
            <w:rPr>
              <w:b/>
              <w:u w:val="single"/>
              <w:lang w:bidi="ar-SA"/>
            </w:rPr>
          </w:pPr>
          <w:r w:rsidRPr="005A4545">
            <w:rPr>
              <w:b/>
              <w:u w:val="single"/>
              <w:lang w:bidi="ar-SA"/>
            </w:rPr>
            <w:br w:type="page"/>
          </w:r>
        </w:p>
        <w:p w:rsidR="008C2BAF" w:rsidRPr="0035712E" w:rsidRDefault="008C2BAF" w:rsidP="008C2BAF">
          <w:pPr>
            <w:pStyle w:val="Heading2"/>
            <w:rPr>
              <w:lang w:bidi="ar-SA"/>
            </w:rPr>
          </w:pPr>
          <w:bookmarkStart w:id="13" w:name="_Toc31721453"/>
          <w:r>
            <w:rPr>
              <w:lang w:bidi="ar-SA"/>
            </w:rPr>
            <w:lastRenderedPageBreak/>
            <w:t>PSEO Concurrent</w:t>
          </w:r>
          <w:bookmarkEnd w:id="13"/>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sidRPr="00CB3064">
            <w:rPr>
              <w:b/>
              <w:lang w:bidi="ar-SA"/>
            </w:rPr>
            <w:t>MARSS Translation Logic:</w:t>
          </w:r>
          <w:r>
            <w:rPr>
              <w:b/>
              <w:lang w:bidi="ar-SA"/>
            </w:rPr>
            <w:t xml:space="preserve"> </w:t>
          </w:r>
          <w:r>
            <w:rPr>
              <w:lang w:bidi="ar-SA"/>
            </w:rPr>
            <w:t xml:space="preserve">If reported as PSEO Concurrent for at least one day during the enrollment period in that district and school, the system will set PSEO Concurrent indicator = Y in MARSS on that enrollment record. </w:t>
          </w:r>
        </w:p>
        <w:p w:rsidR="008C2BAF" w:rsidRDefault="008C2BAF" w:rsidP="00C144FF">
          <w:pPr>
            <w:pStyle w:val="ListParagraph"/>
            <w:numPr>
              <w:ilvl w:val="0"/>
              <w:numId w:val="6"/>
            </w:numPr>
            <w:rPr>
              <w:lang w:bidi="ar-SA"/>
            </w:rPr>
          </w:pPr>
          <w:r>
            <w:rPr>
              <w:lang w:bidi="ar-SA"/>
            </w:rPr>
            <w:t>The schools must match between the program record and the enrollment record.</w:t>
          </w:r>
        </w:p>
        <w:p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rsidR="008C2BAF" w:rsidRPr="00DB074F" w:rsidRDefault="008C2BAF" w:rsidP="008C2BAF">
          <w:pPr>
            <w:rPr>
              <w:b/>
              <w:lang w:bidi="ar-SA"/>
            </w:rPr>
          </w:pPr>
          <w:r w:rsidRPr="00DB074F">
            <w:rPr>
              <w:b/>
              <w:lang w:bidi="ar-SA"/>
            </w:rPr>
            <w:t xml:space="preserve">Example for </w:t>
          </w:r>
          <w:r>
            <w:rPr>
              <w:b/>
              <w:lang w:bidi="ar-SA"/>
            </w:rPr>
            <w:t>PSEO Concurrent</w:t>
          </w:r>
        </w:p>
        <w:p w:rsidR="008C2BAF" w:rsidRDefault="008C2BAF" w:rsidP="008C2BAF">
          <w:pPr>
            <w:rPr>
              <w:lang w:bidi="ar-SA"/>
            </w:rPr>
          </w:pPr>
          <w:r>
            <w:rPr>
              <w:lang w:bidi="ar-SA"/>
            </w:rPr>
            <w:t>This shows how the program record is represented for a student.</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8000000000265</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80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PSEO Concurrent</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8000000000265</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6E1AFF" w:rsidP="008C2BAF">
                <w:pPr>
                  <w:spacing w:before="0" w:after="0" w:line="240" w:lineRule="auto"/>
                  <w:rPr>
                    <w:rFonts w:cs="Calibri"/>
                    <w:lang w:bidi="ar-SA"/>
                  </w:rPr>
                </w:pPr>
                <w:r>
                  <w:rPr>
                    <w:rFonts w:cs="Calibri"/>
                    <w:color w:val="000000"/>
                    <w:lang w:bidi="ar-SA"/>
                  </w:rPr>
                  <w:t>8000000000265</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8000000000265</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Pr>
                    <w:rFonts w:cs="Calibri"/>
                    <w:lang w:bidi="ar-SA"/>
                  </w:rPr>
                  <w:t>N</w:t>
                </w:r>
              </w:p>
            </w:tc>
          </w:tr>
        </w:tbl>
        <w:p w:rsidR="008C2BAF" w:rsidRPr="005A4545" w:rsidRDefault="008C2BAF" w:rsidP="008C2BAF">
          <w:pPr>
            <w:rPr>
              <w:i/>
              <w:lang w:bidi="ar-SA"/>
            </w:rPr>
          </w:pPr>
          <w:r w:rsidRPr="005A4545">
            <w:rPr>
              <w:i/>
              <w:lang w:bidi="ar-SA"/>
            </w:rPr>
            <w:t xml:space="preserve">Note: </w:t>
          </w:r>
          <w:r>
            <w:rPr>
              <w:i/>
              <w:lang w:bidi="ar-SA"/>
            </w:rPr>
            <w:t>The third record is set to N since the program school does not match the enrollment school.</w:t>
          </w:r>
        </w:p>
        <w:p w:rsidR="008C2BAF" w:rsidRPr="005A4545" w:rsidRDefault="008C2BAF" w:rsidP="00C144FF">
          <w:pPr>
            <w:pStyle w:val="ListParagraph"/>
            <w:numPr>
              <w:ilvl w:val="0"/>
              <w:numId w:val="6"/>
            </w:numPr>
            <w:rPr>
              <w:b/>
              <w:u w:val="single"/>
              <w:lang w:bidi="ar-SA"/>
            </w:rPr>
          </w:pPr>
          <w:r w:rsidRPr="005A4545">
            <w:rPr>
              <w:b/>
              <w:u w:val="single"/>
              <w:lang w:bidi="ar-SA"/>
            </w:rPr>
            <w:br w:type="page"/>
          </w:r>
        </w:p>
        <w:p w:rsidR="008C2BAF" w:rsidRPr="0035712E" w:rsidRDefault="008C2BAF" w:rsidP="008C2BAF">
          <w:pPr>
            <w:pStyle w:val="Heading2"/>
            <w:rPr>
              <w:lang w:bidi="ar-SA"/>
            </w:rPr>
          </w:pPr>
          <w:bookmarkStart w:id="14" w:name="_Toc31721454"/>
          <w:r>
            <w:rPr>
              <w:lang w:bidi="ar-SA"/>
            </w:rPr>
            <w:lastRenderedPageBreak/>
            <w:t>PSEO Program</w:t>
          </w:r>
          <w:bookmarkEnd w:id="14"/>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Pr>
              <w:b/>
              <w:lang w:bidi="ar-SA"/>
            </w:rPr>
            <w:t>PSEO High School Hours</w:t>
          </w:r>
          <w:r w:rsidRPr="00CB3064">
            <w:rPr>
              <w:b/>
              <w:lang w:bidi="ar-SA"/>
            </w:rPr>
            <w:t>:</w:t>
          </w:r>
          <w:r>
            <w:rPr>
              <w:lang w:bidi="ar-SA"/>
            </w:rPr>
            <w:t xml:space="preserve"> Number of High School membership hours reported for PSEO students. If the PSEO High School Hours is empty, the system will translate it to 0 hours.</w:t>
          </w:r>
        </w:p>
        <w:p w:rsidR="008C2BAF" w:rsidRDefault="008C2BAF" w:rsidP="008C2BAF">
          <w:pPr>
            <w:rPr>
              <w:lang w:bidi="ar-SA"/>
            </w:rPr>
          </w:pPr>
          <w:r w:rsidRPr="00CB3064">
            <w:rPr>
              <w:b/>
              <w:lang w:bidi="ar-SA"/>
            </w:rPr>
            <w:t>MARSS Translation Logic:</w:t>
          </w:r>
          <w:r>
            <w:rPr>
              <w:b/>
              <w:lang w:bidi="ar-SA"/>
            </w:rPr>
            <w:t xml:space="preserve"> </w:t>
          </w:r>
          <w:r>
            <w:rPr>
              <w:lang w:bidi="ar-SA"/>
            </w:rPr>
            <w:t>If reported as PSEO for at least one day during the enrollment period in that district, the system will set PSEO indicator = Y in MARSS on that enrollment record. However, the system will only transfer the PSEO High School Hours if the school and the begin date on the enrollment record matches the school and begin date in the program record.</w:t>
          </w:r>
        </w:p>
        <w:p w:rsidR="008C2BAF" w:rsidRDefault="008C2BAF" w:rsidP="008C2BAF">
          <w:pPr>
            <w:rPr>
              <w:lang w:bidi="ar-SA"/>
            </w:rPr>
          </w:pPr>
        </w:p>
        <w:p w:rsidR="008C2BAF" w:rsidRPr="00DB074F" w:rsidRDefault="008C2BAF" w:rsidP="008C2BAF">
          <w:pPr>
            <w:rPr>
              <w:b/>
              <w:lang w:bidi="ar-SA"/>
            </w:rPr>
          </w:pPr>
          <w:r w:rsidRPr="00DB074F">
            <w:rPr>
              <w:b/>
              <w:lang w:bidi="ar-SA"/>
            </w:rPr>
            <w:t xml:space="preserve">Example </w:t>
          </w:r>
          <w:r>
            <w:rPr>
              <w:b/>
              <w:lang w:bidi="ar-SA"/>
            </w:rPr>
            <w:t xml:space="preserve">1 </w:t>
          </w:r>
          <w:r w:rsidRPr="00DB074F">
            <w:rPr>
              <w:b/>
              <w:lang w:bidi="ar-SA"/>
            </w:rPr>
            <w:t xml:space="preserve">for </w:t>
          </w:r>
          <w:r>
            <w:rPr>
              <w:b/>
              <w:lang w:bidi="ar-SA"/>
            </w:rPr>
            <w:t>PSEO Program</w:t>
          </w:r>
        </w:p>
        <w:p w:rsidR="008C2BAF" w:rsidRDefault="008C2BAF" w:rsidP="008C2BAF">
          <w:pPr>
            <w:rPr>
              <w:lang w:bidi="ar-SA"/>
            </w:rPr>
          </w:pPr>
          <w:r>
            <w:rPr>
              <w:lang w:bidi="ar-SA"/>
            </w:rPr>
            <w:t>This shows how the program record is represented for a student.</w:t>
          </w:r>
        </w:p>
        <w:tbl>
          <w:tblPr>
            <w:tblW w:w="80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8000000000444</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170</w:t>
                </w:r>
              </w:p>
            </w:tc>
          </w:tr>
          <w:tr w:rsidR="008C2BAF" w:rsidRPr="00D86074" w:rsidTr="008C2BAF">
            <w:trPr>
              <w:trHeight w:val="300"/>
            </w:trPr>
            <w:tc>
              <w:tcPr>
                <w:tcW w:w="108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9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8000000000444</w:t>
                </w:r>
              </w:p>
            </w:tc>
            <w:tc>
              <w:tcPr>
                <w:tcW w:w="135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258</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PSEO Indicator</w:t>
                </w:r>
              </w:p>
            </w:tc>
            <w:tc>
              <w:tcPr>
                <w:tcW w:w="144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8000000000444</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12-31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170</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6E1AFF" w:rsidP="008C2BAF">
                <w:pPr>
                  <w:spacing w:before="0" w:after="0" w:line="240" w:lineRule="auto"/>
                  <w:rPr>
                    <w:rFonts w:cs="Calibri"/>
                    <w:lang w:bidi="ar-SA"/>
                  </w:rPr>
                </w:pPr>
                <w:r>
                  <w:rPr>
                    <w:rFonts w:cs="Calibri"/>
                    <w:color w:val="000000"/>
                    <w:lang w:bidi="ar-SA"/>
                  </w:rPr>
                  <w:t>8000000000444</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01-04</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w:t>
                </w:r>
                <w:r>
                  <w:rPr>
                    <w:rFonts w:cs="Calibri"/>
                    <w:lang w:bidi="ar-SA"/>
                  </w:rPr>
                  <w:t>03</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258</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8000000000444</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4</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Pr>
                    <w:rFonts w:cs="Calibri"/>
                    <w:lang w:bidi="ar-SA"/>
                  </w:rPr>
                  <w:t>Y</w:t>
                </w:r>
              </w:p>
            </w:tc>
            <w:tc>
              <w:tcPr>
                <w:tcW w:w="1440"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0</w:t>
                </w:r>
              </w:p>
            </w:tc>
          </w:tr>
        </w:tbl>
        <w:p w:rsidR="008C2BAF" w:rsidRDefault="008C2BAF" w:rsidP="008C2BAF">
          <w:pPr>
            <w:rPr>
              <w:i/>
              <w:lang w:bidi="ar-SA"/>
            </w:rPr>
          </w:pPr>
          <w:r w:rsidRPr="005A4545">
            <w:rPr>
              <w:i/>
              <w:lang w:bidi="ar-SA"/>
            </w:rPr>
            <w:t xml:space="preserve">Note: </w:t>
          </w:r>
          <w:r>
            <w:rPr>
              <w:i/>
              <w:lang w:bidi="ar-SA"/>
            </w:rPr>
            <w:t>Although the PSEO program appears to span the entire year, the enrollment dates to not match on one of the records. The third enrollment record has the PSEO indicator set to Y, but there are no hours to transfer for that enrolled school and begin date.</w:t>
          </w:r>
        </w:p>
        <w:p w:rsidR="008C2BAF" w:rsidRDefault="008C2BAF" w:rsidP="008C2BAF">
          <w:pPr>
            <w:rPr>
              <w:i/>
              <w:lang w:bidi="ar-SA"/>
            </w:rPr>
          </w:pPr>
        </w:p>
        <w:p w:rsidR="008C2BAF" w:rsidRDefault="008C2BAF" w:rsidP="008C2BAF">
          <w:pPr>
            <w:spacing w:before="0" w:after="0" w:line="240" w:lineRule="auto"/>
            <w:rPr>
              <w:b/>
              <w:lang w:bidi="ar-SA"/>
            </w:rPr>
          </w:pPr>
          <w:r>
            <w:rPr>
              <w:b/>
              <w:lang w:bidi="ar-SA"/>
            </w:rPr>
            <w:br w:type="page"/>
          </w:r>
        </w:p>
        <w:p w:rsidR="008C2BAF" w:rsidRPr="00DB074F" w:rsidRDefault="008C2BAF" w:rsidP="008C2BAF">
          <w:pPr>
            <w:rPr>
              <w:b/>
              <w:lang w:bidi="ar-SA"/>
            </w:rPr>
          </w:pPr>
          <w:r w:rsidRPr="00DB074F">
            <w:rPr>
              <w:b/>
              <w:lang w:bidi="ar-SA"/>
            </w:rPr>
            <w:lastRenderedPageBreak/>
            <w:t xml:space="preserve">Example </w:t>
          </w:r>
          <w:r>
            <w:rPr>
              <w:b/>
              <w:lang w:bidi="ar-SA"/>
            </w:rPr>
            <w:t xml:space="preserve">2 </w:t>
          </w:r>
          <w:r w:rsidRPr="00DB074F">
            <w:rPr>
              <w:b/>
              <w:lang w:bidi="ar-SA"/>
            </w:rPr>
            <w:t xml:space="preserve">for </w:t>
          </w:r>
          <w:r>
            <w:rPr>
              <w:b/>
              <w:lang w:bidi="ar-SA"/>
            </w:rPr>
            <w:t>PSEO Program</w:t>
          </w:r>
        </w:p>
        <w:p w:rsidR="008C2BAF" w:rsidRDefault="008C2BAF" w:rsidP="008C2BAF">
          <w:pPr>
            <w:rPr>
              <w:lang w:bidi="ar-SA"/>
            </w:rPr>
          </w:pPr>
          <w:r>
            <w:rPr>
              <w:lang w:bidi="ar-SA"/>
            </w:rPr>
            <w:t>This shows how the program record is represented for a student.</w:t>
          </w:r>
        </w:p>
        <w:tbl>
          <w:tblPr>
            <w:tblW w:w="80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0625</w:t>
                </w:r>
                <w:r w:rsidRPr="00D86074">
                  <w:rPr>
                    <w:rFonts w:cs="Calibri"/>
                    <w:color w:val="000000"/>
                    <w:lang w:bidi="ar-SA"/>
                  </w:rPr>
                  <w:t>-</w:t>
                </w:r>
                <w:r>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698</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8000000000321</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250</w:t>
                </w:r>
              </w:p>
            </w:tc>
          </w:tr>
          <w:tr w:rsidR="008C2BAF" w:rsidRPr="00D86074" w:rsidTr="008C2BAF">
            <w:trPr>
              <w:trHeight w:val="300"/>
            </w:trPr>
            <w:tc>
              <w:tcPr>
                <w:tcW w:w="108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0625</w:t>
                </w:r>
                <w:r w:rsidRPr="00D86074">
                  <w:rPr>
                    <w:rFonts w:cs="Calibri"/>
                    <w:color w:val="000000"/>
                    <w:lang w:bidi="ar-SA"/>
                  </w:rPr>
                  <w:t>-0</w:t>
                </w:r>
                <w:r>
                  <w:rPr>
                    <w:rFonts w:cs="Calibri"/>
                    <w:color w:val="000000"/>
                    <w:lang w:bidi="ar-SA"/>
                  </w:rPr>
                  <w:t>1</w:t>
                </w:r>
              </w:p>
            </w:tc>
            <w:tc>
              <w:tcPr>
                <w:tcW w:w="9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698</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8000000000321</w:t>
                </w:r>
              </w:p>
            </w:tc>
            <w:tc>
              <w:tcPr>
                <w:tcW w:w="135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2020-05-31</w:t>
                </w: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450</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PSEO Indicator</w:t>
                </w:r>
              </w:p>
            </w:tc>
            <w:tc>
              <w:tcPr>
                <w:tcW w:w="144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0625</w:t>
                </w:r>
                <w:r w:rsidRPr="00D86074">
                  <w:rPr>
                    <w:rFonts w:cs="Calibri"/>
                    <w:color w:val="000000"/>
                    <w:lang w:bidi="ar-SA"/>
                  </w:rPr>
                  <w:t>-</w:t>
                </w:r>
                <w:r>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698</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8000000000321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05-31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250</w:t>
                </w:r>
              </w:p>
            </w:tc>
          </w:tr>
        </w:tbl>
        <w:p w:rsidR="008C2BAF" w:rsidRPr="005A4545" w:rsidRDefault="008C2BAF" w:rsidP="008C2BAF">
          <w:pPr>
            <w:rPr>
              <w:i/>
              <w:lang w:bidi="ar-SA"/>
            </w:rPr>
          </w:pPr>
          <w:r w:rsidRPr="005A4545">
            <w:rPr>
              <w:i/>
              <w:lang w:bidi="ar-SA"/>
            </w:rPr>
            <w:t xml:space="preserve">Note: </w:t>
          </w:r>
          <w:r>
            <w:rPr>
              <w:i/>
              <w:lang w:bidi="ar-SA"/>
            </w:rPr>
            <w:t>The PSEO hours are only transferred to the enrollment record that has a matching school and begin date with the program record. The second program record is ignored in this case.</w:t>
          </w:r>
        </w:p>
        <w:p w:rsidR="008C2BAF" w:rsidRDefault="008C2BAF" w:rsidP="008C2BAF">
          <w:pPr>
            <w:rPr>
              <w:i/>
              <w:lang w:bidi="ar-SA"/>
            </w:rPr>
          </w:pPr>
        </w:p>
        <w:p w:rsidR="008C2BAF" w:rsidRPr="00DB074F" w:rsidRDefault="008C2BAF" w:rsidP="008C2BAF">
          <w:pPr>
            <w:rPr>
              <w:b/>
              <w:lang w:bidi="ar-SA"/>
            </w:rPr>
          </w:pPr>
          <w:r w:rsidRPr="00DB074F">
            <w:rPr>
              <w:b/>
              <w:lang w:bidi="ar-SA"/>
            </w:rPr>
            <w:t xml:space="preserve">Example </w:t>
          </w:r>
          <w:r>
            <w:rPr>
              <w:b/>
              <w:lang w:bidi="ar-SA"/>
            </w:rPr>
            <w:t xml:space="preserve">3 </w:t>
          </w:r>
          <w:r w:rsidRPr="00DB074F">
            <w:rPr>
              <w:b/>
              <w:lang w:bidi="ar-SA"/>
            </w:rPr>
            <w:t xml:space="preserve">for </w:t>
          </w:r>
          <w:r>
            <w:rPr>
              <w:b/>
              <w:lang w:bidi="ar-SA"/>
            </w:rPr>
            <w:t>PSEO Program</w:t>
          </w:r>
        </w:p>
        <w:p w:rsidR="008C2BAF" w:rsidRDefault="008C2BAF" w:rsidP="008C2BAF">
          <w:pPr>
            <w:rPr>
              <w:lang w:bidi="ar-SA"/>
            </w:rPr>
          </w:pPr>
          <w:r>
            <w:rPr>
              <w:lang w:bidi="ar-SA"/>
            </w:rPr>
            <w:t>This shows how the program record is represented for a student.</w:t>
          </w:r>
        </w:p>
        <w:tbl>
          <w:tblPr>
            <w:tblW w:w="80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w:t>
                </w:r>
                <w:r>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230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8000000000906</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250</w:t>
                </w:r>
              </w:p>
            </w:tc>
          </w:tr>
          <w:tr w:rsidR="008C2BAF" w:rsidRPr="00D86074" w:rsidTr="008C2BAF">
            <w:trPr>
              <w:trHeight w:val="300"/>
            </w:trPr>
            <w:tc>
              <w:tcPr>
                <w:tcW w:w="108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-0</w:t>
                </w:r>
                <w:r>
                  <w:rPr>
                    <w:rFonts w:cs="Calibri"/>
                    <w:color w:val="000000"/>
                    <w:lang w:bidi="ar-SA"/>
                  </w:rPr>
                  <w:t>1</w:t>
                </w:r>
              </w:p>
            </w:tc>
            <w:tc>
              <w:tcPr>
                <w:tcW w:w="9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230</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8000000000906</w:t>
                </w:r>
              </w:p>
            </w:tc>
            <w:tc>
              <w:tcPr>
                <w:tcW w:w="135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2020-05-31</w:t>
                </w: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450</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PSEO Indicator</w:t>
                </w:r>
              </w:p>
            </w:tc>
            <w:tc>
              <w:tcPr>
                <w:tcW w:w="144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451</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8000000000906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01-02</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230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8000000000906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w:t>
                </w:r>
                <w:r w:rsidRPr="005A4545">
                  <w:rPr>
                    <w:rFonts w:cs="Calibri"/>
                    <w:lang w:bidi="ar-SA"/>
                  </w:rPr>
                  <w:t>-</w:t>
                </w:r>
                <w:r>
                  <w:rPr>
                    <w:rFonts w:cs="Calibri"/>
                    <w:lang w:bidi="ar-SA"/>
                  </w:rPr>
                  <w:t>03</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05-31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w:t>
                </w:r>
              </w:p>
            </w:tc>
          </w:tr>
        </w:tbl>
        <w:p w:rsidR="008C2BAF" w:rsidRPr="005A4545" w:rsidRDefault="008C2BAF" w:rsidP="008C2BAF">
          <w:pPr>
            <w:rPr>
              <w:i/>
              <w:lang w:bidi="ar-SA"/>
            </w:rPr>
          </w:pPr>
          <w:r w:rsidRPr="005A4545">
            <w:rPr>
              <w:i/>
              <w:lang w:bidi="ar-SA"/>
            </w:rPr>
            <w:t xml:space="preserve">Note: </w:t>
          </w:r>
          <w:r>
            <w:rPr>
              <w:i/>
              <w:lang w:bidi="ar-SA"/>
            </w:rPr>
            <w:t>The PSEO indicator is set to Y on both records since the program record time period overlaps the enrollment time period. However, neither of the PSEO High School Hours can be transferred since the school does not match on the first record and the begin date does not match on the second record.</w:t>
          </w:r>
        </w:p>
        <w:p w:rsidR="008C2BAF" w:rsidRPr="005A4545" w:rsidRDefault="008C2BAF" w:rsidP="008C2BAF">
          <w:pPr>
            <w:rPr>
              <w:i/>
              <w:lang w:bidi="ar-SA"/>
            </w:rPr>
          </w:pPr>
        </w:p>
        <w:p w:rsidR="008C2BAF" w:rsidRPr="005A4545" w:rsidRDefault="008C2BAF" w:rsidP="008C2BAF">
          <w:pPr>
            <w:rPr>
              <w:i/>
              <w:lang w:bidi="ar-SA"/>
            </w:rPr>
          </w:pPr>
        </w:p>
        <w:p w:rsidR="008C2BAF" w:rsidRPr="005A4545" w:rsidRDefault="008C2BAF" w:rsidP="00C144FF">
          <w:pPr>
            <w:pStyle w:val="ListParagraph"/>
            <w:numPr>
              <w:ilvl w:val="0"/>
              <w:numId w:val="6"/>
            </w:numPr>
            <w:rPr>
              <w:b/>
              <w:u w:val="single"/>
              <w:lang w:bidi="ar-SA"/>
            </w:rPr>
          </w:pPr>
          <w:r w:rsidRPr="005A4545">
            <w:rPr>
              <w:b/>
              <w:u w:val="single"/>
              <w:lang w:bidi="ar-SA"/>
            </w:rPr>
            <w:br w:type="page"/>
          </w:r>
        </w:p>
        <w:p w:rsidR="008C2BAF" w:rsidRPr="00D43E22" w:rsidRDefault="008C2BAF" w:rsidP="008C2BAF">
          <w:pPr>
            <w:pStyle w:val="Heading2"/>
            <w:rPr>
              <w:lang w:bidi="ar-SA"/>
            </w:rPr>
          </w:pPr>
          <w:bookmarkStart w:id="15" w:name="_Toc31721455"/>
          <w:r>
            <w:rPr>
              <w:lang w:bidi="ar-SA"/>
            </w:rPr>
            <w:lastRenderedPageBreak/>
            <w:t>SAAP</w:t>
          </w:r>
          <w:bookmarkEnd w:id="15"/>
        </w:p>
        <w:p w:rsidR="008C2BAF" w:rsidRDefault="008C2BAF" w:rsidP="008C2BAF">
          <w:pPr>
            <w:rPr>
              <w:lang w:bidi="ar-SA"/>
            </w:rPr>
          </w:pPr>
          <w:r w:rsidRPr="00D43E22">
            <w:rPr>
              <w:b/>
              <w:lang w:bidi="ar-SA"/>
            </w:rPr>
            <w:t>Begin Date:</w:t>
          </w:r>
          <w:r>
            <w:rPr>
              <w:lang w:bidi="ar-SA"/>
            </w:rPr>
            <w:t xml:space="preserve"> The earliest date in the program this school year for this student.</w:t>
          </w:r>
        </w:p>
        <w:p w:rsidR="008C2BAF" w:rsidRDefault="008C2BAF" w:rsidP="008C2BAF">
          <w:pPr>
            <w:rPr>
              <w:lang w:bidi="ar-SA"/>
            </w:rPr>
          </w:pPr>
          <w:r w:rsidRPr="00D43E22">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Pr>
              <w:b/>
              <w:lang w:bidi="ar-SA"/>
            </w:rPr>
            <w:t>Independent Study</w:t>
          </w:r>
          <w:r w:rsidRPr="00D43E22">
            <w:rPr>
              <w:b/>
              <w:lang w:bidi="ar-SA"/>
            </w:rPr>
            <w:t>:</w:t>
          </w:r>
          <w:r>
            <w:rPr>
              <w:lang w:bidi="ar-SA"/>
            </w:rPr>
            <w:t xml:space="preserve"> A 1/0 indicator (1 = Yes, 0 = No). If set to 1, the system will set the MARSS Independent Study Indicator = Y. If 0 (or missing) the system will set the MARSS Independent Study Indicator to N.</w:t>
          </w:r>
        </w:p>
        <w:p w:rsidR="008C2BAF" w:rsidRDefault="008C2BAF" w:rsidP="008C2BAF">
          <w:pPr>
            <w:rPr>
              <w:lang w:bidi="ar-SA"/>
            </w:rPr>
          </w:pPr>
          <w:r>
            <w:rPr>
              <w:b/>
              <w:lang w:bidi="ar-SA"/>
            </w:rPr>
            <w:t>SAAP Credits</w:t>
          </w:r>
          <w:r w:rsidRPr="00D43E22">
            <w:rPr>
              <w:b/>
              <w:lang w:bidi="ar-SA"/>
            </w:rPr>
            <w:t>:</w:t>
          </w:r>
          <w:r>
            <w:rPr>
              <w:lang w:bidi="ar-SA"/>
            </w:rPr>
            <w:t xml:space="preserve"> </w:t>
          </w:r>
          <w:r w:rsidRPr="00D43E22">
            <w:rPr>
              <w:lang w:bidi="ar-SA"/>
            </w:rPr>
            <w:t xml:space="preserve">The number of credits or partial credits reported for the student </w:t>
          </w:r>
          <w:r>
            <w:rPr>
              <w:lang w:bidi="ar-SA"/>
            </w:rPr>
            <w:t>for the program time period.</w:t>
          </w:r>
        </w:p>
        <w:p w:rsidR="008C2BAF" w:rsidRDefault="008C2BAF" w:rsidP="008C2BAF">
          <w:pPr>
            <w:rPr>
              <w:lang w:bidi="ar-SA"/>
            </w:rPr>
          </w:pPr>
          <w:r>
            <w:rPr>
              <w:b/>
              <w:lang w:bidi="ar-SA"/>
            </w:rPr>
            <w:t>SAAP Concurrent</w:t>
          </w:r>
          <w:r w:rsidRPr="00D43E22">
            <w:rPr>
              <w:b/>
              <w:lang w:bidi="ar-SA"/>
            </w:rPr>
            <w:t>:</w:t>
          </w:r>
          <w:r>
            <w:rPr>
              <w:lang w:bidi="ar-SA"/>
            </w:rPr>
            <w:t xml:space="preserve"> A 1/0 indicator (1 = Yes, 0 = No). If set to 1, the system will set the MARSS percent enrolled to 998.</w:t>
          </w:r>
        </w:p>
        <w:p w:rsidR="008C2BAF" w:rsidRDefault="008C2BAF" w:rsidP="008C2BAF">
          <w:pPr>
            <w:rPr>
              <w:lang w:bidi="ar-SA"/>
            </w:rPr>
          </w:pPr>
          <w:r w:rsidRPr="00D43E22">
            <w:rPr>
              <w:b/>
              <w:lang w:bidi="ar-SA"/>
            </w:rPr>
            <w:t xml:space="preserve">MARSS Translation Logic: </w:t>
          </w:r>
          <w:r>
            <w:rPr>
              <w:lang w:bidi="ar-SA"/>
            </w:rPr>
            <w:t>If reported as SAAP, the system will only recognize the records if the district, the school and the begin date on the program record matches the district, the school and the begin date on the enrollment record. If so, the system will set the MARSS Independent Study Indicator and the Percent Enrolled as described above.</w:t>
          </w:r>
        </w:p>
        <w:p w:rsidR="008C2BAF" w:rsidRDefault="008C2BAF" w:rsidP="008C2BAF">
          <w:pPr>
            <w:rPr>
              <w:i/>
              <w:lang w:bidi="ar-SA"/>
            </w:rPr>
          </w:pPr>
          <w:r w:rsidRPr="005A4545">
            <w:rPr>
              <w:i/>
              <w:lang w:bidi="ar-SA"/>
            </w:rPr>
            <w:t xml:space="preserve">Note: </w:t>
          </w:r>
          <w:r>
            <w:rPr>
              <w:i/>
              <w:lang w:bidi="ar-SA"/>
            </w:rPr>
            <w:t>Students are only required to have a SAAP program record if they:</w:t>
          </w:r>
        </w:p>
        <w:p w:rsidR="008C2BAF" w:rsidRPr="00B9676F" w:rsidRDefault="008C2BAF" w:rsidP="00C144FF">
          <w:pPr>
            <w:pStyle w:val="ListParagraph"/>
            <w:numPr>
              <w:ilvl w:val="0"/>
              <w:numId w:val="6"/>
            </w:numPr>
            <w:rPr>
              <w:i/>
              <w:lang w:bidi="ar-SA"/>
            </w:rPr>
          </w:pPr>
          <w:r w:rsidRPr="00B9676F">
            <w:rPr>
              <w:i/>
              <w:lang w:bidi="ar-SA"/>
            </w:rPr>
            <w:t xml:space="preserve">Are SAAP </w:t>
          </w:r>
          <w:r>
            <w:rPr>
              <w:i/>
              <w:lang w:bidi="ar-SA"/>
            </w:rPr>
            <w:t>I</w:t>
          </w:r>
          <w:r w:rsidRPr="00B9676F">
            <w:rPr>
              <w:i/>
              <w:lang w:bidi="ar-SA"/>
            </w:rPr>
            <w:t>ndependent Study (is only possible in schools with classification 41, 42, and 43).</w:t>
          </w:r>
        </w:p>
        <w:p w:rsidR="008C2BAF" w:rsidRPr="00B9676F" w:rsidRDefault="008C2BAF" w:rsidP="00C144FF">
          <w:pPr>
            <w:pStyle w:val="ListParagraph"/>
            <w:numPr>
              <w:ilvl w:val="0"/>
              <w:numId w:val="6"/>
            </w:numPr>
            <w:rPr>
              <w:i/>
              <w:lang w:bidi="ar-SA"/>
            </w:rPr>
          </w:pPr>
          <w:r w:rsidRPr="00B9676F">
            <w:rPr>
              <w:i/>
              <w:lang w:bidi="ar-SA"/>
            </w:rPr>
            <w:t xml:space="preserve">Are SAAP Concurrent Enrollments </w:t>
          </w:r>
          <w:r>
            <w:rPr>
              <w:i/>
              <w:lang w:bidi="ar-SA"/>
            </w:rPr>
            <w:t>(</w:t>
          </w:r>
          <w:r w:rsidRPr="00B9676F">
            <w:rPr>
              <w:i/>
              <w:lang w:bidi="ar-SA"/>
            </w:rPr>
            <w:t>is only possible in schools with classifications 41 and 42).</w:t>
          </w:r>
        </w:p>
        <w:p w:rsidR="008C2BAF" w:rsidRPr="00B9676F" w:rsidRDefault="008C2BAF" w:rsidP="00C144FF">
          <w:pPr>
            <w:pStyle w:val="ListParagraph"/>
            <w:numPr>
              <w:ilvl w:val="0"/>
              <w:numId w:val="6"/>
            </w:numPr>
            <w:rPr>
              <w:i/>
              <w:lang w:bidi="ar-SA"/>
            </w:rPr>
          </w:pPr>
          <w:r w:rsidRPr="00B9676F">
            <w:rPr>
              <w:i/>
              <w:lang w:bidi="ar-SA"/>
            </w:rPr>
            <w:t>Ha</w:t>
          </w:r>
          <w:r>
            <w:rPr>
              <w:i/>
              <w:lang w:bidi="ar-SA"/>
            </w:rPr>
            <w:t>v</w:t>
          </w:r>
          <w:r w:rsidRPr="00B9676F">
            <w:rPr>
              <w:i/>
              <w:lang w:bidi="ar-SA"/>
            </w:rPr>
            <w:t>e SAAP credits (is only possible in schools with classification 41, 42, and 43).</w:t>
          </w:r>
        </w:p>
        <w:p w:rsidR="008C2BAF" w:rsidRPr="00D43E22" w:rsidRDefault="008C2BAF" w:rsidP="008C2BAF">
          <w:pPr>
            <w:rPr>
              <w:b/>
              <w:lang w:bidi="ar-SA"/>
            </w:rPr>
          </w:pPr>
          <w:r w:rsidRPr="00D43E22">
            <w:rPr>
              <w:b/>
              <w:lang w:bidi="ar-SA"/>
            </w:rPr>
            <w:t xml:space="preserve">Example 1 for </w:t>
          </w:r>
          <w:r>
            <w:rPr>
              <w:b/>
              <w:lang w:bidi="ar-SA"/>
            </w:rPr>
            <w:t>SAAP</w:t>
          </w:r>
        </w:p>
        <w:p w:rsidR="008C2BAF" w:rsidRDefault="008C2BAF" w:rsidP="008C2BAF">
          <w:pPr>
            <w:rPr>
              <w:lang w:bidi="ar-SA"/>
            </w:rPr>
          </w:pPr>
          <w:r>
            <w:rPr>
              <w:lang w:bidi="ar-SA"/>
            </w:rPr>
            <w:t>This shows how the program record is represented for a student.</w:t>
          </w:r>
        </w:p>
        <w:tbl>
          <w:tblPr>
            <w:tblW w:w="1002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392"/>
            <w:gridCol w:w="858"/>
            <w:gridCol w:w="1241"/>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Independent Study Indicator</w:t>
                </w:r>
              </w:p>
            </w:tc>
            <w:tc>
              <w:tcPr>
                <w:tcW w:w="1008" w:type="dxa"/>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SAAP Credits</w:t>
                </w:r>
              </w:p>
            </w:tc>
            <w:tc>
              <w:tcPr>
                <w:tcW w:w="1008" w:type="dxa"/>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SAAP Concurrent Indicator</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8000000000111</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0</w:t>
                </w:r>
              </w:p>
            </w:tc>
            <w:tc>
              <w:tcPr>
                <w:tcW w:w="1008" w:type="dxa"/>
              </w:tcPr>
              <w:p w:rsidR="008C2BAF" w:rsidRDefault="008C2BAF" w:rsidP="008C2BAF">
                <w:pPr>
                  <w:spacing w:before="0" w:after="0" w:line="240" w:lineRule="auto"/>
                  <w:rPr>
                    <w:rFonts w:cs="Calibri"/>
                    <w:color w:val="000000"/>
                    <w:lang w:bidi="ar-SA"/>
                  </w:rPr>
                </w:pPr>
                <w:r>
                  <w:rPr>
                    <w:rFonts w:cs="Calibri"/>
                    <w:color w:val="000000"/>
                    <w:lang w:bidi="ar-SA"/>
                  </w:rPr>
                  <w:t>0.62</w:t>
                </w:r>
              </w:p>
            </w:tc>
            <w:tc>
              <w:tcPr>
                <w:tcW w:w="1008" w:type="dxa"/>
              </w:tcPr>
              <w:p w:rsidR="008C2BAF" w:rsidRDefault="008C2BAF" w:rsidP="008C2BAF">
                <w:pPr>
                  <w:spacing w:before="0" w:after="0" w:line="240" w:lineRule="auto"/>
                  <w:rPr>
                    <w:rFonts w:cs="Calibri"/>
                    <w:color w:val="000000"/>
                    <w:lang w:bidi="ar-SA"/>
                  </w:rPr>
                </w:pPr>
                <w:r>
                  <w:rPr>
                    <w:rFonts w:cs="Calibri"/>
                    <w:color w:val="000000"/>
                    <w:lang w:bidi="ar-SA"/>
                  </w:rPr>
                  <w:t>1</w:t>
                </w:r>
              </w:p>
            </w:tc>
          </w:tr>
          <w:tr w:rsidR="008C2BAF" w:rsidRPr="00D86074" w:rsidTr="008C2BAF">
            <w:trPr>
              <w:trHeight w:val="300"/>
            </w:trPr>
            <w:tc>
              <w:tcPr>
                <w:tcW w:w="108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9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8000000000111</w:t>
                </w:r>
              </w:p>
            </w:tc>
            <w:tc>
              <w:tcPr>
                <w:tcW w:w="135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1440" w:type="dxa"/>
              </w:tcPr>
              <w:p w:rsidR="008C2BAF" w:rsidRPr="00D86074" w:rsidRDefault="008C2BAF" w:rsidP="008C2BAF">
                <w:pPr>
                  <w:spacing w:before="0" w:after="0" w:line="240" w:lineRule="auto"/>
                  <w:rPr>
                    <w:rFonts w:cs="Calibri"/>
                    <w:color w:val="000000"/>
                    <w:lang w:bidi="ar-SA"/>
                  </w:rPr>
                </w:pPr>
                <w:r>
                  <w:rPr>
                    <w:rFonts w:cs="Calibri"/>
                    <w:color w:val="000000"/>
                    <w:lang w:bidi="ar-SA"/>
                  </w:rPr>
                  <w:t>1</w:t>
                </w:r>
              </w:p>
            </w:tc>
            <w:tc>
              <w:tcPr>
                <w:tcW w:w="1008" w:type="dxa"/>
              </w:tcPr>
              <w:p w:rsidR="008C2BAF" w:rsidRDefault="008C2BAF" w:rsidP="008C2BAF">
                <w:pPr>
                  <w:spacing w:before="0" w:after="0" w:line="240" w:lineRule="auto"/>
                  <w:rPr>
                    <w:rFonts w:cs="Calibri"/>
                    <w:color w:val="000000"/>
                    <w:lang w:bidi="ar-SA"/>
                  </w:rPr>
                </w:pPr>
                <w:r>
                  <w:rPr>
                    <w:rFonts w:cs="Calibri"/>
                    <w:color w:val="000000"/>
                    <w:lang w:bidi="ar-SA"/>
                  </w:rPr>
                  <w:t>4.38</w:t>
                </w:r>
              </w:p>
            </w:tc>
            <w:tc>
              <w:tcPr>
                <w:tcW w:w="1008" w:type="dxa"/>
              </w:tcPr>
              <w:p w:rsidR="008C2BAF" w:rsidRDefault="008C2BAF" w:rsidP="008C2BAF">
                <w:pPr>
                  <w:spacing w:before="0" w:after="0" w:line="240" w:lineRule="auto"/>
                  <w:rPr>
                    <w:rFonts w:cs="Calibri"/>
                    <w:color w:val="000000"/>
                    <w:lang w:bidi="ar-SA"/>
                  </w:rPr>
                </w:pPr>
                <w:r>
                  <w:rPr>
                    <w:rFonts w:cs="Calibri"/>
                    <w:color w:val="000000"/>
                    <w:lang w:bidi="ar-SA"/>
                  </w:rPr>
                  <w:t>0</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Independent Study Indicator</w:t>
                </w:r>
              </w:p>
            </w:tc>
            <w:tc>
              <w:tcPr>
                <w:tcW w:w="144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Percent Enrolled</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8000000000111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12-31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Pr>
                    <w:rFonts w:cs="Calibri"/>
                    <w:lang w:bidi="ar-SA"/>
                  </w:rPr>
                  <w:t>N</w:t>
                </w:r>
              </w:p>
            </w:tc>
            <w:tc>
              <w:tcPr>
                <w:tcW w:w="144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998</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6E1AFF" w:rsidP="008C2BAF">
                <w:pPr>
                  <w:spacing w:before="0" w:after="0" w:line="240" w:lineRule="auto"/>
                  <w:rPr>
                    <w:rFonts w:cs="Calibri"/>
                    <w:color w:val="000000"/>
                    <w:lang w:bidi="ar-SA"/>
                  </w:rPr>
                </w:pPr>
                <w:r>
                  <w:rPr>
                    <w:rFonts w:cs="Calibri"/>
                    <w:color w:val="000000"/>
                    <w:lang w:bidi="ar-SA"/>
                  </w:rPr>
                  <w:t>8000000000111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01-04</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w:t>
                </w:r>
                <w:r>
                  <w:rPr>
                    <w:rFonts w:cs="Calibri"/>
                    <w:lang w:bidi="ar-SA"/>
                  </w:rPr>
                  <w:t>03</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999</w:t>
                </w:r>
              </w:p>
            </w:tc>
          </w:tr>
        </w:tbl>
        <w:p w:rsidR="008C2BAF" w:rsidRPr="00D43E22" w:rsidRDefault="008C2BAF" w:rsidP="008C2BAF">
          <w:pPr>
            <w:rPr>
              <w:i/>
              <w:lang w:bidi="ar-SA"/>
            </w:rPr>
          </w:pPr>
        </w:p>
        <w:p w:rsidR="008C2BAF" w:rsidRPr="00D43E22" w:rsidRDefault="008C2BAF" w:rsidP="00C144FF">
          <w:pPr>
            <w:pStyle w:val="ListParagraph"/>
            <w:numPr>
              <w:ilvl w:val="0"/>
              <w:numId w:val="6"/>
            </w:numPr>
            <w:spacing w:before="0" w:after="0" w:line="240" w:lineRule="auto"/>
            <w:rPr>
              <w:b/>
              <w:lang w:bidi="ar-SA"/>
            </w:rPr>
          </w:pPr>
          <w:r w:rsidRPr="00D43E22">
            <w:rPr>
              <w:b/>
              <w:lang w:bidi="ar-SA"/>
            </w:rPr>
            <w:br w:type="page"/>
          </w:r>
        </w:p>
        <w:p w:rsidR="008C2BAF" w:rsidRPr="001B00F8" w:rsidRDefault="008C2BAF" w:rsidP="008C2BAF">
          <w:pPr>
            <w:pStyle w:val="Heading2"/>
            <w:rPr>
              <w:lang w:bidi="ar-SA"/>
            </w:rPr>
          </w:pPr>
          <w:bookmarkStart w:id="16" w:name="_Toc31721456"/>
          <w:r w:rsidRPr="001B00F8">
            <w:rPr>
              <w:lang w:bidi="ar-SA"/>
            </w:rPr>
            <w:lastRenderedPageBreak/>
            <w:t>School Food Service</w:t>
          </w:r>
          <w:bookmarkEnd w:id="16"/>
        </w:p>
        <w:p w:rsidR="008C2BAF" w:rsidRDefault="008C2BAF" w:rsidP="008C2BAF">
          <w:pPr>
            <w:rPr>
              <w:lang w:bidi="ar-SA"/>
            </w:rPr>
          </w:pPr>
          <w:r w:rsidRPr="00CB3064">
            <w:rPr>
              <w:b/>
              <w:lang w:bidi="ar-SA"/>
            </w:rPr>
            <w:t>Begin Date:</w:t>
          </w:r>
          <w:r>
            <w:rPr>
              <w:lang w:bidi="ar-SA"/>
            </w:rPr>
            <w:t xml:space="preserve"> </w:t>
          </w:r>
          <w:r w:rsidR="000A777C">
            <w:rPr>
              <w:rFonts w:cs="Calibri"/>
            </w:rPr>
            <w:t xml:space="preserve">The earliest date the student was certified as eligible for Free/Reduced Priced </w:t>
          </w:r>
          <w:r w:rsidR="00A11C42">
            <w:rPr>
              <w:rFonts w:cs="Calibri"/>
            </w:rPr>
            <w:t xml:space="preserve">(FRP) </w:t>
          </w:r>
          <w:r w:rsidR="000A777C">
            <w:rPr>
              <w:rFonts w:cs="Calibri"/>
            </w:rPr>
            <w:t>meals in this school year.</w:t>
          </w:r>
        </w:p>
        <w:p w:rsidR="008C2BAF" w:rsidRDefault="008C2BAF" w:rsidP="008C2BAF">
          <w:pPr>
            <w:rPr>
              <w:b/>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Pr>
              <w:b/>
              <w:lang w:bidi="ar-SA"/>
            </w:rPr>
            <w:t xml:space="preserve">FRP Meal Code: </w:t>
          </w:r>
          <w:r w:rsidRPr="001B00F8">
            <w:rPr>
              <w:lang w:bidi="ar-SA"/>
            </w:rPr>
            <w:t>The code indicated eligibility for Free Meals or Reduced Priced Meals</w:t>
          </w:r>
          <w:r>
            <w:rPr>
              <w:lang w:bidi="ar-SA"/>
            </w:rPr>
            <w:t>. The FRP Meal Code should exist for the information to be translated into the MARSS Economic indicator Code. If missing, it will be translated as Economic Indicator Code = 0 – Not Eligible for FRP Meals.</w:t>
          </w:r>
        </w:p>
        <w:p w:rsidR="008C2BAF" w:rsidRDefault="008C2BAF" w:rsidP="008C2BAF">
          <w:pPr>
            <w:rPr>
              <w:lang w:bidi="ar-SA"/>
            </w:rPr>
          </w:pPr>
          <w:r w:rsidRPr="00CB3064">
            <w:rPr>
              <w:b/>
              <w:lang w:bidi="ar-SA"/>
            </w:rPr>
            <w:t>MARSS Translation Logic:</w:t>
          </w:r>
        </w:p>
        <w:p w:rsidR="008C2BAF" w:rsidRDefault="008C2BAF" w:rsidP="008C2BAF">
          <w:pPr>
            <w:rPr>
              <w:lang w:bidi="ar-SA"/>
            </w:rPr>
          </w:pPr>
          <w:r>
            <w:rPr>
              <w:lang w:bidi="ar-SA"/>
            </w:rPr>
            <w:t>There are several steps to convert the Ed-Fi FRP program code to the MARSSWES Economic Indicator Code. This logic changes depending on the date of the extract compared to the closing of the FALL submission cycle.</w:t>
          </w:r>
        </w:p>
        <w:p w:rsidR="008C2BAF" w:rsidRDefault="008C2BAF" w:rsidP="008C2BAF">
          <w:pPr>
            <w:rPr>
              <w:lang w:bidi="ar-SA"/>
            </w:rPr>
          </w:pPr>
          <w:r w:rsidRPr="000E0260">
            <w:rPr>
              <w:lang w:bidi="ar-SA"/>
            </w:rPr>
            <w:t>FALL E</w:t>
          </w:r>
          <w:r>
            <w:rPr>
              <w:lang w:bidi="ar-SA"/>
            </w:rPr>
            <w:t>xtracts</w:t>
          </w:r>
          <w:r w:rsidRPr="000E0260">
            <w:rPr>
              <w:lang w:bidi="ar-SA"/>
            </w:rPr>
            <w:t>:</w:t>
          </w:r>
          <w:r>
            <w:rPr>
              <w:lang w:bidi="ar-SA"/>
            </w:rPr>
            <w:t xml:space="preserve"> </w:t>
          </w:r>
          <w:r w:rsidRPr="000E0260">
            <w:rPr>
              <w:lang w:bidi="ar-SA"/>
            </w:rPr>
            <w:t>If the transformation date is on or before the final FALL submission for that year:</w:t>
          </w:r>
        </w:p>
        <w:p w:rsidR="008C2BAF" w:rsidRPr="000E0260" w:rsidRDefault="008C2BAF" w:rsidP="008C2BAF">
          <w:pPr>
            <w:pStyle w:val="BulletListLevel1"/>
            <w:rPr>
              <w:lang w:bidi="ar-SA"/>
            </w:rPr>
          </w:pPr>
          <w:r w:rsidRPr="000E0260">
            <w:rPr>
              <w:lang w:bidi="ar-SA"/>
            </w:rPr>
            <w:t xml:space="preserve">If the food service </w:t>
          </w:r>
          <w:r>
            <w:rPr>
              <w:lang w:bidi="ar-SA"/>
            </w:rPr>
            <w:t xml:space="preserve">program </w:t>
          </w:r>
          <w:r w:rsidRPr="000E0260">
            <w:rPr>
              <w:lang w:bidi="ar-SA"/>
            </w:rPr>
            <w:t>record begins on or before December 15, the corresponding FRP Meal Code will be set as the Economic Indictor code on all enrollment records for the student in that district for that year</w:t>
          </w:r>
          <w:r>
            <w:rPr>
              <w:lang w:bidi="ar-SA"/>
            </w:rPr>
            <w:t>.</w:t>
          </w:r>
        </w:p>
        <w:p w:rsidR="008C2BAF" w:rsidRPr="000E0260" w:rsidRDefault="008C2BAF" w:rsidP="008C2BAF">
          <w:pPr>
            <w:pStyle w:val="BulletListLevel1"/>
            <w:rPr>
              <w:lang w:bidi="ar-SA"/>
            </w:rPr>
          </w:pPr>
          <w:r w:rsidRPr="000E0260">
            <w:rPr>
              <w:lang w:bidi="ar-SA"/>
            </w:rPr>
            <w:t xml:space="preserve">If there are 2 or more food service </w:t>
          </w:r>
          <w:r>
            <w:rPr>
              <w:lang w:bidi="ar-SA"/>
            </w:rPr>
            <w:t xml:space="preserve">program </w:t>
          </w:r>
          <w:r w:rsidRPr="000E0260">
            <w:rPr>
              <w:lang w:bidi="ar-SA"/>
            </w:rPr>
            <w:t>records begi</w:t>
          </w:r>
          <w:r>
            <w:rPr>
              <w:lang w:bidi="ar-SA"/>
            </w:rPr>
            <w:t>n</w:t>
          </w:r>
          <w:r w:rsidRPr="000E0260">
            <w:rPr>
              <w:lang w:bidi="ar-SA"/>
            </w:rPr>
            <w:t>ning on or before December 15, the higher value FRP code will be used</w:t>
          </w:r>
        </w:p>
        <w:p w:rsidR="008C2BAF" w:rsidRDefault="008C2BAF" w:rsidP="008C2BAF">
          <w:pPr>
            <w:pStyle w:val="BulletListLevel1"/>
            <w:rPr>
              <w:lang w:bidi="ar-SA"/>
            </w:rPr>
          </w:pPr>
          <w:r>
            <w:rPr>
              <w:lang w:bidi="ar-SA"/>
            </w:rPr>
            <w:t>Any</w:t>
          </w:r>
          <w:r w:rsidRPr="000E0260">
            <w:rPr>
              <w:lang w:bidi="ar-SA"/>
            </w:rPr>
            <w:t xml:space="preserve"> other </w:t>
          </w:r>
          <w:r>
            <w:rPr>
              <w:lang w:bidi="ar-SA"/>
            </w:rPr>
            <w:t xml:space="preserve">food service </w:t>
          </w:r>
          <w:r w:rsidRPr="000E0260">
            <w:rPr>
              <w:lang w:bidi="ar-SA"/>
            </w:rPr>
            <w:t>program records beginning after December 15 will be ignored.</w:t>
          </w:r>
        </w:p>
        <w:p w:rsidR="008C2BAF" w:rsidRDefault="008C2BAF" w:rsidP="008C2BAF">
          <w:pPr>
            <w:pStyle w:val="BulletListLevel1"/>
            <w:rPr>
              <w:lang w:bidi="ar-SA"/>
            </w:rPr>
          </w:pPr>
          <w:r w:rsidRPr="000E0260">
            <w:rPr>
              <w:lang w:bidi="ar-SA"/>
            </w:rPr>
            <w:t xml:space="preserve">If </w:t>
          </w:r>
          <w:r>
            <w:rPr>
              <w:lang w:bidi="ar-SA"/>
            </w:rPr>
            <w:t xml:space="preserve">December 15 falls on </w:t>
          </w:r>
          <w:r w:rsidRPr="000E0260">
            <w:rPr>
              <w:lang w:bidi="ar-SA"/>
            </w:rPr>
            <w:t>a weekend, the following Monday</w:t>
          </w:r>
          <w:r>
            <w:rPr>
              <w:lang w:bidi="ar-SA"/>
            </w:rPr>
            <w:t xml:space="preserve"> is used as the cutoff date</w:t>
          </w:r>
          <w:r w:rsidRPr="000E0260">
            <w:rPr>
              <w:lang w:bidi="ar-SA"/>
            </w:rPr>
            <w:t>.</w:t>
          </w:r>
        </w:p>
        <w:p w:rsidR="008C2BAF" w:rsidRPr="000E0260" w:rsidRDefault="008C2BAF" w:rsidP="008C2BAF">
          <w:pPr>
            <w:rPr>
              <w:lang w:bidi="ar-SA"/>
            </w:rPr>
          </w:pPr>
          <w:r w:rsidRPr="000E0260">
            <w:rPr>
              <w:lang w:bidi="ar-SA"/>
            </w:rPr>
            <w:t>EOY E</w:t>
          </w:r>
          <w:r>
            <w:rPr>
              <w:lang w:bidi="ar-SA"/>
            </w:rPr>
            <w:t>xtracts</w:t>
          </w:r>
          <w:r w:rsidRPr="000E0260">
            <w:rPr>
              <w:lang w:bidi="ar-SA"/>
            </w:rPr>
            <w:t>:</w:t>
          </w:r>
          <w:r w:rsidRPr="000E0260">
            <w:rPr>
              <w:lang w:bidi="ar-SA"/>
            </w:rPr>
            <w:tab/>
            <w:t>If the transformation date is after the final FALL submission for that year:</w:t>
          </w:r>
        </w:p>
        <w:p w:rsidR="008C2BAF" w:rsidRPr="000E0260" w:rsidRDefault="008C2BAF" w:rsidP="00C144FF">
          <w:pPr>
            <w:pStyle w:val="ListParagraph"/>
            <w:numPr>
              <w:ilvl w:val="0"/>
              <w:numId w:val="6"/>
            </w:numPr>
            <w:rPr>
              <w:lang w:bidi="ar-SA"/>
            </w:rPr>
          </w:pPr>
          <w:r w:rsidRPr="000E0260">
            <w:rPr>
              <w:lang w:bidi="ar-SA"/>
            </w:rPr>
            <w:t>The highest FRP Meal Code at any time during the year will be set as the Economic Indictor code on all enrollment records for the student in that district for that year</w:t>
          </w:r>
          <w:r>
            <w:rPr>
              <w:lang w:bidi="ar-SA"/>
            </w:rPr>
            <w:t>.</w:t>
          </w:r>
        </w:p>
        <w:p w:rsidR="008C2BAF" w:rsidRDefault="008C2BAF" w:rsidP="008C2BAF">
          <w:pPr>
            <w:rPr>
              <w:lang w:bidi="ar-SA"/>
            </w:rPr>
          </w:pPr>
          <w:r>
            <w:rPr>
              <w:lang w:bidi="ar-SA"/>
            </w:rPr>
            <w:t>For both extract cycles:</w:t>
          </w:r>
        </w:p>
        <w:p w:rsidR="008C2BAF" w:rsidRPr="000E0260" w:rsidRDefault="008C2BAF" w:rsidP="008C2BAF">
          <w:pPr>
            <w:pStyle w:val="BulletListLevel1"/>
            <w:rPr>
              <w:lang w:bidi="ar-SA"/>
            </w:rPr>
          </w:pPr>
          <w:r w:rsidRPr="000E0260">
            <w:rPr>
              <w:lang w:bidi="ar-SA"/>
            </w:rPr>
            <w:t>The schools do not need to match between the program record and the enrollment record.</w:t>
          </w:r>
        </w:p>
        <w:p w:rsidR="008C2BAF" w:rsidRDefault="008C2BAF" w:rsidP="008C2BAF">
          <w:pPr>
            <w:pStyle w:val="BulletListLevel1"/>
            <w:rPr>
              <w:lang w:bidi="ar-SA"/>
            </w:rPr>
          </w:pPr>
          <w:r w:rsidRPr="000E0260">
            <w:rPr>
              <w:lang w:bidi="ar-SA"/>
            </w:rPr>
            <w:t xml:space="preserve">The program </w:t>
          </w:r>
          <w:r>
            <w:rPr>
              <w:lang w:bidi="ar-SA"/>
            </w:rPr>
            <w:t>begin</w:t>
          </w:r>
          <w:r w:rsidRPr="000E0260">
            <w:rPr>
              <w:lang w:bidi="ar-SA"/>
            </w:rPr>
            <w:t xml:space="preserve"> and </w:t>
          </w:r>
          <w:r>
            <w:rPr>
              <w:lang w:bidi="ar-SA"/>
            </w:rPr>
            <w:t>end</w:t>
          </w:r>
          <w:r w:rsidRPr="000E0260">
            <w:rPr>
              <w:lang w:bidi="ar-SA"/>
            </w:rPr>
            <w:t xml:space="preserve"> dates do not need to </w:t>
          </w:r>
          <w:r>
            <w:rPr>
              <w:lang w:bidi="ar-SA"/>
            </w:rPr>
            <w:t>match</w:t>
          </w:r>
          <w:r w:rsidRPr="000E0260">
            <w:rPr>
              <w:lang w:bidi="ar-SA"/>
            </w:rPr>
            <w:t xml:space="preserve"> to the enrollment dates.</w:t>
          </w:r>
        </w:p>
        <w:p w:rsidR="008C2BAF" w:rsidRDefault="008C2BAF" w:rsidP="008C2BAF">
          <w:pPr>
            <w:pStyle w:val="BulletListLevel1"/>
            <w:rPr>
              <w:lang w:bidi="ar-SA"/>
            </w:rPr>
          </w:pPr>
          <w:r>
            <w:rPr>
              <w:lang w:bidi="ar-SA"/>
            </w:rPr>
            <w:t>There does not need to be any enrollment period overlapping the program period. If identified as FRP, the highest value (following the extract rules above) will be used on all enrollment records.</w:t>
          </w:r>
        </w:p>
        <w:p w:rsidR="008C2BAF" w:rsidRDefault="008C2BAF" w:rsidP="008C2BAF">
          <w:pPr>
            <w:pStyle w:val="BulletListLevel1"/>
            <w:rPr>
              <w:lang w:bidi="ar-SA"/>
            </w:rPr>
          </w:pPr>
          <w:r>
            <w:rPr>
              <w:lang w:bidi="ar-SA"/>
            </w:rPr>
            <w:t>Program records that end before July 1 of the previous school year are not used in the translation process.</w:t>
          </w:r>
        </w:p>
        <w:p w:rsidR="008C2BAF" w:rsidRDefault="008C2BAF" w:rsidP="008C2BAF">
          <w:pPr>
            <w:spacing w:before="0" w:after="0" w:line="240" w:lineRule="auto"/>
            <w:rPr>
              <w:lang w:bidi="ar-SA"/>
            </w:rPr>
          </w:pPr>
          <w:r>
            <w:rPr>
              <w:lang w:bidi="ar-SA"/>
            </w:rPr>
            <w:br w:type="page"/>
          </w:r>
        </w:p>
        <w:p w:rsidR="008C2BAF" w:rsidRPr="00CC63F0" w:rsidRDefault="008C2BAF" w:rsidP="008C2BAF">
          <w:pPr>
            <w:rPr>
              <w:b/>
              <w:lang w:bidi="ar-SA"/>
            </w:rPr>
          </w:pPr>
          <w:r w:rsidRPr="00CC63F0">
            <w:rPr>
              <w:b/>
              <w:lang w:bidi="ar-SA"/>
            </w:rPr>
            <w:lastRenderedPageBreak/>
            <w:t>Example</w:t>
          </w:r>
          <w:r>
            <w:rPr>
              <w:b/>
              <w:lang w:bidi="ar-SA"/>
            </w:rPr>
            <w:t xml:space="preserve"> 1 for School Food Service</w:t>
          </w:r>
        </w:p>
        <w:p w:rsidR="008C2BAF" w:rsidRDefault="008C2BAF" w:rsidP="008C2BAF">
          <w:pPr>
            <w:rPr>
              <w:lang w:bidi="ar-SA"/>
            </w:rPr>
          </w:pPr>
          <w:r>
            <w:rPr>
              <w:lang w:bidi="ar-SA"/>
            </w:rPr>
            <w:t>This shows how the program record is represented for a student.</w:t>
          </w:r>
        </w:p>
        <w:tbl>
          <w:tblPr>
            <w:tblW w:w="7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FRP Meal Code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8000000000585</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08</w:t>
                </w:r>
                <w:r w:rsidRPr="00A940F6">
                  <w:rPr>
                    <w:rFonts w:cs="Calibri"/>
                    <w:color w:val="000000"/>
                    <w:lang w:bidi="ar-SA"/>
                  </w:rPr>
                  <w:t>-</w:t>
                </w:r>
                <w:r>
                  <w:rPr>
                    <w:rFonts w:cs="Calibri"/>
                    <w:color w:val="000000"/>
                    <w:lang w:bidi="ar-SA"/>
                  </w:rPr>
                  <w:t>27</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31</w:t>
                </w:r>
              </w:p>
            </w:tc>
            <w:tc>
              <w:tcPr>
                <w:tcW w:w="1098" w:type="dxa"/>
              </w:tcPr>
              <w:p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bl>
        <w:p w:rsidR="008C2BAF" w:rsidRDefault="008C2BAF" w:rsidP="008C2BAF">
          <w:pPr>
            <w:rPr>
              <w:lang w:bidi="ar-SA"/>
            </w:rPr>
          </w:pPr>
          <w:r>
            <w:rPr>
              <w:lang w:bidi="ar-SA"/>
            </w:rPr>
            <w:t>This shows h</w:t>
          </w:r>
          <w:r w:rsidRPr="00EF1A9D">
            <w:rPr>
              <w:lang w:bidi="ar-SA"/>
            </w:rPr>
            <w:t xml:space="preserve">ow the MARSS enrollment records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8000000000585</w:t>
                </w:r>
              </w:p>
            </w:tc>
            <w:tc>
              <w:tcPr>
                <w:tcW w:w="135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10</w:t>
                </w:r>
                <w:r w:rsidRPr="00A940F6">
                  <w:rPr>
                    <w:rFonts w:cs="Calibri"/>
                    <w:color w:val="000000"/>
                    <w:lang w:bidi="ar-SA"/>
                  </w:rPr>
                  <w:t>-</w:t>
                </w:r>
                <w:r>
                  <w:rPr>
                    <w:rFonts w:cs="Calibri"/>
                    <w:color w:val="000000"/>
                    <w:lang w:bidi="ar-SA"/>
                  </w:rPr>
                  <w:t>26</w:t>
                </w:r>
              </w:p>
            </w:tc>
            <w:tc>
              <w:tcPr>
                <w:tcW w:w="1096"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8000000000585</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w:t>
                </w:r>
                <w:r>
                  <w:rPr>
                    <w:rFonts w:cs="Calibri"/>
                    <w:color w:val="000000"/>
                    <w:lang w:bidi="ar-SA"/>
                  </w:rPr>
                  <w:t>27</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8000000000585</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Default="008C2BAF" w:rsidP="008C2BAF">
                <w:pPr>
                  <w:spacing w:before="0" w:after="0" w:line="240" w:lineRule="auto"/>
                  <w:rPr>
                    <w:rFonts w:cs="Calibri"/>
                    <w:color w:val="000000"/>
                    <w:lang w:bidi="ar-SA"/>
                  </w:rPr>
                </w:pPr>
                <w:r>
                  <w:rPr>
                    <w:rFonts w:cs="Calibri"/>
                    <w:color w:val="000000"/>
                    <w:lang w:bidi="ar-SA"/>
                  </w:rPr>
                  <w:t>2020-04-01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C2BAF" w:rsidRDefault="008C2BAF" w:rsidP="008C2BAF">
                <w:pPr>
                  <w:spacing w:before="0" w:after="0" w:line="240" w:lineRule="auto"/>
                  <w:rPr>
                    <w:rFonts w:cs="Calibri"/>
                    <w:color w:val="000000"/>
                    <w:lang w:bidi="ar-SA"/>
                  </w:rPr>
                </w:pPr>
                <w:r>
                  <w:rPr>
                    <w:rFonts w:cs="Calibri"/>
                    <w:color w:val="000000"/>
                    <w:lang w:bidi="ar-SA"/>
                  </w:rPr>
                  <w:t>2020-05-31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rsidR="008C2BAF" w:rsidRPr="00246BA0" w:rsidRDefault="008C2BAF" w:rsidP="008C2BAF">
                <w:pPr>
                  <w:spacing w:before="0" w:after="0" w:line="240" w:lineRule="auto"/>
                  <w:rPr>
                    <w:rFonts w:cs="Calibri"/>
                    <w:color w:val="000000"/>
                    <w:lang w:bidi="ar-SA"/>
                  </w:rPr>
                </w:pPr>
                <w:r w:rsidRPr="00246BA0">
                  <w:rPr>
                    <w:rFonts w:cs="Calibri"/>
                    <w:lang w:bidi="ar-SA"/>
                  </w:rPr>
                  <w:t>2</w:t>
                </w:r>
              </w:p>
            </w:tc>
          </w:tr>
        </w:tbl>
        <w:p w:rsidR="008C2BAF" w:rsidRPr="00BF2E22" w:rsidRDefault="008C2BAF" w:rsidP="008C2BAF">
          <w:pPr>
            <w:rPr>
              <w:i/>
              <w:lang w:bidi="ar-SA"/>
            </w:rPr>
          </w:pPr>
          <w:r w:rsidRPr="00BF2E22">
            <w:rPr>
              <w:i/>
              <w:lang w:bidi="ar-SA"/>
            </w:rPr>
            <w:t>Note:  Although the program record ends on Jan 31, the April 1 enrollment record is still marked as code 2 – eligible for free meals.</w:t>
          </w:r>
        </w:p>
        <w:p w:rsidR="008C2BAF" w:rsidRDefault="008C2BAF" w:rsidP="008C2BAF">
          <w:pPr>
            <w:rPr>
              <w:lang w:bidi="ar-SA"/>
            </w:rPr>
          </w:pPr>
        </w:p>
        <w:p w:rsidR="008C2BAF" w:rsidRPr="00CC63F0" w:rsidRDefault="008C2BAF" w:rsidP="008C2BAF">
          <w:pPr>
            <w:rPr>
              <w:b/>
              <w:lang w:bidi="ar-SA"/>
            </w:rPr>
          </w:pPr>
          <w:r w:rsidRPr="00CC63F0">
            <w:rPr>
              <w:b/>
              <w:lang w:bidi="ar-SA"/>
            </w:rPr>
            <w:t>Example</w:t>
          </w:r>
          <w:r>
            <w:rPr>
              <w:b/>
              <w:lang w:bidi="ar-SA"/>
            </w:rPr>
            <w:t xml:space="preserve"> 2 for School Food Service</w:t>
          </w:r>
        </w:p>
        <w:p w:rsidR="008C2BAF" w:rsidRDefault="008C2BAF" w:rsidP="008C2BAF">
          <w:pPr>
            <w:rPr>
              <w:lang w:bidi="ar-SA"/>
            </w:rPr>
          </w:pPr>
          <w:r>
            <w:rPr>
              <w:lang w:bidi="ar-SA"/>
            </w:rPr>
            <w:t>This shows how the program records are represented for a student.</w:t>
          </w:r>
        </w:p>
        <w:tbl>
          <w:tblPr>
            <w:tblW w:w="7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FRP Meal Code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8000000000336</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08</w:t>
                </w:r>
                <w:r w:rsidRPr="00A940F6">
                  <w:rPr>
                    <w:rFonts w:cs="Calibri"/>
                    <w:color w:val="000000"/>
                    <w:lang w:bidi="ar-SA"/>
                  </w:rPr>
                  <w:t>-</w:t>
                </w:r>
                <w:r>
                  <w:rPr>
                    <w:rFonts w:cs="Calibri"/>
                    <w:color w:val="000000"/>
                    <w:lang w:bidi="ar-SA"/>
                  </w:rPr>
                  <w:t>27</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31</w:t>
                </w:r>
              </w:p>
            </w:tc>
            <w:tc>
              <w:tcPr>
                <w:tcW w:w="1098" w:type="dxa"/>
              </w:tcPr>
              <w:p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D86074" w:rsidTr="008C2BAF">
            <w:trPr>
              <w:trHeight w:val="300"/>
            </w:trPr>
            <w:tc>
              <w:tcPr>
                <w:tcW w:w="108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02</w:t>
                </w:r>
                <w:r w:rsidRPr="00A940F6">
                  <w:rPr>
                    <w:rFonts w:cs="Calibri"/>
                    <w:color w:val="000000"/>
                    <w:lang w:bidi="ar-SA"/>
                  </w:rPr>
                  <w:t>-</w:t>
                </w:r>
                <w:r>
                  <w:rPr>
                    <w:rFonts w:cs="Calibri"/>
                    <w:color w:val="000000"/>
                    <w:lang w:bidi="ar-SA"/>
                  </w:rPr>
                  <w:t>27</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06</w:t>
                </w:r>
                <w:r w:rsidRPr="00A940F6">
                  <w:rPr>
                    <w:rFonts w:cs="Calibri"/>
                    <w:color w:val="000000"/>
                    <w:lang w:bidi="ar-SA"/>
                  </w:rPr>
                  <w:t>-</w:t>
                </w:r>
                <w:r>
                  <w:rPr>
                    <w:rFonts w:cs="Calibri"/>
                    <w:color w:val="000000"/>
                    <w:lang w:bidi="ar-SA"/>
                  </w:rPr>
                  <w:t>15</w:t>
                </w:r>
              </w:p>
            </w:tc>
            <w:tc>
              <w:tcPr>
                <w:tcW w:w="1098" w:type="dxa"/>
              </w:tcPr>
              <w:p w:rsidR="008C2BAF" w:rsidRPr="00A940F6" w:rsidRDefault="008C2BAF" w:rsidP="008C2BAF">
                <w:pPr>
                  <w:spacing w:before="0" w:after="0" w:line="240" w:lineRule="auto"/>
                  <w:rPr>
                    <w:rFonts w:cs="Calibri"/>
                    <w:color w:val="000000"/>
                    <w:lang w:bidi="ar-SA"/>
                  </w:rPr>
                </w:pPr>
                <w:r>
                  <w:rPr>
                    <w:rFonts w:cs="Calibri"/>
                    <w:color w:val="000000"/>
                    <w:lang w:bidi="ar-SA"/>
                  </w:rPr>
                  <w:t>1</w:t>
                </w:r>
              </w:p>
            </w:tc>
          </w:tr>
        </w:tbl>
        <w:p w:rsidR="008C2BAF" w:rsidRDefault="008C2BAF" w:rsidP="008C2BAF">
          <w:pPr>
            <w:rPr>
              <w:lang w:bidi="ar-SA"/>
            </w:rPr>
          </w:pPr>
          <w:r>
            <w:rPr>
              <w:lang w:bidi="ar-SA"/>
            </w:rPr>
            <w:t>This shows h</w:t>
          </w:r>
          <w:r w:rsidRPr="00EF1A9D">
            <w:rPr>
              <w:lang w:bidi="ar-SA"/>
            </w:rPr>
            <w:t xml:space="preserve">ow the MARSS enrollment records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10</w:t>
                </w:r>
                <w:r w:rsidRPr="00A940F6">
                  <w:rPr>
                    <w:rFonts w:cs="Calibri"/>
                    <w:color w:val="000000"/>
                    <w:lang w:bidi="ar-SA"/>
                  </w:rPr>
                  <w:t>-</w:t>
                </w:r>
                <w:r>
                  <w:rPr>
                    <w:rFonts w:cs="Calibri"/>
                    <w:color w:val="000000"/>
                    <w:lang w:bidi="ar-SA"/>
                  </w:rPr>
                  <w:t>26</w:t>
                </w:r>
              </w:p>
            </w:tc>
            <w:tc>
              <w:tcPr>
                <w:tcW w:w="1096"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w:t>
                </w:r>
                <w:r>
                  <w:rPr>
                    <w:rFonts w:cs="Calibri"/>
                    <w:color w:val="000000"/>
                    <w:lang w:bidi="ar-SA"/>
                  </w:rPr>
                  <w:t>27</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rsidR="008C2BAF" w:rsidRPr="008519A8" w:rsidRDefault="008C2BAF" w:rsidP="008C2BAF">
                <w:pPr>
                  <w:spacing w:before="0" w:after="0" w:line="240" w:lineRule="auto"/>
                  <w:rPr>
                    <w:rFonts w:cs="Calibri"/>
                    <w:lang w:bidi="ar-SA"/>
                  </w:rPr>
                </w:pPr>
                <w:r w:rsidRPr="008519A8">
                  <w:rPr>
                    <w:rFonts w:cs="Calibri"/>
                    <w:lang w:bidi="ar-SA"/>
                  </w:rPr>
                  <w:t>2</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Default="008C2BAF" w:rsidP="008C2BAF">
                <w:pPr>
                  <w:spacing w:before="0" w:after="0" w:line="240" w:lineRule="auto"/>
                  <w:rPr>
                    <w:rFonts w:cs="Calibri"/>
                    <w:color w:val="000000"/>
                    <w:lang w:bidi="ar-SA"/>
                  </w:rPr>
                </w:pPr>
                <w:r>
                  <w:rPr>
                    <w:rFonts w:cs="Calibri"/>
                    <w:color w:val="000000"/>
                    <w:lang w:bidi="ar-SA"/>
                  </w:rPr>
                  <w:t>2020-04-01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C2BAF" w:rsidRDefault="008C2BAF" w:rsidP="008C2BAF">
                <w:pPr>
                  <w:spacing w:before="0" w:after="0" w:line="240" w:lineRule="auto"/>
                  <w:rPr>
                    <w:rFonts w:cs="Calibri"/>
                    <w:color w:val="000000"/>
                    <w:lang w:bidi="ar-SA"/>
                  </w:rPr>
                </w:pPr>
                <w:r>
                  <w:rPr>
                    <w:rFonts w:cs="Calibri"/>
                    <w:color w:val="000000"/>
                    <w:lang w:bidi="ar-SA"/>
                  </w:rPr>
                  <w:t>2020-05-31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rsidR="008C2BAF" w:rsidRPr="00246BA0" w:rsidRDefault="008C2BAF" w:rsidP="008C2BAF">
                <w:pPr>
                  <w:spacing w:before="0" w:after="0" w:line="240" w:lineRule="auto"/>
                  <w:rPr>
                    <w:rFonts w:cs="Calibri"/>
                    <w:color w:val="000000"/>
                    <w:lang w:bidi="ar-SA"/>
                  </w:rPr>
                </w:pPr>
                <w:r w:rsidRPr="00246BA0">
                  <w:rPr>
                    <w:rFonts w:cs="Calibri"/>
                    <w:lang w:bidi="ar-SA"/>
                  </w:rPr>
                  <w:t>2</w:t>
                </w:r>
              </w:p>
            </w:tc>
          </w:tr>
        </w:tbl>
        <w:p w:rsidR="008C2BAF" w:rsidRPr="00BF2E22" w:rsidRDefault="008C2BAF" w:rsidP="008C2BAF">
          <w:pPr>
            <w:rPr>
              <w:i/>
              <w:lang w:bidi="ar-SA"/>
            </w:rPr>
          </w:pPr>
          <w:r w:rsidRPr="00BF2E22">
            <w:rPr>
              <w:i/>
              <w:lang w:bidi="ar-SA"/>
            </w:rPr>
            <w:t>Note:  Although the program record changed to code 1 (Reduced Priced) on Feb 27, the April 1 record is still set to code 2.</w:t>
          </w:r>
        </w:p>
        <w:p w:rsidR="008C2BAF" w:rsidRDefault="008C2BAF" w:rsidP="008C2BAF">
          <w:pPr>
            <w:spacing w:before="0" w:after="0" w:line="240" w:lineRule="auto"/>
            <w:rPr>
              <w:lang w:bidi="ar-SA"/>
            </w:rPr>
          </w:pPr>
          <w:r>
            <w:rPr>
              <w:lang w:bidi="ar-SA"/>
            </w:rPr>
            <w:br w:type="page"/>
          </w:r>
        </w:p>
        <w:p w:rsidR="008C2BAF" w:rsidRPr="00CC63F0" w:rsidRDefault="008C2BAF" w:rsidP="008C2BAF">
          <w:pPr>
            <w:rPr>
              <w:b/>
              <w:lang w:bidi="ar-SA"/>
            </w:rPr>
          </w:pPr>
          <w:r w:rsidRPr="00CC63F0">
            <w:rPr>
              <w:b/>
              <w:lang w:bidi="ar-SA"/>
            </w:rPr>
            <w:lastRenderedPageBreak/>
            <w:t>Example</w:t>
          </w:r>
          <w:r>
            <w:rPr>
              <w:b/>
              <w:lang w:bidi="ar-SA"/>
            </w:rPr>
            <w:t xml:space="preserve"> 3 for School Food Service</w:t>
          </w:r>
        </w:p>
        <w:p w:rsidR="008C2BAF" w:rsidRDefault="008C2BAF" w:rsidP="008C2BAF">
          <w:pPr>
            <w:rPr>
              <w:lang w:bidi="ar-SA"/>
            </w:rPr>
          </w:pPr>
          <w:r>
            <w:rPr>
              <w:lang w:bidi="ar-SA"/>
            </w:rPr>
            <w:t>This shows how the program records are represented for a student.</w:t>
          </w:r>
        </w:p>
        <w:tbl>
          <w:tblPr>
            <w:tblW w:w="7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FRP Meal Code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8000000000589</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08</w:t>
                </w:r>
                <w:r w:rsidRPr="00A940F6">
                  <w:rPr>
                    <w:rFonts w:cs="Calibri"/>
                    <w:color w:val="000000"/>
                    <w:lang w:bidi="ar-SA"/>
                  </w:rPr>
                  <w:t>-</w:t>
                </w:r>
                <w:r>
                  <w:rPr>
                    <w:rFonts w:cs="Calibri"/>
                    <w:color w:val="000000"/>
                    <w:lang w:bidi="ar-SA"/>
                  </w:rPr>
                  <w:t>27</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31</w:t>
                </w:r>
              </w:p>
            </w:tc>
            <w:tc>
              <w:tcPr>
                <w:tcW w:w="1098" w:type="dxa"/>
              </w:tcPr>
              <w:p w:rsidR="008C2BAF" w:rsidRPr="00A940F6" w:rsidRDefault="008C2BAF" w:rsidP="008C2BAF">
                <w:pPr>
                  <w:spacing w:before="0" w:after="0" w:line="240" w:lineRule="auto"/>
                  <w:rPr>
                    <w:rFonts w:cs="Calibri"/>
                    <w:color w:val="000000"/>
                    <w:lang w:bidi="ar-SA"/>
                  </w:rPr>
                </w:pPr>
                <w:r>
                  <w:rPr>
                    <w:rFonts w:cs="Calibri"/>
                    <w:color w:val="000000"/>
                    <w:lang w:bidi="ar-SA"/>
                  </w:rPr>
                  <w:t>1</w:t>
                </w:r>
              </w:p>
            </w:tc>
          </w:tr>
          <w:tr w:rsidR="008C2BAF" w:rsidRPr="00D86074" w:rsidTr="008C2BAF">
            <w:trPr>
              <w:trHeight w:val="300"/>
            </w:trPr>
            <w:tc>
              <w:tcPr>
                <w:tcW w:w="108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8000000000589</w:t>
                </w:r>
              </w:p>
            </w:tc>
            <w:tc>
              <w:tcPr>
                <w:tcW w:w="135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02</w:t>
                </w:r>
                <w:r w:rsidRPr="00A940F6">
                  <w:rPr>
                    <w:rFonts w:cs="Calibri"/>
                    <w:color w:val="000000"/>
                    <w:lang w:bidi="ar-SA"/>
                  </w:rPr>
                  <w:t>-</w:t>
                </w:r>
                <w:r>
                  <w:rPr>
                    <w:rFonts w:cs="Calibri"/>
                    <w:color w:val="000000"/>
                    <w:lang w:bidi="ar-SA"/>
                  </w:rPr>
                  <w:t>01</w:t>
                </w:r>
              </w:p>
            </w:tc>
            <w:tc>
              <w:tcPr>
                <w:tcW w:w="144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06</w:t>
                </w:r>
                <w:r w:rsidRPr="00A940F6">
                  <w:rPr>
                    <w:rFonts w:cs="Calibri"/>
                    <w:color w:val="000000"/>
                    <w:lang w:bidi="ar-SA"/>
                  </w:rPr>
                  <w:t>-</w:t>
                </w:r>
                <w:r>
                  <w:rPr>
                    <w:rFonts w:cs="Calibri"/>
                    <w:color w:val="000000"/>
                    <w:lang w:bidi="ar-SA"/>
                  </w:rPr>
                  <w:t>15</w:t>
                </w:r>
              </w:p>
            </w:tc>
            <w:tc>
              <w:tcPr>
                <w:tcW w:w="1098" w:type="dxa"/>
              </w:tcPr>
              <w:p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bl>
        <w:p w:rsidR="008C2BAF" w:rsidRDefault="008C2BAF" w:rsidP="008C2BAF">
          <w:pPr>
            <w:rPr>
              <w:lang w:bidi="ar-SA"/>
            </w:rPr>
          </w:pPr>
          <w:r w:rsidRPr="00BF2E22">
            <w:rPr>
              <w:lang w:bidi="ar-SA"/>
            </w:rPr>
            <w:t xml:space="preserve">IF EXTRACTED ON DECEMBER 30 (before </w:t>
          </w:r>
          <w:r>
            <w:rPr>
              <w:lang w:bidi="ar-SA"/>
            </w:rPr>
            <w:t xml:space="preserve">the </w:t>
          </w:r>
          <w:r w:rsidRPr="00BF2E22">
            <w:rPr>
              <w:lang w:bidi="ar-SA"/>
            </w:rPr>
            <w:t>final FALL submissions close</w:t>
          </w:r>
          <w:r>
            <w:rPr>
              <w:lang w:bidi="ar-SA"/>
            </w:rPr>
            <w:t>s</w:t>
          </w:r>
          <w:r w:rsidRPr="00BF2E22">
            <w:rPr>
              <w:lang w:bidi="ar-SA"/>
            </w:rPr>
            <w:t>)</w:t>
          </w:r>
          <w:proofErr w:type="gramStart"/>
          <w:r w:rsidRPr="00BF2E22">
            <w:rPr>
              <w:lang w:bidi="ar-SA"/>
            </w:rPr>
            <w:t>:</w:t>
          </w:r>
          <w:proofErr w:type="gramEnd"/>
          <w:r w:rsidRPr="00BF2E22">
            <w:rPr>
              <w:lang w:bidi="ar-SA"/>
            </w:rPr>
            <w:br/>
          </w:r>
          <w:r>
            <w:rPr>
              <w:lang w:bidi="ar-SA"/>
            </w:rPr>
            <w:t>This shows h</w:t>
          </w:r>
          <w:r w:rsidRPr="00EF1A9D">
            <w:rPr>
              <w:lang w:bidi="ar-SA"/>
            </w:rPr>
            <w:t xml:space="preserve">ow the MARSS enrollment record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8000000000589</w:t>
                </w:r>
              </w:p>
            </w:tc>
            <w:tc>
              <w:tcPr>
                <w:tcW w:w="135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6</w:t>
                </w:r>
                <w:r w:rsidRPr="00A940F6">
                  <w:rPr>
                    <w:rFonts w:cs="Calibri"/>
                    <w:color w:val="000000"/>
                    <w:lang w:bidi="ar-SA"/>
                  </w:rPr>
                  <w:t>-</w:t>
                </w:r>
                <w:r>
                  <w:rPr>
                    <w:rFonts w:cs="Calibri"/>
                    <w:color w:val="000000"/>
                    <w:lang w:bidi="ar-SA"/>
                  </w:rPr>
                  <w:t>15</w:t>
                </w:r>
              </w:p>
            </w:tc>
            <w:tc>
              <w:tcPr>
                <w:tcW w:w="1096" w:type="dxa"/>
                <w:tcBorders>
                  <w:top w:val="nil"/>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color w:val="000000"/>
                    <w:lang w:bidi="ar-SA"/>
                  </w:rPr>
                </w:pPr>
                <w:r w:rsidRPr="00E32506">
                  <w:rPr>
                    <w:rFonts w:cs="Calibri"/>
                    <w:lang w:bidi="ar-SA"/>
                  </w:rPr>
                  <w:t>1</w:t>
                </w:r>
              </w:p>
            </w:tc>
          </w:tr>
        </w:tbl>
        <w:p w:rsidR="008C2BAF" w:rsidRDefault="008C2BAF" w:rsidP="008C2BAF">
          <w:pPr>
            <w:rPr>
              <w:i/>
              <w:lang w:bidi="ar-SA"/>
            </w:rPr>
          </w:pPr>
          <w:r w:rsidRPr="00BF2E22">
            <w:rPr>
              <w:i/>
              <w:lang w:bidi="ar-SA"/>
            </w:rPr>
            <w:t>Note:  The highest FRP code that was in effect prior to December 15 is used when the extract occurs before the final fall submission.</w:t>
          </w:r>
        </w:p>
        <w:p w:rsidR="008C2BAF" w:rsidRDefault="008C2BAF" w:rsidP="008C2BAF">
          <w:pPr>
            <w:rPr>
              <w:lang w:bidi="ar-SA"/>
            </w:rPr>
          </w:pPr>
          <w:r w:rsidRPr="00BF2E22">
            <w:rPr>
              <w:lang w:bidi="ar-SA"/>
            </w:rPr>
            <w:t xml:space="preserve">IF EXTRACTED ON FEBRUARY 15 (after </w:t>
          </w:r>
          <w:r>
            <w:rPr>
              <w:lang w:bidi="ar-SA"/>
            </w:rPr>
            <w:t xml:space="preserve">the </w:t>
          </w:r>
          <w:r w:rsidRPr="00BF2E22">
            <w:rPr>
              <w:lang w:bidi="ar-SA"/>
            </w:rPr>
            <w:t>final FALL submissions close</w:t>
          </w:r>
          <w:r>
            <w:rPr>
              <w:lang w:bidi="ar-SA"/>
            </w:rPr>
            <w:t>s</w:t>
          </w:r>
          <w:r w:rsidRPr="00BF2E22">
            <w:rPr>
              <w:lang w:bidi="ar-SA"/>
            </w:rPr>
            <w:t>)</w:t>
          </w:r>
          <w:proofErr w:type="gramStart"/>
          <w:r w:rsidRPr="00BF2E22">
            <w:rPr>
              <w:lang w:bidi="ar-SA"/>
            </w:rPr>
            <w:t>:</w:t>
          </w:r>
          <w:proofErr w:type="gramEnd"/>
          <w:r w:rsidRPr="00BF2E22">
            <w:rPr>
              <w:lang w:bidi="ar-SA"/>
            </w:rPr>
            <w:br/>
          </w:r>
          <w:r>
            <w:rPr>
              <w:lang w:bidi="ar-SA"/>
            </w:rPr>
            <w:t>This shows h</w:t>
          </w:r>
          <w:r w:rsidRPr="00EF1A9D">
            <w:rPr>
              <w:lang w:bidi="ar-SA"/>
            </w:rPr>
            <w:t xml:space="preserve">ow the MARSS enrollment record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rsidTr="008C2BAF">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8000000000589</w:t>
                </w:r>
              </w:p>
            </w:tc>
            <w:tc>
              <w:tcPr>
                <w:tcW w:w="135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6</w:t>
                </w:r>
                <w:r w:rsidRPr="00A940F6">
                  <w:rPr>
                    <w:rFonts w:cs="Calibri"/>
                    <w:color w:val="000000"/>
                    <w:lang w:bidi="ar-SA"/>
                  </w:rPr>
                  <w:t>-</w:t>
                </w:r>
                <w:r>
                  <w:rPr>
                    <w:rFonts w:cs="Calibri"/>
                    <w:color w:val="000000"/>
                    <w:lang w:bidi="ar-SA"/>
                  </w:rPr>
                  <w:t>15</w:t>
                </w:r>
              </w:p>
            </w:tc>
            <w:tc>
              <w:tcPr>
                <w:tcW w:w="1096" w:type="dxa"/>
                <w:tcBorders>
                  <w:top w:val="nil"/>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2</w:t>
                </w:r>
              </w:p>
            </w:tc>
          </w:tr>
        </w:tbl>
        <w:p w:rsidR="008C2BAF" w:rsidRPr="00BF2E22" w:rsidRDefault="008C2BAF" w:rsidP="008C2BAF">
          <w:pPr>
            <w:rPr>
              <w:i/>
              <w:lang w:bidi="ar-SA"/>
            </w:rPr>
          </w:pPr>
          <w:r w:rsidRPr="00BF2E22">
            <w:rPr>
              <w:i/>
              <w:lang w:bidi="ar-SA"/>
            </w:rPr>
            <w:t>Note:  The highest FRP code that was in effect during the year is used when the extract occurs after the final fall submission.</w:t>
          </w:r>
        </w:p>
        <w:p w:rsidR="008C2BAF" w:rsidRDefault="008C2BAF" w:rsidP="008C2BAF">
          <w:pPr>
            <w:spacing w:before="0" w:after="0" w:line="240" w:lineRule="auto"/>
            <w:rPr>
              <w:lang w:bidi="ar-SA"/>
            </w:rPr>
          </w:pPr>
          <w:r>
            <w:rPr>
              <w:lang w:bidi="ar-SA"/>
            </w:rPr>
            <w:br w:type="page"/>
          </w:r>
        </w:p>
        <w:p w:rsidR="008C2BAF" w:rsidRPr="0035712E" w:rsidRDefault="008C2BAF" w:rsidP="008C2BAF">
          <w:pPr>
            <w:pStyle w:val="Heading2"/>
            <w:rPr>
              <w:lang w:bidi="ar-SA"/>
            </w:rPr>
          </w:pPr>
          <w:bookmarkStart w:id="17" w:name="_Toc31721457"/>
          <w:r>
            <w:rPr>
              <w:lang w:bidi="ar-SA"/>
            </w:rPr>
            <w:lastRenderedPageBreak/>
            <w:t>Section 504 Plan</w:t>
          </w:r>
          <w:bookmarkEnd w:id="17"/>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sidRPr="00CB3064">
            <w:rPr>
              <w:b/>
              <w:lang w:bidi="ar-SA"/>
            </w:rPr>
            <w:t>MARSS Translation Logic:</w:t>
          </w:r>
          <w:r>
            <w:rPr>
              <w:b/>
              <w:lang w:bidi="ar-SA"/>
            </w:rPr>
            <w:t xml:space="preserve"> </w:t>
          </w:r>
          <w:r>
            <w:rPr>
              <w:lang w:bidi="ar-SA"/>
            </w:rPr>
            <w:t>If reported as Section 504 Plan for at least one day during the enrollment period in that district, the system will set the MARSS Primary Disability Code to 54 if the Special Education Status is 1 or 2 on that enrollment record. If Special Education Status = 3, the system will set the MARSS Primary Disability Code to 54 only if a Primary Disability Code does not exist. Any other special education status (4-7) would not change - even though the Section 504 Plan program exists.</w:t>
          </w:r>
        </w:p>
        <w:p w:rsidR="008C2BAF" w:rsidRDefault="008C2BAF" w:rsidP="00C144FF">
          <w:pPr>
            <w:pStyle w:val="ListParagraph"/>
            <w:numPr>
              <w:ilvl w:val="0"/>
              <w:numId w:val="4"/>
            </w:numPr>
            <w:rPr>
              <w:lang w:bidi="ar-SA"/>
            </w:rPr>
          </w:pPr>
          <w:r>
            <w:rPr>
              <w:lang w:bidi="ar-SA"/>
            </w:rPr>
            <w:t>The schools do not need to match between the program record and the enrollment record.</w:t>
          </w:r>
        </w:p>
        <w:p w:rsidR="008C2BAF" w:rsidRDefault="008C2BAF" w:rsidP="00C144FF">
          <w:pPr>
            <w:pStyle w:val="ListParagraph"/>
            <w:numPr>
              <w:ilvl w:val="0"/>
              <w:numId w:val="4"/>
            </w:numPr>
            <w:rPr>
              <w:lang w:bidi="ar-SA"/>
            </w:rPr>
          </w:pPr>
          <w:r>
            <w:rPr>
              <w:lang w:bidi="ar-SA"/>
            </w:rPr>
            <w:t>The program begin and end dates do not need to match to the enrollment dates, an overlapping time period between the enrollment and the program will translate the Disability Code to 54.</w:t>
          </w:r>
        </w:p>
        <w:p w:rsidR="008C2BAF" w:rsidRDefault="008C2BAF" w:rsidP="00C144FF">
          <w:pPr>
            <w:pStyle w:val="ListParagraph"/>
            <w:numPr>
              <w:ilvl w:val="0"/>
              <w:numId w:val="4"/>
            </w:numPr>
            <w:rPr>
              <w:lang w:bidi="ar-SA"/>
            </w:rPr>
          </w:pPr>
          <w:r>
            <w:rPr>
              <w:lang w:bidi="ar-SA"/>
            </w:rPr>
            <w:t xml:space="preserve">Students with Special Education Status 1 </w:t>
          </w:r>
          <w:r w:rsidR="00A11C42">
            <w:rPr>
              <w:lang w:bidi="ar-SA"/>
            </w:rPr>
            <w:t>or</w:t>
          </w:r>
          <w:r>
            <w:rPr>
              <w:lang w:bidi="ar-SA"/>
            </w:rPr>
            <w:t xml:space="preserve"> 2 have the program information transferred to the MARSS record.</w:t>
          </w:r>
        </w:p>
        <w:p w:rsidR="008C2BAF" w:rsidRDefault="008C2BAF" w:rsidP="00C144FF">
          <w:pPr>
            <w:pStyle w:val="ListParagraph"/>
            <w:numPr>
              <w:ilvl w:val="0"/>
              <w:numId w:val="4"/>
            </w:numPr>
            <w:rPr>
              <w:lang w:bidi="ar-SA"/>
            </w:rPr>
          </w:pPr>
          <w:r>
            <w:rPr>
              <w:lang w:bidi="ar-SA"/>
            </w:rPr>
            <w:t>Students with Special Education Status 3 without a Primary Disability Code have the program information transferred to the MARSS record.</w:t>
          </w:r>
        </w:p>
        <w:p w:rsidR="008C2BAF" w:rsidRPr="00DB074F" w:rsidRDefault="008C2BAF" w:rsidP="008C2BAF">
          <w:pPr>
            <w:rPr>
              <w:b/>
              <w:lang w:bidi="ar-SA"/>
            </w:rPr>
          </w:pPr>
          <w:r w:rsidRPr="00DB074F">
            <w:rPr>
              <w:b/>
              <w:lang w:bidi="ar-SA"/>
            </w:rPr>
            <w:t xml:space="preserve">Example for </w:t>
          </w:r>
          <w:r>
            <w:rPr>
              <w:b/>
              <w:lang w:bidi="ar-SA"/>
            </w:rPr>
            <w:t>Section 504 Plan</w:t>
          </w:r>
        </w:p>
        <w:p w:rsidR="008C2BAF" w:rsidRDefault="008C2BAF" w:rsidP="008C2BAF">
          <w:pPr>
            <w:rPr>
              <w:lang w:bidi="ar-SA"/>
            </w:rPr>
          </w:pPr>
          <w:r>
            <w:rPr>
              <w:lang w:bidi="ar-SA"/>
            </w:rPr>
            <w:t>This shows how the program record is represented for a student.</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8000000000068</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05</w:t>
                </w:r>
                <w:r w:rsidRPr="00A940F6">
                  <w:rPr>
                    <w:rFonts w:cs="Calibri"/>
                    <w:color w:val="000000"/>
                    <w:lang w:bidi="ar-SA"/>
                  </w:rPr>
                  <w:t>-</w:t>
                </w:r>
                <w:r>
                  <w:rPr>
                    <w:rFonts w:cs="Calibri"/>
                    <w:color w:val="000000"/>
                    <w:lang w:bidi="ar-SA"/>
                  </w:rPr>
                  <w:t>26</w:t>
                </w:r>
              </w:p>
            </w:tc>
          </w:tr>
        </w:tbl>
        <w:p w:rsidR="008C2BAF" w:rsidRPr="00EF1A9D" w:rsidRDefault="008C2BAF" w:rsidP="008C2BAF">
          <w:pPr>
            <w:rPr>
              <w:lang w:bidi="ar-SA"/>
            </w:rPr>
          </w:pPr>
          <w:r>
            <w:rPr>
              <w:lang w:bidi="ar-SA"/>
            </w:rPr>
            <w:t>This shows the two Ed-Fi Student School Association r</w:t>
          </w:r>
          <w:r w:rsidRPr="00EF1A9D">
            <w:rPr>
              <w:lang w:bidi="ar-SA"/>
            </w:rPr>
            <w:t>ecords for this student</w:t>
          </w:r>
          <w:r>
            <w:rPr>
              <w:lang w:bidi="ar-SA"/>
            </w:rPr>
            <w:t>.</w:t>
          </w:r>
        </w:p>
        <w:tbl>
          <w:tblPr>
            <w:tblW w:w="910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98"/>
            <w:gridCol w:w="1800"/>
            <w:gridCol w:w="1324"/>
            <w:gridCol w:w="1376"/>
            <w:gridCol w:w="1350"/>
            <w:gridCol w:w="1260"/>
          </w:tblGrid>
          <w:tr w:rsidR="008C2BAF" w:rsidRPr="00A940F6" w:rsidTr="008C2BAF">
            <w:trPr>
              <w:trHeight w:val="620"/>
            </w:trPr>
            <w:tc>
              <w:tcPr>
                <w:tcW w:w="1000"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98"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24"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76"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35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1260" w:type="dxa"/>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r>
          <w:tr w:rsidR="008C2BAF" w:rsidRPr="00A940F6" w:rsidTr="008C2BAF">
            <w:trPr>
              <w:trHeight w:val="300"/>
            </w:trPr>
            <w:tc>
              <w:tcPr>
                <w:tcW w:w="1000"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998"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116</w:t>
                </w:r>
              </w:p>
            </w:tc>
            <w:tc>
              <w:tcPr>
                <w:tcW w:w="1800" w:type="dxa"/>
                <w:shd w:val="clear" w:color="auto" w:fill="auto"/>
                <w:noWrap/>
                <w:vAlign w:val="bottom"/>
              </w:tcPr>
              <w:p w:rsidR="008C2BAF" w:rsidRPr="00A940F6" w:rsidRDefault="006E1AFF" w:rsidP="008C2BAF">
                <w:pPr>
                  <w:spacing w:before="0" w:after="0" w:line="240" w:lineRule="auto"/>
                  <w:rPr>
                    <w:rFonts w:cs="Calibri"/>
                    <w:color w:val="000000"/>
                    <w:lang w:bidi="ar-SA"/>
                  </w:rPr>
                </w:pPr>
                <w:r>
                  <w:rPr>
                    <w:rFonts w:cs="Calibri"/>
                    <w:color w:val="000000"/>
                    <w:lang w:bidi="ar-SA"/>
                  </w:rPr>
                  <w:t>8000000000068</w:t>
                </w:r>
              </w:p>
            </w:tc>
            <w:tc>
              <w:tcPr>
                <w:tcW w:w="1324"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376" w:type="dxa"/>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1350"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1</w:t>
                </w:r>
              </w:p>
            </w:tc>
            <w:tc>
              <w:tcPr>
                <w:tcW w:w="1260" w:type="dxa"/>
              </w:tcPr>
              <w:p w:rsidR="008C2BAF" w:rsidRDefault="008C2BAF" w:rsidP="008C2BAF">
                <w:pPr>
                  <w:spacing w:before="0" w:after="0" w:line="240" w:lineRule="auto"/>
                  <w:rPr>
                    <w:rFonts w:cs="Calibri"/>
                    <w:color w:val="000000"/>
                    <w:lang w:bidi="ar-SA"/>
                  </w:rPr>
                </w:pPr>
                <w:r>
                  <w:rPr>
                    <w:rFonts w:cs="Calibri"/>
                    <w:color w:val="000000"/>
                    <w:lang w:bidi="ar-SA"/>
                  </w:rPr>
                  <w:t>00</w:t>
                </w:r>
              </w:p>
            </w:tc>
          </w:tr>
          <w:tr w:rsidR="008C2BAF" w:rsidRPr="00A940F6" w:rsidTr="008C2BAF">
            <w:trPr>
              <w:trHeight w:val="300"/>
            </w:trPr>
            <w:tc>
              <w:tcPr>
                <w:tcW w:w="100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998"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120</w:t>
                </w:r>
              </w:p>
            </w:tc>
            <w:tc>
              <w:tcPr>
                <w:tcW w:w="1800" w:type="dxa"/>
                <w:shd w:val="clear" w:color="auto" w:fill="auto"/>
                <w:noWrap/>
                <w:vAlign w:val="bottom"/>
                <w:hideMark/>
              </w:tcPr>
              <w:p w:rsidR="008C2BAF" w:rsidRPr="00A940F6" w:rsidRDefault="006E1AFF" w:rsidP="008C2BAF">
                <w:pPr>
                  <w:spacing w:before="0" w:after="0" w:line="240" w:lineRule="auto"/>
                  <w:rPr>
                    <w:rFonts w:cs="Calibri"/>
                    <w:color w:val="000000"/>
                    <w:lang w:bidi="ar-SA"/>
                  </w:rPr>
                </w:pPr>
                <w:r>
                  <w:rPr>
                    <w:rFonts w:cs="Calibri"/>
                    <w:color w:val="000000"/>
                    <w:lang w:bidi="ar-SA"/>
                  </w:rPr>
                  <w:t>8000000000068</w:t>
                </w:r>
              </w:p>
            </w:tc>
            <w:tc>
              <w:tcPr>
                <w:tcW w:w="1324"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376"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35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1260" w:type="dxa"/>
              </w:tcPr>
              <w:p w:rsidR="008C2BAF" w:rsidRDefault="008C2BAF" w:rsidP="008C2BAF">
                <w:pPr>
                  <w:spacing w:before="0" w:after="0" w:line="240" w:lineRule="auto"/>
                  <w:rPr>
                    <w:rFonts w:cs="Calibri"/>
                    <w:color w:val="000000"/>
                    <w:lang w:bidi="ar-SA"/>
                  </w:rPr>
                </w:pPr>
                <w:r>
                  <w:rPr>
                    <w:rFonts w:cs="Calibri"/>
                    <w:color w:val="000000"/>
                    <w:lang w:bidi="ar-SA"/>
                  </w:rPr>
                  <w:t>07</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910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260"/>
            <w:gridCol w:w="126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26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126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color w:val="000000"/>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8000000000068</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Pr>
                    <w:rFonts w:cs="Calibri"/>
                    <w:lang w:bidi="ar-SA"/>
                  </w:rPr>
                  <w:t>1</w:t>
                </w:r>
              </w:p>
            </w:tc>
            <w:tc>
              <w:tcPr>
                <w:tcW w:w="126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54</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color w:val="000000"/>
                    <w:lang w:bidi="ar-SA"/>
                  </w:rPr>
                  <w:t>120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6E1AFF" w:rsidP="008C2BAF">
                <w:pPr>
                  <w:spacing w:before="0" w:after="0" w:line="240" w:lineRule="auto"/>
                  <w:rPr>
                    <w:rFonts w:cs="Calibri"/>
                    <w:color w:val="000000"/>
                    <w:lang w:bidi="ar-SA"/>
                  </w:rPr>
                </w:pPr>
                <w:r>
                  <w:rPr>
                    <w:rFonts w:cs="Calibri"/>
                    <w:color w:val="000000"/>
                    <w:lang w:bidi="ar-SA"/>
                  </w:rPr>
                  <w:t>8000000000068</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Pr>
                    <w:rFonts w:cs="Calibri"/>
                    <w:lang w:bidi="ar-SA"/>
                  </w:rPr>
                  <w:t>4</w:t>
                </w:r>
              </w:p>
            </w:tc>
            <w:tc>
              <w:tcPr>
                <w:tcW w:w="1260" w:type="dxa"/>
                <w:tcBorders>
                  <w:top w:val="single" w:sz="4" w:space="0" w:color="auto"/>
                  <w:left w:val="nil"/>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07</w:t>
                </w:r>
              </w:p>
            </w:tc>
          </w:tr>
        </w:tbl>
        <w:p w:rsidR="008C2BAF" w:rsidRPr="005A4545" w:rsidRDefault="008C2BAF" w:rsidP="008C2BAF">
          <w:pPr>
            <w:rPr>
              <w:b/>
              <w:u w:val="single"/>
              <w:lang w:bidi="ar-SA"/>
            </w:rPr>
          </w:pPr>
          <w:r w:rsidRPr="005A4545">
            <w:rPr>
              <w:i/>
              <w:lang w:bidi="ar-SA"/>
            </w:rPr>
            <w:t xml:space="preserve">Note: </w:t>
          </w:r>
          <w:r>
            <w:rPr>
              <w:i/>
              <w:lang w:bidi="ar-SA"/>
            </w:rPr>
            <w:t>The second enrollment records has Special Education Status = 4 so the Primary Disability Code was not adjusted.</w:t>
          </w:r>
          <w:r w:rsidRPr="005A4545">
            <w:rPr>
              <w:b/>
              <w:u w:val="single"/>
              <w:lang w:bidi="ar-SA"/>
            </w:rPr>
            <w:br w:type="page"/>
          </w:r>
        </w:p>
        <w:p w:rsidR="008C2BAF" w:rsidRPr="0035712E" w:rsidRDefault="008C2BAF" w:rsidP="008C2BAF">
          <w:pPr>
            <w:pStyle w:val="Heading2"/>
            <w:rPr>
              <w:lang w:bidi="ar-SA"/>
            </w:rPr>
          </w:pPr>
          <w:bookmarkStart w:id="18" w:name="_Toc31721458"/>
          <w:r>
            <w:rPr>
              <w:lang w:bidi="ar-SA"/>
            </w:rPr>
            <w:lastRenderedPageBreak/>
            <w:t>Special Education</w:t>
          </w:r>
          <w:bookmarkEnd w:id="18"/>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sidRPr="00CD1489">
            <w:rPr>
              <w:b/>
              <w:lang w:bidi="ar-SA"/>
            </w:rPr>
            <w:t>Setting Code:</w:t>
          </w:r>
          <w:r>
            <w:rPr>
              <w:lang w:bidi="ar-SA"/>
            </w:rPr>
            <w:t xml:space="preserve"> The Special Education Instructional Setting. If setting is missing, the system will set it to 00 in the matching MARSS record.</w:t>
          </w:r>
        </w:p>
        <w:p w:rsidR="008C2BAF" w:rsidRDefault="008C2BAF" w:rsidP="008C2BAF">
          <w:pPr>
            <w:rPr>
              <w:lang w:bidi="ar-SA"/>
            </w:rPr>
          </w:pPr>
          <w:r w:rsidRPr="00CD1489">
            <w:rPr>
              <w:b/>
              <w:lang w:bidi="ar-SA"/>
            </w:rPr>
            <w:t>Disability Code:</w:t>
          </w:r>
          <w:r>
            <w:rPr>
              <w:lang w:bidi="ar-SA"/>
            </w:rPr>
            <w:t xml:space="preserve"> The Special Education Disability Code. If disability code is missing, the system will set it to 00 in the matching MARSS record.</w:t>
          </w:r>
        </w:p>
        <w:p w:rsidR="008C2BAF" w:rsidRDefault="008C2BAF" w:rsidP="008C2BAF">
          <w:pPr>
            <w:rPr>
              <w:lang w:bidi="ar-SA"/>
            </w:rPr>
          </w:pPr>
          <w:r w:rsidRPr="00CD1489">
            <w:rPr>
              <w:b/>
              <w:lang w:bidi="ar-SA"/>
            </w:rPr>
            <w:t>Order of Disability:</w:t>
          </w:r>
          <w:r>
            <w:rPr>
              <w:lang w:bidi="ar-SA"/>
            </w:rPr>
            <w:t xml:space="preserve"> The order of the disability. A 1 designates the Primary Disability Code. If Order of Disability is missing, the system will set Primary Disability Code to 00 on the matching MARSS record. Order of Disability must be a 1 for the system to recognize it as the MARSS Primary Disability Code. If more than one disability code has the Order of Disability = 1, the primary disability cannot be determined and the system will set the Primary Disability Code to 00 on the matching MARSS record.</w:t>
          </w:r>
        </w:p>
        <w:p w:rsidR="008C2BAF" w:rsidRDefault="008C2BAF" w:rsidP="008C2BAF">
          <w:pPr>
            <w:rPr>
              <w:lang w:bidi="ar-SA"/>
            </w:rPr>
          </w:pPr>
          <w:r w:rsidRPr="00CD1489">
            <w:rPr>
              <w:b/>
              <w:lang w:bidi="ar-SA"/>
            </w:rPr>
            <w:t>Service Hours:</w:t>
          </w:r>
          <w:r>
            <w:rPr>
              <w:lang w:bidi="ar-SA"/>
            </w:rPr>
            <w:t xml:space="preserve"> The special education service hours for the program period. If service hours are missing, the system well set it to 0.0 in the matching MARSS record.</w:t>
          </w:r>
        </w:p>
        <w:p w:rsidR="008C2BAF" w:rsidRDefault="008C2BAF" w:rsidP="008C2BAF">
          <w:pPr>
            <w:rPr>
              <w:lang w:bidi="ar-SA"/>
            </w:rPr>
          </w:pPr>
          <w:r w:rsidRPr="00D43E22">
            <w:rPr>
              <w:b/>
              <w:lang w:bidi="ar-SA"/>
            </w:rPr>
            <w:t xml:space="preserve">MARSS Translation Logic: </w:t>
          </w:r>
          <w:r>
            <w:rPr>
              <w:lang w:bidi="ar-SA"/>
            </w:rPr>
            <w:t xml:space="preserve">If reported in the Special Education program, the system will only recognize the records if the district, the school and the begin date on the program record matches the district, the school and the entry date on the enrollment record. If so, the system will set the MARSS </w:t>
          </w:r>
          <w:r w:rsidR="00A11C42">
            <w:rPr>
              <w:lang w:bidi="ar-SA"/>
            </w:rPr>
            <w:t xml:space="preserve">Instructional </w:t>
          </w:r>
          <w:r>
            <w:rPr>
              <w:lang w:bidi="ar-SA"/>
            </w:rPr>
            <w:t>Setting, Primary Disability Code and Services Hours as described above.</w:t>
          </w:r>
          <w:r w:rsidRPr="00E10E8E">
            <w:rPr>
              <w:lang w:bidi="ar-SA"/>
            </w:rPr>
            <w:t xml:space="preserve"> </w:t>
          </w:r>
          <w:r>
            <w:rPr>
              <w:lang w:bidi="ar-SA"/>
            </w:rPr>
            <w:t>Additionally, only those students with a</w:t>
          </w:r>
          <w:r w:rsidR="00A11C42">
            <w:rPr>
              <w:lang w:bidi="ar-SA"/>
            </w:rPr>
            <w:t xml:space="preserve"> Special Education Status</w:t>
          </w:r>
          <w:r>
            <w:rPr>
              <w:lang w:bidi="ar-SA"/>
            </w:rPr>
            <w:t xml:space="preserve"> of 3-7 are evaluated and have the Special Education information translated into the MARSS record. Special Education Status 1 and 2 do not require the setting, the disability or the service hours and are not translated into the MARSS record.</w:t>
          </w:r>
        </w:p>
        <w:p w:rsidR="008C2BAF" w:rsidRDefault="008C2BAF" w:rsidP="00C144FF">
          <w:pPr>
            <w:pStyle w:val="ListParagraph"/>
            <w:numPr>
              <w:ilvl w:val="0"/>
              <w:numId w:val="6"/>
            </w:numPr>
            <w:rPr>
              <w:lang w:bidi="ar-SA"/>
            </w:rPr>
          </w:pPr>
          <w:r>
            <w:rPr>
              <w:lang w:bidi="ar-SA"/>
            </w:rPr>
            <w:t>The schools must match between the program record and the enrollment record.</w:t>
          </w:r>
        </w:p>
        <w:p w:rsidR="008C2BAF" w:rsidRPr="006430CF" w:rsidRDefault="008C2BAF" w:rsidP="00C144FF">
          <w:pPr>
            <w:pStyle w:val="ListParagraph"/>
            <w:numPr>
              <w:ilvl w:val="0"/>
              <w:numId w:val="6"/>
            </w:numPr>
            <w:rPr>
              <w:b/>
              <w:lang w:bidi="ar-SA"/>
            </w:rPr>
          </w:pPr>
          <w:r>
            <w:rPr>
              <w:lang w:bidi="ar-SA"/>
            </w:rPr>
            <w:t>The program begin dates must match the enrollment dates.</w:t>
          </w:r>
        </w:p>
        <w:p w:rsidR="008C2BAF" w:rsidRPr="00DB074F" w:rsidRDefault="008C2BAF" w:rsidP="00C144FF">
          <w:pPr>
            <w:pStyle w:val="ListParagraph"/>
            <w:numPr>
              <w:ilvl w:val="0"/>
              <w:numId w:val="6"/>
            </w:numPr>
            <w:rPr>
              <w:b/>
              <w:lang w:bidi="ar-SA"/>
            </w:rPr>
          </w:pPr>
          <w:r>
            <w:rPr>
              <w:lang w:bidi="ar-SA"/>
            </w:rPr>
            <w:t>Only students with Special Education Status 3 – 7 have the program information translated in the MARSS enrollment record.</w:t>
          </w:r>
          <w:bookmarkStart w:id="19" w:name="_GoBack"/>
          <w:bookmarkEnd w:id="19"/>
        </w:p>
        <w:p w:rsidR="008C2BAF" w:rsidRDefault="008C2BAF" w:rsidP="008C2BAF">
          <w:pPr>
            <w:rPr>
              <w:lang w:bidi="ar-SA"/>
            </w:rPr>
          </w:pPr>
        </w:p>
        <w:p w:rsidR="008C2BAF" w:rsidRDefault="008C2BAF" w:rsidP="008C2BAF">
          <w:pPr>
            <w:spacing w:before="0" w:after="0" w:line="240" w:lineRule="auto"/>
            <w:rPr>
              <w:b/>
              <w:lang w:bidi="ar-SA"/>
            </w:rPr>
          </w:pPr>
          <w:r>
            <w:rPr>
              <w:b/>
              <w:lang w:bidi="ar-SA"/>
            </w:rPr>
            <w:br w:type="page"/>
          </w:r>
        </w:p>
        <w:p w:rsidR="008C2BAF" w:rsidRPr="00DB074F" w:rsidRDefault="008C2BAF" w:rsidP="008C2BAF">
          <w:pPr>
            <w:rPr>
              <w:b/>
              <w:lang w:bidi="ar-SA"/>
            </w:rPr>
          </w:pPr>
          <w:r w:rsidRPr="00DB074F">
            <w:rPr>
              <w:b/>
              <w:lang w:bidi="ar-SA"/>
            </w:rPr>
            <w:lastRenderedPageBreak/>
            <w:t xml:space="preserve">Example </w:t>
          </w:r>
          <w:r>
            <w:rPr>
              <w:b/>
              <w:lang w:bidi="ar-SA"/>
            </w:rPr>
            <w:t xml:space="preserve">1 </w:t>
          </w:r>
          <w:r w:rsidRPr="00DB074F">
            <w:rPr>
              <w:b/>
              <w:lang w:bidi="ar-SA"/>
            </w:rPr>
            <w:t xml:space="preserve">for </w:t>
          </w:r>
          <w:r>
            <w:rPr>
              <w:b/>
              <w:lang w:bidi="ar-SA"/>
            </w:rPr>
            <w:t>Special Education</w:t>
          </w:r>
        </w:p>
        <w:p w:rsidR="008C2BAF" w:rsidRDefault="008C2BAF" w:rsidP="008C2BAF">
          <w:pPr>
            <w:rPr>
              <w:lang w:bidi="ar-SA"/>
            </w:rPr>
          </w:pPr>
          <w:r>
            <w:rPr>
              <w:lang w:bidi="ar-SA"/>
            </w:rPr>
            <w:t>This shows how the program records are represented for a student.</w:t>
          </w:r>
        </w:p>
        <w:tbl>
          <w:tblPr>
            <w:tblW w:w="10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09"/>
            <w:gridCol w:w="821"/>
            <w:gridCol w:w="1666"/>
            <w:gridCol w:w="1292"/>
            <w:gridCol w:w="1260"/>
            <w:gridCol w:w="860"/>
            <w:gridCol w:w="1066"/>
            <w:gridCol w:w="1066"/>
            <w:gridCol w:w="1143"/>
          </w:tblGrid>
          <w:tr w:rsidR="008C2BAF" w:rsidRPr="00D86074" w:rsidTr="008C2BAF">
            <w:trPr>
              <w:trHeight w:val="300"/>
            </w:trPr>
            <w:tc>
              <w:tcPr>
                <w:tcW w:w="1009"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821"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666"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92"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26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86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Disability Code</w:t>
                </w:r>
              </w:p>
            </w:tc>
            <w:tc>
              <w:tcPr>
                <w:tcW w:w="1066"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Order of Disability</w:t>
                </w:r>
              </w:p>
            </w:tc>
            <w:tc>
              <w:tcPr>
                <w:tcW w:w="1143"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D86074" w:rsidTr="008C2BAF">
            <w:trPr>
              <w:trHeight w:val="300"/>
            </w:trPr>
            <w:tc>
              <w:tcPr>
                <w:tcW w:w="1009"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8000000000021</w:t>
                </w:r>
              </w:p>
            </w:tc>
            <w:tc>
              <w:tcPr>
                <w:tcW w:w="1292"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22</w:t>
                </w:r>
              </w:p>
            </w:tc>
            <w:tc>
              <w:tcPr>
                <w:tcW w:w="860"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5</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03</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50.5</w:t>
                </w:r>
              </w:p>
            </w:tc>
          </w:tr>
          <w:tr w:rsidR="008C2BAF" w:rsidRPr="00D86074" w:rsidTr="008C2BAF">
            <w:trPr>
              <w:trHeight w:val="300"/>
            </w:trPr>
            <w:tc>
              <w:tcPr>
                <w:tcW w:w="1009" w:type="dxa"/>
                <w:shd w:val="clear" w:color="auto" w:fill="C8C8C3" w:themeFill="background2" w:themeFillShade="E6"/>
                <w:noWrap/>
                <w:vAlign w:val="bottom"/>
              </w:tcPr>
              <w:p w:rsidR="008C2BAF" w:rsidRPr="00D86074" w:rsidRDefault="008C2BAF" w:rsidP="008C2BAF">
                <w:pPr>
                  <w:spacing w:before="0" w:after="0" w:line="240" w:lineRule="auto"/>
                  <w:rPr>
                    <w:rFonts w:cs="Calibri"/>
                    <w:color w:val="000000"/>
                    <w:lang w:bidi="ar-SA"/>
                  </w:rPr>
                </w:pPr>
              </w:p>
            </w:tc>
            <w:tc>
              <w:tcPr>
                <w:tcW w:w="821" w:type="dxa"/>
                <w:shd w:val="clear" w:color="auto" w:fill="C8C8C3" w:themeFill="background2" w:themeFillShade="E6"/>
                <w:noWrap/>
                <w:vAlign w:val="bottom"/>
              </w:tcPr>
              <w:p w:rsidR="008C2BAF" w:rsidRPr="00D86074" w:rsidRDefault="008C2BAF" w:rsidP="008C2BAF">
                <w:pPr>
                  <w:spacing w:before="0" w:after="0" w:line="240" w:lineRule="auto"/>
                  <w:rPr>
                    <w:rFonts w:cs="Calibri"/>
                    <w:color w:val="000000"/>
                    <w:lang w:bidi="ar-SA"/>
                  </w:rPr>
                </w:pPr>
              </w:p>
            </w:tc>
            <w:tc>
              <w:tcPr>
                <w:tcW w:w="1666" w:type="dxa"/>
                <w:shd w:val="clear" w:color="auto" w:fill="C8C8C3" w:themeFill="background2" w:themeFillShade="E6"/>
                <w:noWrap/>
                <w:vAlign w:val="bottom"/>
              </w:tcPr>
              <w:p w:rsidR="008C2BAF" w:rsidRPr="00D86074" w:rsidRDefault="008C2BAF" w:rsidP="008C2BAF">
                <w:pPr>
                  <w:spacing w:before="0" w:after="0" w:line="240" w:lineRule="auto"/>
                  <w:rPr>
                    <w:rFonts w:cs="Calibri"/>
                    <w:color w:val="000000"/>
                    <w:lang w:bidi="ar-SA"/>
                  </w:rPr>
                </w:pPr>
              </w:p>
            </w:tc>
            <w:tc>
              <w:tcPr>
                <w:tcW w:w="1292" w:type="dxa"/>
                <w:shd w:val="clear" w:color="auto" w:fill="C8C8C3" w:themeFill="background2" w:themeFillShade="E6"/>
                <w:noWrap/>
                <w:vAlign w:val="bottom"/>
              </w:tcPr>
              <w:p w:rsidR="008C2BAF" w:rsidRPr="00D86074" w:rsidRDefault="008C2BAF" w:rsidP="008C2BAF">
                <w:pPr>
                  <w:spacing w:before="0" w:after="0" w:line="240" w:lineRule="auto"/>
                  <w:rPr>
                    <w:rFonts w:cs="Calibri"/>
                    <w:color w:val="000000"/>
                    <w:lang w:bidi="ar-SA"/>
                  </w:rPr>
                </w:pPr>
              </w:p>
            </w:tc>
            <w:tc>
              <w:tcPr>
                <w:tcW w:w="1260" w:type="dxa"/>
                <w:shd w:val="clear" w:color="auto" w:fill="C8C8C3" w:themeFill="background2" w:themeFillShade="E6"/>
                <w:noWrap/>
                <w:vAlign w:val="bottom"/>
              </w:tcPr>
              <w:p w:rsidR="008C2BAF" w:rsidRPr="00D86074" w:rsidRDefault="008C2BAF" w:rsidP="008C2BAF">
                <w:pPr>
                  <w:spacing w:before="0" w:after="0" w:line="240" w:lineRule="auto"/>
                  <w:rPr>
                    <w:rFonts w:cs="Calibri"/>
                    <w:color w:val="000000"/>
                    <w:lang w:bidi="ar-SA"/>
                  </w:rPr>
                </w:pPr>
              </w:p>
            </w:tc>
            <w:tc>
              <w:tcPr>
                <w:tcW w:w="860" w:type="dxa"/>
                <w:shd w:val="clear" w:color="auto" w:fill="C8C8C3" w:themeFill="background2" w:themeFillShade="E6"/>
                <w:vAlign w:val="bottom"/>
              </w:tcPr>
              <w:p w:rsidR="008C2BAF" w:rsidRDefault="008C2BAF" w:rsidP="008C2BAF">
                <w:pPr>
                  <w:spacing w:before="0" w:after="0" w:line="240" w:lineRule="auto"/>
                  <w:rPr>
                    <w:rFonts w:cs="Calibri"/>
                    <w:color w:val="000000"/>
                    <w:lang w:bidi="ar-SA"/>
                  </w:rPr>
                </w:pP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06</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2</w:t>
                </w:r>
              </w:p>
            </w:tc>
            <w:tc>
              <w:tcPr>
                <w:tcW w:w="1143" w:type="dxa"/>
                <w:shd w:val="clear" w:color="auto" w:fill="C8C8C3" w:themeFill="background2" w:themeFillShade="E6"/>
                <w:vAlign w:val="bottom"/>
              </w:tcPr>
              <w:p w:rsidR="008C2BAF" w:rsidRDefault="008C2BAF" w:rsidP="008C2BAF">
                <w:pPr>
                  <w:spacing w:before="0" w:after="0" w:line="240" w:lineRule="auto"/>
                  <w:rPr>
                    <w:rFonts w:cs="Calibri"/>
                    <w:color w:val="000000"/>
                    <w:lang w:bidi="ar-SA"/>
                  </w:rPr>
                </w:pPr>
              </w:p>
            </w:tc>
          </w:tr>
          <w:tr w:rsidR="008C2BAF" w:rsidRPr="00D86074" w:rsidTr="008C2BAF">
            <w:trPr>
              <w:trHeight w:val="300"/>
            </w:trPr>
            <w:tc>
              <w:tcPr>
                <w:tcW w:w="1009"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92"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23</w:t>
                </w:r>
              </w:p>
            </w:tc>
            <w:tc>
              <w:tcPr>
                <w:tcW w:w="126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05</w:t>
                </w:r>
                <w:r w:rsidRPr="00A940F6">
                  <w:rPr>
                    <w:rFonts w:cs="Calibri"/>
                    <w:color w:val="000000"/>
                    <w:lang w:bidi="ar-SA"/>
                  </w:rPr>
                  <w:t>-</w:t>
                </w:r>
                <w:r>
                  <w:rPr>
                    <w:rFonts w:cs="Calibri"/>
                    <w:color w:val="000000"/>
                    <w:lang w:bidi="ar-SA"/>
                  </w:rPr>
                  <w:t>26</w:t>
                </w:r>
              </w:p>
            </w:tc>
            <w:tc>
              <w:tcPr>
                <w:tcW w:w="860"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1</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07</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128.0</w:t>
                </w:r>
              </w:p>
            </w:tc>
          </w:tr>
        </w:tbl>
        <w:p w:rsidR="008C2BAF" w:rsidRPr="00EF1A9D" w:rsidRDefault="008C2BAF" w:rsidP="008C2BAF">
          <w:pPr>
            <w:rPr>
              <w:lang w:bidi="ar-SA"/>
            </w:rPr>
          </w:pPr>
          <w:r>
            <w:rPr>
              <w:lang w:bidi="ar-SA"/>
            </w:rPr>
            <w:t>This shows the two Ed-Fi Student School Association r</w:t>
          </w:r>
          <w:r w:rsidRPr="00EF1A9D">
            <w:rPr>
              <w:lang w:bidi="ar-SA"/>
            </w:rPr>
            <w:t>ecords for this student</w:t>
          </w:r>
          <w:r>
            <w:rPr>
              <w:lang w:bidi="ar-SA"/>
            </w:rPr>
            <w:t>.</w:t>
          </w:r>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08"/>
            <w:gridCol w:w="1800"/>
            <w:gridCol w:w="1260"/>
            <w:gridCol w:w="1396"/>
            <w:gridCol w:w="1214"/>
          </w:tblGrid>
          <w:tr w:rsidR="008C2BAF" w:rsidRPr="00A940F6" w:rsidTr="008C2BAF">
            <w:trPr>
              <w:trHeight w:val="620"/>
            </w:trPr>
            <w:tc>
              <w:tcPr>
                <w:tcW w:w="1000"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08"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6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96"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214"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r>
          <w:tr w:rsidR="008C2BAF" w:rsidRPr="00A940F6" w:rsidTr="008C2BAF">
            <w:trPr>
              <w:trHeight w:val="300"/>
            </w:trPr>
            <w:tc>
              <w:tcPr>
                <w:tcW w:w="10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96"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22</w:t>
                </w:r>
              </w:p>
            </w:tc>
            <w:tc>
              <w:tcPr>
                <w:tcW w:w="1214"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r w:rsidR="008C2BAF" w:rsidRPr="00A940F6" w:rsidTr="008C2BAF">
            <w:trPr>
              <w:trHeight w:val="300"/>
            </w:trPr>
            <w:tc>
              <w:tcPr>
                <w:tcW w:w="10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hideMark/>
              </w:tcPr>
              <w:p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23</w:t>
                </w:r>
              </w:p>
            </w:tc>
            <w:tc>
              <w:tcPr>
                <w:tcW w:w="1396"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214"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10183" w:type="dxa"/>
            <w:tblInd w:w="-113" w:type="dxa"/>
            <w:tblLayout w:type="fixed"/>
            <w:tblLook w:val="04A0" w:firstRow="1" w:lastRow="0" w:firstColumn="1" w:lastColumn="0" w:noHBand="0" w:noVBand="1"/>
            <w:tblCaption w:val="Translated Example"/>
            <w:tblDescription w:val="The resulting translation into the MARSS records."/>
          </w:tblPr>
          <w:tblGrid>
            <w:gridCol w:w="992"/>
            <w:gridCol w:w="873"/>
            <w:gridCol w:w="1792"/>
            <w:gridCol w:w="1266"/>
            <w:gridCol w:w="1337"/>
            <w:gridCol w:w="1127"/>
            <w:gridCol w:w="860"/>
            <w:gridCol w:w="1066"/>
            <w:gridCol w:w="870"/>
          </w:tblGrid>
          <w:tr w:rsidR="008C2BAF" w:rsidRPr="00EF1A9D" w:rsidTr="008C2BAF">
            <w:trPr>
              <w:trHeight w:val="638"/>
            </w:trPr>
            <w:tc>
              <w:tcPr>
                <w:tcW w:w="992"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73"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792"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266"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337"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27"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86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tcBorders>
                  <w:top w:val="single" w:sz="4" w:space="0" w:color="auto"/>
                  <w:left w:val="single" w:sz="4" w:space="0" w:color="auto"/>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c>
              <w:tcPr>
                <w:tcW w:w="870" w:type="dxa"/>
                <w:tcBorders>
                  <w:top w:val="single" w:sz="4" w:space="0" w:color="auto"/>
                  <w:left w:val="single" w:sz="4" w:space="0" w:color="auto"/>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EF1A9D" w:rsidTr="008C2BAF">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6"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37"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22</w:t>
                </w:r>
              </w:p>
            </w:tc>
            <w:tc>
              <w:tcPr>
                <w:tcW w:w="1127"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5</w:t>
                </w:r>
              </w:p>
            </w:tc>
            <w:tc>
              <w:tcPr>
                <w:tcW w:w="1066" w:type="dxa"/>
                <w:tcBorders>
                  <w:top w:val="single" w:sz="4" w:space="0" w:color="auto"/>
                  <w:left w:val="single" w:sz="4" w:space="0" w:color="auto"/>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03</w:t>
                </w:r>
              </w:p>
            </w:tc>
            <w:tc>
              <w:tcPr>
                <w:tcW w:w="870" w:type="dxa"/>
                <w:tcBorders>
                  <w:top w:val="single" w:sz="4" w:space="0" w:color="auto"/>
                  <w:left w:val="single" w:sz="4" w:space="0" w:color="auto"/>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50.5</w:t>
                </w:r>
              </w:p>
            </w:tc>
          </w:tr>
          <w:tr w:rsidR="008C2BAF" w:rsidRPr="00EF1A9D" w:rsidTr="008C2BAF">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23</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1</w:t>
                </w:r>
              </w:p>
            </w:tc>
            <w:tc>
              <w:tcPr>
                <w:tcW w:w="1066" w:type="dxa"/>
                <w:tcBorders>
                  <w:top w:val="single" w:sz="4" w:space="0" w:color="auto"/>
                  <w:left w:val="single" w:sz="4" w:space="0" w:color="auto"/>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07</w:t>
                </w:r>
              </w:p>
            </w:tc>
            <w:tc>
              <w:tcPr>
                <w:tcW w:w="870" w:type="dxa"/>
                <w:tcBorders>
                  <w:top w:val="single" w:sz="4" w:space="0" w:color="auto"/>
                  <w:left w:val="single" w:sz="4" w:space="0" w:color="auto"/>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128</w:t>
                </w:r>
              </w:p>
            </w:tc>
          </w:tr>
        </w:tbl>
        <w:p w:rsidR="008C2BAF" w:rsidRPr="005A4545" w:rsidRDefault="008C2BAF" w:rsidP="008C2BAF">
          <w:pPr>
            <w:rPr>
              <w:i/>
              <w:lang w:bidi="ar-SA"/>
            </w:rPr>
          </w:pPr>
          <w:r w:rsidRPr="005A4545">
            <w:rPr>
              <w:i/>
              <w:lang w:bidi="ar-SA"/>
            </w:rPr>
            <w:t xml:space="preserve">Note: </w:t>
          </w:r>
          <w:r>
            <w:rPr>
              <w:i/>
              <w:lang w:bidi="ar-SA"/>
            </w:rPr>
            <w:t>The disability code where the order of disability =1 was used for the first enrollment record.</w:t>
          </w:r>
        </w:p>
        <w:p w:rsidR="008C2BAF" w:rsidRDefault="008C2BAF" w:rsidP="008C2BAF">
          <w:pPr>
            <w:rPr>
              <w:b/>
              <w:u w:val="single"/>
              <w:lang w:bidi="ar-SA"/>
            </w:rPr>
          </w:pPr>
        </w:p>
        <w:p w:rsidR="008C2BAF" w:rsidRDefault="008C2BAF" w:rsidP="008C2BAF">
          <w:pPr>
            <w:spacing w:before="0" w:after="0" w:line="240" w:lineRule="auto"/>
            <w:rPr>
              <w:b/>
              <w:lang w:bidi="ar-SA"/>
            </w:rPr>
          </w:pPr>
          <w:r>
            <w:rPr>
              <w:b/>
              <w:lang w:bidi="ar-SA"/>
            </w:rPr>
            <w:br w:type="page"/>
          </w:r>
        </w:p>
        <w:p w:rsidR="008C2BAF" w:rsidRPr="00DB074F" w:rsidRDefault="008C2BAF" w:rsidP="008C2BAF">
          <w:pPr>
            <w:rPr>
              <w:b/>
              <w:lang w:bidi="ar-SA"/>
            </w:rPr>
          </w:pPr>
          <w:r w:rsidRPr="00DB074F">
            <w:rPr>
              <w:b/>
              <w:lang w:bidi="ar-SA"/>
            </w:rPr>
            <w:lastRenderedPageBreak/>
            <w:t xml:space="preserve">Example </w:t>
          </w:r>
          <w:r>
            <w:rPr>
              <w:b/>
              <w:lang w:bidi="ar-SA"/>
            </w:rPr>
            <w:t xml:space="preserve">2 </w:t>
          </w:r>
          <w:r w:rsidRPr="00DB074F">
            <w:rPr>
              <w:b/>
              <w:lang w:bidi="ar-SA"/>
            </w:rPr>
            <w:t xml:space="preserve">for </w:t>
          </w:r>
          <w:r>
            <w:rPr>
              <w:b/>
              <w:lang w:bidi="ar-SA"/>
            </w:rPr>
            <w:t>Special Education</w:t>
          </w:r>
        </w:p>
        <w:p w:rsidR="008C2BAF" w:rsidRDefault="008C2BAF" w:rsidP="008C2BAF">
          <w:pPr>
            <w:rPr>
              <w:lang w:bidi="ar-SA"/>
            </w:rPr>
          </w:pPr>
          <w:r>
            <w:rPr>
              <w:lang w:bidi="ar-SA"/>
            </w:rPr>
            <w:t>This shows how the program record is represented for a student.</w:t>
          </w:r>
        </w:p>
        <w:tbl>
          <w:tblPr>
            <w:tblW w:w="10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09"/>
            <w:gridCol w:w="821"/>
            <w:gridCol w:w="1666"/>
            <w:gridCol w:w="1292"/>
            <w:gridCol w:w="1260"/>
            <w:gridCol w:w="860"/>
            <w:gridCol w:w="1066"/>
            <w:gridCol w:w="1066"/>
            <w:gridCol w:w="1143"/>
          </w:tblGrid>
          <w:tr w:rsidR="008C2BAF" w:rsidRPr="00D86074" w:rsidTr="008C2BAF">
            <w:trPr>
              <w:trHeight w:val="300"/>
            </w:trPr>
            <w:tc>
              <w:tcPr>
                <w:tcW w:w="1009"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821"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666"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92"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26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86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Disability Code</w:t>
                </w:r>
              </w:p>
            </w:tc>
            <w:tc>
              <w:tcPr>
                <w:tcW w:w="1066"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Order of Disability</w:t>
                </w:r>
              </w:p>
            </w:tc>
            <w:tc>
              <w:tcPr>
                <w:tcW w:w="1143"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D86074" w:rsidTr="008C2BAF">
            <w:trPr>
              <w:trHeight w:val="300"/>
            </w:trPr>
            <w:tc>
              <w:tcPr>
                <w:tcW w:w="1009"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8000000000998</w:t>
                </w:r>
              </w:p>
            </w:tc>
            <w:tc>
              <w:tcPr>
                <w:tcW w:w="1292"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p>
            </w:tc>
            <w:tc>
              <w:tcPr>
                <w:tcW w:w="860"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05</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03</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515.0</w:t>
                </w:r>
              </w:p>
            </w:tc>
          </w:tr>
        </w:tbl>
        <w:p w:rsidR="008C2BAF" w:rsidRPr="00EF1A9D" w:rsidRDefault="008C2BAF" w:rsidP="008C2BAF">
          <w:pPr>
            <w:rPr>
              <w:lang w:bidi="ar-SA"/>
            </w:rPr>
          </w:pPr>
          <w:r>
            <w:rPr>
              <w:lang w:bidi="ar-SA"/>
            </w:rPr>
            <w:t>This shows the two Ed-Fi Student School Association r</w:t>
          </w:r>
          <w:r w:rsidRPr="00EF1A9D">
            <w:rPr>
              <w:lang w:bidi="ar-SA"/>
            </w:rPr>
            <w:t>ecords for this student</w:t>
          </w:r>
          <w:r>
            <w:rPr>
              <w:lang w:bidi="ar-SA"/>
            </w:rPr>
            <w:t>.</w:t>
          </w:r>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08"/>
            <w:gridCol w:w="1800"/>
            <w:gridCol w:w="1260"/>
            <w:gridCol w:w="1396"/>
            <w:gridCol w:w="1214"/>
          </w:tblGrid>
          <w:tr w:rsidR="008C2BAF" w:rsidRPr="00A940F6" w:rsidTr="008C2BAF">
            <w:trPr>
              <w:trHeight w:val="620"/>
            </w:trPr>
            <w:tc>
              <w:tcPr>
                <w:tcW w:w="1000"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08"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6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96"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214"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r>
          <w:tr w:rsidR="008C2BAF" w:rsidRPr="00A940F6" w:rsidTr="008C2BAF">
            <w:trPr>
              <w:trHeight w:val="300"/>
            </w:trPr>
            <w:tc>
              <w:tcPr>
                <w:tcW w:w="10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96"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11</w:t>
                </w:r>
                <w:r w:rsidRPr="00A940F6">
                  <w:rPr>
                    <w:rFonts w:cs="Calibri"/>
                    <w:color w:val="000000"/>
                    <w:lang w:bidi="ar-SA"/>
                  </w:rPr>
                  <w:t>-</w:t>
                </w:r>
                <w:r>
                  <w:rPr>
                    <w:rFonts w:cs="Calibri"/>
                    <w:color w:val="000000"/>
                    <w:lang w:bidi="ar-SA"/>
                  </w:rPr>
                  <w:t>30</w:t>
                </w:r>
              </w:p>
            </w:tc>
            <w:tc>
              <w:tcPr>
                <w:tcW w:w="1214"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r w:rsidR="008C2BAF" w:rsidRPr="00A940F6" w:rsidTr="008C2BAF">
            <w:trPr>
              <w:trHeight w:val="300"/>
            </w:trPr>
            <w:tc>
              <w:tcPr>
                <w:tcW w:w="10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hideMark/>
              </w:tcPr>
              <w:p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0"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12</w:t>
                </w:r>
                <w:r w:rsidRPr="00A940F6">
                  <w:rPr>
                    <w:rFonts w:cs="Calibri"/>
                    <w:color w:val="000000"/>
                    <w:lang w:bidi="ar-SA"/>
                  </w:rPr>
                  <w:t>-</w:t>
                </w:r>
                <w:r>
                  <w:rPr>
                    <w:rFonts w:cs="Calibri"/>
                    <w:color w:val="000000"/>
                    <w:lang w:bidi="ar-SA"/>
                  </w:rPr>
                  <w:t>01</w:t>
                </w:r>
              </w:p>
            </w:tc>
            <w:tc>
              <w:tcPr>
                <w:tcW w:w="1396"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214" w:type="dxa"/>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7</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10183" w:type="dxa"/>
            <w:tblInd w:w="-113" w:type="dxa"/>
            <w:tblLayout w:type="fixed"/>
            <w:tblLook w:val="04A0" w:firstRow="1" w:lastRow="0" w:firstColumn="1" w:lastColumn="0" w:noHBand="0" w:noVBand="1"/>
            <w:tblCaption w:val="Translated Example"/>
            <w:tblDescription w:val="The resulting translation into the MARSS records."/>
          </w:tblPr>
          <w:tblGrid>
            <w:gridCol w:w="992"/>
            <w:gridCol w:w="873"/>
            <w:gridCol w:w="1792"/>
            <w:gridCol w:w="1266"/>
            <w:gridCol w:w="1337"/>
            <w:gridCol w:w="1127"/>
            <w:gridCol w:w="860"/>
            <w:gridCol w:w="1066"/>
            <w:gridCol w:w="870"/>
          </w:tblGrid>
          <w:tr w:rsidR="008C2BAF" w:rsidRPr="00EF1A9D" w:rsidTr="008C2BAF">
            <w:trPr>
              <w:trHeight w:val="638"/>
            </w:trPr>
            <w:tc>
              <w:tcPr>
                <w:tcW w:w="992"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73"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792"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266"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337"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27"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86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tcBorders>
                  <w:top w:val="single" w:sz="4" w:space="0" w:color="auto"/>
                  <w:left w:val="single" w:sz="4" w:space="0" w:color="auto"/>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c>
              <w:tcPr>
                <w:tcW w:w="870" w:type="dxa"/>
                <w:tcBorders>
                  <w:top w:val="single" w:sz="4" w:space="0" w:color="auto"/>
                  <w:left w:val="single" w:sz="4" w:space="0" w:color="auto"/>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EF1A9D" w:rsidTr="008C2BAF">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6"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37"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11</w:t>
                </w:r>
                <w:r w:rsidRPr="00A940F6">
                  <w:rPr>
                    <w:rFonts w:cs="Calibri"/>
                    <w:color w:val="000000"/>
                    <w:lang w:bidi="ar-SA"/>
                  </w:rPr>
                  <w:t>-</w:t>
                </w:r>
                <w:r>
                  <w:rPr>
                    <w:rFonts w:cs="Calibri"/>
                    <w:color w:val="000000"/>
                    <w:lang w:bidi="ar-SA"/>
                  </w:rPr>
                  <w:t>30</w:t>
                </w:r>
              </w:p>
            </w:tc>
            <w:tc>
              <w:tcPr>
                <w:tcW w:w="1127"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05</w:t>
                </w:r>
              </w:p>
            </w:tc>
            <w:tc>
              <w:tcPr>
                <w:tcW w:w="1066" w:type="dxa"/>
                <w:tcBorders>
                  <w:top w:val="single" w:sz="4" w:space="0" w:color="auto"/>
                  <w:left w:val="single" w:sz="4" w:space="0" w:color="auto"/>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03</w:t>
                </w:r>
              </w:p>
            </w:tc>
            <w:tc>
              <w:tcPr>
                <w:tcW w:w="870" w:type="dxa"/>
                <w:tcBorders>
                  <w:top w:val="single" w:sz="4" w:space="0" w:color="auto"/>
                  <w:left w:val="single" w:sz="4" w:space="0" w:color="auto"/>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515.0</w:t>
                </w:r>
              </w:p>
            </w:tc>
          </w:tr>
          <w:tr w:rsidR="008C2BAF" w:rsidRPr="00EF1A9D" w:rsidTr="008C2BAF">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12</w:t>
                </w:r>
                <w:r w:rsidRPr="00A940F6">
                  <w:rPr>
                    <w:rFonts w:cs="Calibri"/>
                    <w:color w:val="000000"/>
                    <w:lang w:bidi="ar-SA"/>
                  </w:rPr>
                  <w:t>-</w:t>
                </w:r>
                <w:r>
                  <w:rPr>
                    <w:rFonts w:cs="Calibri"/>
                    <w:color w:val="000000"/>
                    <w:lang w:bidi="ar-SA"/>
                  </w:rPr>
                  <w:t>01</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rsidR="008C2BAF" w:rsidRPr="00A940F6" w:rsidRDefault="008C2BAF" w:rsidP="008C2BAF">
                <w:pPr>
                  <w:spacing w:before="0" w:after="0" w:line="240" w:lineRule="auto"/>
                  <w:rPr>
                    <w:rFonts w:cs="Calibri"/>
                    <w:color w:val="000000"/>
                    <w:lang w:bidi="ar-SA"/>
                  </w:rPr>
                </w:pPr>
                <w:r>
                  <w:rPr>
                    <w:rFonts w:cs="Calibri"/>
                    <w:color w:val="000000"/>
                    <w:lang w:bidi="ar-SA"/>
                  </w:rPr>
                  <w:t>7</w:t>
                </w:r>
              </w:p>
            </w:tc>
            <w:tc>
              <w:tcPr>
                <w:tcW w:w="860"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00</w:t>
                </w:r>
              </w:p>
            </w:tc>
            <w:tc>
              <w:tcPr>
                <w:tcW w:w="1066" w:type="dxa"/>
                <w:tcBorders>
                  <w:top w:val="single" w:sz="4" w:space="0" w:color="auto"/>
                  <w:left w:val="single" w:sz="4" w:space="0" w:color="auto"/>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00</w:t>
                </w:r>
              </w:p>
            </w:tc>
            <w:tc>
              <w:tcPr>
                <w:tcW w:w="870" w:type="dxa"/>
                <w:tcBorders>
                  <w:top w:val="single" w:sz="4" w:space="0" w:color="auto"/>
                  <w:left w:val="single" w:sz="4" w:space="0" w:color="auto"/>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0</w:t>
                </w:r>
              </w:p>
            </w:tc>
          </w:tr>
        </w:tbl>
        <w:p w:rsidR="008C2BAF" w:rsidRPr="005A4545" w:rsidRDefault="008C2BAF" w:rsidP="008C2BAF">
          <w:pPr>
            <w:rPr>
              <w:i/>
              <w:lang w:bidi="ar-SA"/>
            </w:rPr>
          </w:pPr>
          <w:r w:rsidRPr="005A4545">
            <w:rPr>
              <w:i/>
              <w:lang w:bidi="ar-SA"/>
            </w:rPr>
            <w:t xml:space="preserve">Note: </w:t>
          </w:r>
          <w:r>
            <w:rPr>
              <w:i/>
              <w:lang w:bidi="ar-SA"/>
            </w:rPr>
            <w:t>Although the special education record appears to span the entire year, only one of the enrollment records have the matching begin dates and school numbers. The information was transferred to the first record. The second record doesn’t have a program association and will generate an error when validated in MARSSWES since the special education information is missing.</w:t>
          </w:r>
        </w:p>
        <w:p w:rsidR="008C2BAF" w:rsidRDefault="008C2BAF" w:rsidP="008C2BAF">
          <w:pPr>
            <w:spacing w:before="0" w:after="0" w:line="240" w:lineRule="auto"/>
            <w:rPr>
              <w:b/>
              <w:lang w:bidi="ar-SA"/>
            </w:rPr>
          </w:pPr>
          <w:r>
            <w:rPr>
              <w:b/>
              <w:lang w:bidi="ar-SA"/>
            </w:rPr>
            <w:br w:type="page"/>
          </w:r>
        </w:p>
        <w:p w:rsidR="008C2BAF" w:rsidRPr="00DB074F" w:rsidRDefault="008C2BAF" w:rsidP="008C2BAF">
          <w:pPr>
            <w:rPr>
              <w:b/>
              <w:lang w:bidi="ar-SA"/>
            </w:rPr>
          </w:pPr>
          <w:r w:rsidRPr="00DB074F">
            <w:rPr>
              <w:b/>
              <w:lang w:bidi="ar-SA"/>
            </w:rPr>
            <w:lastRenderedPageBreak/>
            <w:t xml:space="preserve">Example </w:t>
          </w:r>
          <w:r>
            <w:rPr>
              <w:b/>
              <w:lang w:bidi="ar-SA"/>
            </w:rPr>
            <w:t xml:space="preserve">3 </w:t>
          </w:r>
          <w:r w:rsidRPr="00DB074F">
            <w:rPr>
              <w:b/>
              <w:lang w:bidi="ar-SA"/>
            </w:rPr>
            <w:t xml:space="preserve">for </w:t>
          </w:r>
          <w:r>
            <w:rPr>
              <w:b/>
              <w:lang w:bidi="ar-SA"/>
            </w:rPr>
            <w:t>Special Education</w:t>
          </w:r>
        </w:p>
        <w:p w:rsidR="008C2BAF" w:rsidRDefault="008C2BAF" w:rsidP="008C2BAF">
          <w:pPr>
            <w:rPr>
              <w:lang w:bidi="ar-SA"/>
            </w:rPr>
          </w:pPr>
          <w:r>
            <w:rPr>
              <w:lang w:bidi="ar-SA"/>
            </w:rPr>
            <w:t>This shows how the program records are represented for a student.</w:t>
          </w:r>
        </w:p>
        <w:tbl>
          <w:tblPr>
            <w:tblW w:w="10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09"/>
            <w:gridCol w:w="821"/>
            <w:gridCol w:w="1666"/>
            <w:gridCol w:w="1292"/>
            <w:gridCol w:w="1260"/>
            <w:gridCol w:w="860"/>
            <w:gridCol w:w="1066"/>
            <w:gridCol w:w="1066"/>
            <w:gridCol w:w="1143"/>
          </w:tblGrid>
          <w:tr w:rsidR="008C2BAF" w:rsidRPr="00D86074" w:rsidTr="008C2BAF">
            <w:trPr>
              <w:trHeight w:val="300"/>
            </w:trPr>
            <w:tc>
              <w:tcPr>
                <w:tcW w:w="1009"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821"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666"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92"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26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860"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Disability Code</w:t>
                </w:r>
              </w:p>
            </w:tc>
            <w:tc>
              <w:tcPr>
                <w:tcW w:w="1066"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Order of Disability</w:t>
                </w:r>
              </w:p>
            </w:tc>
            <w:tc>
              <w:tcPr>
                <w:tcW w:w="1143" w:type="dxa"/>
                <w:shd w:val="clear" w:color="000000" w:fill="E7E6E6"/>
              </w:tcPr>
              <w:p w:rsidR="008C2BAF" w:rsidRPr="00D86074"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D86074" w:rsidTr="008C2BAF">
            <w:trPr>
              <w:trHeight w:val="300"/>
            </w:trPr>
            <w:tc>
              <w:tcPr>
                <w:tcW w:w="1009"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8000000000352</w:t>
                </w:r>
              </w:p>
            </w:tc>
            <w:tc>
              <w:tcPr>
                <w:tcW w:w="1292"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860"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05</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03</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658.0</w:t>
                </w:r>
              </w:p>
            </w:tc>
          </w:tr>
          <w:tr w:rsidR="008C2BAF" w:rsidRPr="00D86074" w:rsidTr="008C2BAF">
            <w:trPr>
              <w:trHeight w:val="300"/>
            </w:trPr>
            <w:tc>
              <w:tcPr>
                <w:tcW w:w="1009"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8000000000352</w:t>
                </w:r>
              </w:p>
            </w:tc>
            <w:tc>
              <w:tcPr>
                <w:tcW w:w="1292"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860" w:type="dxa"/>
                <w:shd w:val="clear" w:color="auto" w:fill="C8C8C3" w:themeFill="background2" w:themeFillShade="E6"/>
                <w:vAlign w:val="bottom"/>
              </w:tcPr>
              <w:p w:rsidR="008C2BAF" w:rsidRDefault="008C2BAF" w:rsidP="008C2BAF">
                <w:pPr>
                  <w:spacing w:before="0" w:after="0" w:line="240" w:lineRule="auto"/>
                  <w:rPr>
                    <w:rFonts w:cs="Calibri"/>
                    <w:color w:val="000000"/>
                    <w:lang w:bidi="ar-SA"/>
                  </w:rPr>
                </w:pP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06</w:t>
                </w:r>
              </w:p>
            </w:tc>
            <w:tc>
              <w:tcPr>
                <w:tcW w:w="1066" w:type="dxa"/>
                <w:vAlign w:val="bottom"/>
              </w:tcPr>
              <w:p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shd w:val="clear" w:color="auto" w:fill="C8C8C3" w:themeFill="background2" w:themeFillShade="E6"/>
                <w:vAlign w:val="bottom"/>
              </w:tcPr>
              <w:p w:rsidR="008C2BAF" w:rsidRDefault="008C2BAF" w:rsidP="008C2BAF">
                <w:pPr>
                  <w:spacing w:before="0" w:after="0" w:line="240" w:lineRule="auto"/>
                  <w:rPr>
                    <w:rFonts w:cs="Calibri"/>
                    <w:color w:val="000000"/>
                    <w:lang w:bidi="ar-SA"/>
                  </w:rPr>
                </w:pPr>
              </w:p>
            </w:tc>
          </w:tr>
        </w:tbl>
        <w:p w:rsidR="008C2BAF" w:rsidRPr="00EF1A9D" w:rsidRDefault="008C2BAF" w:rsidP="008C2BAF">
          <w:pPr>
            <w:rPr>
              <w:lang w:bidi="ar-SA"/>
            </w:rPr>
          </w:pPr>
          <w:r>
            <w:rPr>
              <w:lang w:bidi="ar-SA"/>
            </w:rPr>
            <w:t>This shows the Ed-Fi Student School Association r</w:t>
          </w:r>
          <w:r w:rsidRPr="00EF1A9D">
            <w:rPr>
              <w:lang w:bidi="ar-SA"/>
            </w:rPr>
            <w:t>ecord for this student</w:t>
          </w:r>
          <w:r>
            <w:rPr>
              <w:lang w:bidi="ar-SA"/>
            </w:rPr>
            <w:t>.</w:t>
          </w:r>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08"/>
            <w:gridCol w:w="1800"/>
            <w:gridCol w:w="1260"/>
            <w:gridCol w:w="1396"/>
            <w:gridCol w:w="1214"/>
          </w:tblGrid>
          <w:tr w:rsidR="008C2BAF" w:rsidRPr="00A940F6" w:rsidTr="008C2BAF">
            <w:trPr>
              <w:trHeight w:val="620"/>
            </w:trPr>
            <w:tc>
              <w:tcPr>
                <w:tcW w:w="1000"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08" w:type="dxa"/>
                <w:shd w:val="clear" w:color="000000" w:fill="E7E6E6"/>
                <w:hideMark/>
              </w:tcPr>
              <w:p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60"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96"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214" w:type="dxa"/>
                <w:shd w:val="clear" w:color="000000" w:fill="E7E6E6"/>
                <w:hideMark/>
              </w:tcPr>
              <w:p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r>
          <w:tr w:rsidR="008C2BAF" w:rsidRPr="00A940F6" w:rsidTr="008C2BAF">
            <w:trPr>
              <w:trHeight w:val="300"/>
            </w:trPr>
            <w:tc>
              <w:tcPr>
                <w:tcW w:w="100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8000000000352</w:t>
                </w:r>
              </w:p>
            </w:tc>
            <w:tc>
              <w:tcPr>
                <w:tcW w:w="1260"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96" w:type="dxa"/>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1214" w:type="dxa"/>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10183" w:type="dxa"/>
            <w:tblInd w:w="-113" w:type="dxa"/>
            <w:tblLayout w:type="fixed"/>
            <w:tblLook w:val="04A0" w:firstRow="1" w:lastRow="0" w:firstColumn="1" w:lastColumn="0" w:noHBand="0" w:noVBand="1"/>
            <w:tblCaption w:val="Translated Example"/>
            <w:tblDescription w:val="The resulting translation into the MARSS records."/>
          </w:tblPr>
          <w:tblGrid>
            <w:gridCol w:w="992"/>
            <w:gridCol w:w="873"/>
            <w:gridCol w:w="1792"/>
            <w:gridCol w:w="1266"/>
            <w:gridCol w:w="1337"/>
            <w:gridCol w:w="1127"/>
            <w:gridCol w:w="860"/>
            <w:gridCol w:w="1066"/>
            <w:gridCol w:w="870"/>
          </w:tblGrid>
          <w:tr w:rsidR="008C2BAF" w:rsidRPr="00EF1A9D" w:rsidTr="008C2BAF">
            <w:trPr>
              <w:trHeight w:val="638"/>
            </w:trPr>
            <w:tc>
              <w:tcPr>
                <w:tcW w:w="992"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73"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792"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266"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337"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27"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860" w:type="dxa"/>
                <w:tcBorders>
                  <w:top w:val="single" w:sz="4" w:space="0" w:color="auto"/>
                  <w:left w:val="nil"/>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tcBorders>
                  <w:top w:val="single" w:sz="4" w:space="0" w:color="auto"/>
                  <w:left w:val="single" w:sz="4" w:space="0" w:color="auto"/>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c>
              <w:tcPr>
                <w:tcW w:w="870" w:type="dxa"/>
                <w:tcBorders>
                  <w:top w:val="single" w:sz="4" w:space="0" w:color="auto"/>
                  <w:left w:val="single" w:sz="4" w:space="0" w:color="auto"/>
                  <w:bottom w:val="single" w:sz="4" w:space="0" w:color="auto"/>
                  <w:right w:val="single" w:sz="4" w:space="0" w:color="auto"/>
                </w:tcBorders>
                <w:shd w:val="clear" w:color="000000" w:fill="E7E6E6"/>
              </w:tcPr>
              <w:p w:rsidR="008C2BAF"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EF1A9D" w:rsidTr="008C2BAF">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6E1AFF" w:rsidP="008C2BAF">
                <w:pPr>
                  <w:spacing w:before="0" w:after="0" w:line="240" w:lineRule="auto"/>
                  <w:rPr>
                    <w:rFonts w:cs="Calibri"/>
                    <w:color w:val="000000"/>
                    <w:lang w:bidi="ar-SA"/>
                  </w:rPr>
                </w:pPr>
                <w:r>
                  <w:rPr>
                    <w:rFonts w:cs="Calibri"/>
                    <w:color w:val="000000"/>
                    <w:lang w:bidi="ar-SA"/>
                  </w:rPr>
                  <w:t>8000000000352</w:t>
                </w:r>
              </w:p>
            </w:tc>
            <w:tc>
              <w:tcPr>
                <w:tcW w:w="1266"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37" w:type="dxa"/>
                <w:tcBorders>
                  <w:top w:val="single" w:sz="4" w:space="0" w:color="auto"/>
                  <w:left w:val="nil"/>
                  <w:bottom w:val="single" w:sz="4" w:space="0" w:color="auto"/>
                  <w:right w:val="single" w:sz="4" w:space="0" w:color="auto"/>
                </w:tcBorders>
                <w:shd w:val="clear" w:color="auto" w:fill="auto"/>
                <w:noWrap/>
                <w:vAlign w:val="bottom"/>
              </w:tcPr>
              <w:p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1127" w:type="dxa"/>
                <w:tcBorders>
                  <w:top w:val="single" w:sz="4" w:space="0" w:color="auto"/>
                  <w:left w:val="nil"/>
                  <w:bottom w:val="single" w:sz="4" w:space="0" w:color="auto"/>
                  <w:right w:val="single" w:sz="4" w:space="0" w:color="auto"/>
                </w:tcBorders>
                <w:shd w:val="clear" w:color="auto" w:fill="auto"/>
                <w:noWrap/>
                <w:vAlign w:val="bottom"/>
              </w:tcPr>
              <w:p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05</w:t>
                </w:r>
              </w:p>
            </w:tc>
            <w:tc>
              <w:tcPr>
                <w:tcW w:w="1066" w:type="dxa"/>
                <w:tcBorders>
                  <w:top w:val="single" w:sz="4" w:space="0" w:color="auto"/>
                  <w:left w:val="single" w:sz="4" w:space="0" w:color="auto"/>
                  <w:bottom w:val="single" w:sz="4" w:space="0" w:color="auto"/>
                  <w:right w:val="single" w:sz="4" w:space="0" w:color="auto"/>
                </w:tcBorders>
              </w:tcPr>
              <w:p w:rsidR="008C2BAF" w:rsidRPr="00E32506" w:rsidRDefault="008C2BAF" w:rsidP="008C2BAF">
                <w:pPr>
                  <w:spacing w:before="0" w:after="0" w:line="240" w:lineRule="auto"/>
                  <w:rPr>
                    <w:rFonts w:cs="Calibri"/>
                    <w:lang w:bidi="ar-SA"/>
                  </w:rPr>
                </w:pPr>
                <w:r>
                  <w:rPr>
                    <w:rFonts w:cs="Calibri"/>
                    <w:lang w:bidi="ar-SA"/>
                  </w:rPr>
                  <w:t>00</w:t>
                </w:r>
              </w:p>
            </w:tc>
            <w:tc>
              <w:tcPr>
                <w:tcW w:w="870" w:type="dxa"/>
                <w:tcBorders>
                  <w:top w:val="single" w:sz="4" w:space="0" w:color="auto"/>
                  <w:left w:val="single" w:sz="4" w:space="0" w:color="auto"/>
                  <w:bottom w:val="single" w:sz="4" w:space="0" w:color="auto"/>
                  <w:right w:val="single" w:sz="4" w:space="0" w:color="auto"/>
                </w:tcBorders>
              </w:tcPr>
              <w:p w:rsidR="008C2BAF" w:rsidRDefault="008C2BAF" w:rsidP="008C2BAF">
                <w:pPr>
                  <w:spacing w:before="0" w:after="0" w:line="240" w:lineRule="auto"/>
                  <w:rPr>
                    <w:rFonts w:cs="Calibri"/>
                    <w:lang w:bidi="ar-SA"/>
                  </w:rPr>
                </w:pPr>
                <w:r>
                  <w:rPr>
                    <w:rFonts w:cs="Calibri"/>
                    <w:lang w:bidi="ar-SA"/>
                  </w:rPr>
                  <w:t>658.0</w:t>
                </w:r>
              </w:p>
            </w:tc>
          </w:tr>
        </w:tbl>
        <w:p w:rsidR="008C2BAF" w:rsidRPr="005A4545" w:rsidRDefault="008C2BAF" w:rsidP="008C2BAF">
          <w:pPr>
            <w:rPr>
              <w:i/>
              <w:lang w:bidi="ar-SA"/>
            </w:rPr>
          </w:pPr>
          <w:r w:rsidRPr="005A4545">
            <w:rPr>
              <w:i/>
              <w:lang w:bidi="ar-SA"/>
            </w:rPr>
            <w:t xml:space="preserve">Note: </w:t>
          </w:r>
          <w:r>
            <w:rPr>
              <w:i/>
              <w:lang w:bidi="ar-SA"/>
            </w:rPr>
            <w:t>Although disability codes exist in the program records, the primary disability code cannot be determined. This will generate an error when validated in MARSSWES since the primary disability code is missing.</w:t>
          </w:r>
        </w:p>
        <w:p w:rsidR="008C2BAF" w:rsidRPr="001A30BE" w:rsidRDefault="008C2BAF" w:rsidP="008C2BAF">
          <w:pPr>
            <w:rPr>
              <w:b/>
              <w:u w:val="single"/>
              <w:lang w:bidi="ar-SA"/>
            </w:rPr>
          </w:pPr>
          <w:r w:rsidRPr="001A30BE">
            <w:rPr>
              <w:b/>
              <w:u w:val="single"/>
              <w:lang w:bidi="ar-SA"/>
            </w:rPr>
            <w:br w:type="page"/>
          </w:r>
        </w:p>
        <w:p w:rsidR="008C2BAF" w:rsidRPr="0035712E" w:rsidRDefault="008C2BAF" w:rsidP="008C2BAF">
          <w:pPr>
            <w:pStyle w:val="Heading2"/>
            <w:rPr>
              <w:lang w:bidi="ar-SA"/>
            </w:rPr>
          </w:pPr>
          <w:bookmarkStart w:id="20" w:name="_Toc31721459"/>
          <w:r>
            <w:rPr>
              <w:lang w:bidi="ar-SA"/>
            </w:rPr>
            <w:lastRenderedPageBreak/>
            <w:t>Title I Part A</w:t>
          </w:r>
          <w:bookmarkEnd w:id="20"/>
        </w:p>
        <w:p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rsidR="008C2BAF" w:rsidRDefault="008C2BAF" w:rsidP="008C2BAF">
          <w:pPr>
            <w:rPr>
              <w:lang w:bidi="ar-SA"/>
            </w:rPr>
          </w:pPr>
          <w:r w:rsidRPr="00CB3064">
            <w:rPr>
              <w:b/>
              <w:lang w:bidi="ar-SA"/>
            </w:rPr>
            <w:t>MARSS Translation Logic:</w:t>
          </w:r>
          <w:r>
            <w:rPr>
              <w:b/>
              <w:lang w:bidi="ar-SA"/>
            </w:rPr>
            <w:t xml:space="preserve"> </w:t>
          </w:r>
          <w:r>
            <w:rPr>
              <w:lang w:bidi="ar-SA"/>
            </w:rPr>
            <w:t>If reported as Title I for at least one day during the enrollment period in that district, the system will set Title I indicator = Y in MARSS on that enrollment record.</w:t>
          </w:r>
        </w:p>
        <w:p w:rsidR="008C2BAF" w:rsidRDefault="008C2BAF" w:rsidP="00C144FF">
          <w:pPr>
            <w:pStyle w:val="ListParagraph"/>
            <w:numPr>
              <w:ilvl w:val="0"/>
              <w:numId w:val="6"/>
            </w:numPr>
            <w:rPr>
              <w:lang w:bidi="ar-SA"/>
            </w:rPr>
          </w:pPr>
          <w:r>
            <w:rPr>
              <w:lang w:bidi="ar-SA"/>
            </w:rPr>
            <w:t>The schools must match between the program record and the enrollment record.</w:t>
          </w:r>
        </w:p>
        <w:p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rsidR="008C2BAF" w:rsidRPr="00DB074F" w:rsidRDefault="008C2BAF" w:rsidP="008C2BAF">
          <w:pPr>
            <w:rPr>
              <w:b/>
              <w:lang w:bidi="ar-SA"/>
            </w:rPr>
          </w:pPr>
          <w:r w:rsidRPr="00DB074F">
            <w:rPr>
              <w:b/>
              <w:lang w:bidi="ar-SA"/>
            </w:rPr>
            <w:t xml:space="preserve">Example for </w:t>
          </w:r>
          <w:r>
            <w:rPr>
              <w:b/>
              <w:lang w:bidi="ar-SA"/>
            </w:rPr>
            <w:t>Title I Part A</w:t>
          </w:r>
        </w:p>
        <w:p w:rsidR="008C2BAF" w:rsidRDefault="008C2BAF" w:rsidP="008C2BAF">
          <w:pPr>
            <w:rPr>
              <w:lang w:bidi="ar-SA"/>
            </w:rPr>
          </w:pPr>
          <w:r>
            <w:rPr>
              <w:lang w:bidi="ar-SA"/>
            </w:rPr>
            <w:t>This shows how the program record is represented for a student.</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rsidTr="008C2BAF">
            <w:trPr>
              <w:trHeight w:val="300"/>
            </w:trPr>
            <w:tc>
              <w:tcPr>
                <w:tcW w:w="108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rsidTr="008C2BAF">
            <w:trPr>
              <w:trHeight w:val="300"/>
            </w:trPr>
            <w:tc>
              <w:tcPr>
                <w:tcW w:w="108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rsidR="008C2BAF" w:rsidRPr="00D86074" w:rsidRDefault="006E1AFF" w:rsidP="006E1AFF">
                <w:pPr>
                  <w:spacing w:before="0" w:after="0" w:line="240" w:lineRule="auto"/>
                  <w:rPr>
                    <w:rFonts w:cs="Calibri"/>
                    <w:color w:val="000000"/>
                    <w:lang w:bidi="ar-SA"/>
                  </w:rPr>
                </w:pPr>
                <w:r>
                  <w:rPr>
                    <w:rFonts w:cs="Calibri"/>
                    <w:color w:val="000000"/>
                    <w:lang w:bidi="ar-SA"/>
                  </w:rPr>
                  <w:t>8000000000881</w:t>
                </w:r>
              </w:p>
            </w:tc>
            <w:tc>
              <w:tcPr>
                <w:tcW w:w="135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15</w:t>
                </w:r>
              </w:p>
            </w:tc>
          </w:tr>
        </w:tbl>
        <w:p w:rsidR="008C2BAF" w:rsidRDefault="008C2BAF" w:rsidP="008C2BAF">
          <w:pPr>
            <w:rPr>
              <w:lang w:bidi="ar-SA"/>
            </w:rPr>
          </w:pPr>
          <w:r>
            <w:rPr>
              <w:lang w:bidi="ar-SA"/>
            </w:rPr>
            <w:t>This shows h</w:t>
          </w:r>
          <w:r w:rsidRPr="00EF1A9D">
            <w:rPr>
              <w:lang w:bidi="ar-SA"/>
            </w:rPr>
            <w:t>ow the MARSS enrollment records appear after translation.</w:t>
          </w:r>
        </w:p>
        <w:tbl>
          <w:tblPr>
            <w:tblW w:w="793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350"/>
          </w:tblGrid>
          <w:tr w:rsidR="008C2BAF" w:rsidRPr="00EF1A9D" w:rsidTr="008C2BAF">
            <w:trPr>
              <w:trHeight w:val="638"/>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350" w:type="dxa"/>
                <w:tcBorders>
                  <w:top w:val="single" w:sz="4" w:space="0" w:color="auto"/>
                  <w:left w:val="nil"/>
                  <w:bottom w:val="single" w:sz="4" w:space="0" w:color="auto"/>
                  <w:right w:val="single" w:sz="4" w:space="0" w:color="auto"/>
                </w:tcBorders>
                <w:shd w:val="clear" w:color="000000" w:fill="E7E6E6"/>
                <w:hideMark/>
              </w:tcPr>
              <w:p w:rsidR="008C2BAF" w:rsidRPr="00EF1A9D" w:rsidRDefault="008C2BAF" w:rsidP="008C2BAF">
                <w:pPr>
                  <w:spacing w:before="0" w:after="0" w:line="240" w:lineRule="auto"/>
                  <w:rPr>
                    <w:rFonts w:cs="Calibri"/>
                    <w:b/>
                    <w:color w:val="000000"/>
                    <w:lang w:bidi="ar-SA"/>
                  </w:rPr>
                </w:pPr>
                <w:r>
                  <w:rPr>
                    <w:rFonts w:cs="Calibri"/>
                    <w:b/>
                    <w:color w:val="000000"/>
                    <w:lang w:bidi="ar-SA"/>
                  </w:rPr>
                  <w:t>Title I Indicator</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310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8000000000881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Pr>
                    <w:rFonts w:cs="Calibri"/>
                    <w:lang w:bidi="ar-SA"/>
                  </w:rPr>
                  <w:t>N</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6E1AFF" w:rsidP="008C2BAF">
                <w:pPr>
                  <w:spacing w:before="0" w:after="0" w:line="240" w:lineRule="auto"/>
                  <w:rPr>
                    <w:rFonts w:cs="Calibri"/>
                    <w:lang w:bidi="ar-SA"/>
                  </w:rPr>
                </w:pPr>
                <w:r>
                  <w:rPr>
                    <w:rFonts w:cs="Calibri"/>
                    <w:color w:val="000000"/>
                    <w:lang w:bidi="ar-SA"/>
                  </w:rPr>
                  <w:t>8000000000881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rsidTr="008C2BAF">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6E1AFF" w:rsidP="008C2BAF">
                <w:pPr>
                  <w:spacing w:before="0" w:after="0" w:line="240" w:lineRule="auto"/>
                  <w:rPr>
                    <w:rFonts w:cs="Calibri"/>
                    <w:lang w:bidi="ar-SA"/>
                  </w:rPr>
                </w:pPr>
                <w:r>
                  <w:rPr>
                    <w:rFonts w:cs="Calibri"/>
                    <w:color w:val="000000"/>
                    <w:lang w:bidi="ar-SA"/>
                  </w:rPr>
                  <w:t>8000000000881</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C2BAF" w:rsidRPr="00E32506" w:rsidRDefault="008C2BAF" w:rsidP="008C2BAF">
                <w:pPr>
                  <w:spacing w:before="0" w:after="0" w:line="240" w:lineRule="auto"/>
                  <w:rPr>
                    <w:rFonts w:cs="Calibri"/>
                    <w:lang w:bidi="ar-SA"/>
                  </w:rPr>
                </w:pPr>
                <w:r w:rsidRPr="00E32506">
                  <w:rPr>
                    <w:rFonts w:cs="Calibri"/>
                    <w:lang w:bidi="ar-SA"/>
                  </w:rPr>
                  <w:t>N</w:t>
                </w:r>
              </w:p>
            </w:tc>
          </w:tr>
        </w:tbl>
        <w:p w:rsidR="008C2BAF" w:rsidRDefault="008C2BAF" w:rsidP="008C2BAF">
          <w:pPr>
            <w:rPr>
              <w:i/>
              <w:lang w:bidi="ar-SA"/>
            </w:rPr>
          </w:pPr>
          <w:r w:rsidRPr="005A4545">
            <w:rPr>
              <w:i/>
              <w:lang w:bidi="ar-SA"/>
            </w:rPr>
            <w:t xml:space="preserve">Note: </w:t>
          </w:r>
          <w:r>
            <w:rPr>
              <w:i/>
              <w:lang w:bidi="ar-SA"/>
            </w:rPr>
            <w:t>Even though the program time period overlaps the first enrollment record, the schools do not match so the Title I Indicator is set to N. The third enrollment record does not overlap the program time period so the Title I indicator is set to N.</w:t>
          </w:r>
        </w:p>
        <w:p w:rsidR="006E1AFF" w:rsidRDefault="00B430CC" w:rsidP="003E7776">
          <w:pPr>
            <w:rPr>
              <w:szCs w:val="20"/>
            </w:rPr>
          </w:pPr>
        </w:p>
      </w:sdtContent>
    </w:sdt>
    <w:sectPr w:rsidR="006E1AFF" w:rsidSect="006E1AFF">
      <w:footerReference w:type="default" r:id="rId12"/>
      <w:type w:val="continuous"/>
      <w:pgSz w:w="12240" w:h="15840" w:code="1"/>
      <w:pgMar w:top="1440" w:right="1080" w:bottom="1440" w:left="1080" w:header="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95B" w:rsidRDefault="00C6295B" w:rsidP="00D91FF4">
      <w:r>
        <w:separator/>
      </w:r>
    </w:p>
  </w:endnote>
  <w:endnote w:type="continuationSeparator" w:id="0">
    <w:p w:rsidR="00C6295B" w:rsidRDefault="00C6295B"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169528"/>
      <w:docPartObj>
        <w:docPartGallery w:val="Page Numbers (Bottom of Page)"/>
        <w:docPartUnique/>
      </w:docPartObj>
    </w:sdtPr>
    <w:sdtEndPr>
      <w:rPr>
        <w:noProof/>
      </w:rPr>
    </w:sdtEndPr>
    <w:sdtContent>
      <w:p w:rsidR="00B430CC" w:rsidRDefault="00B430CC">
        <w:pPr>
          <w:pStyle w:val="Footer"/>
          <w:jc w:val="right"/>
        </w:pPr>
        <w:r>
          <w:t>MDE Translation of Ed-Fi ODS Data – 2020 Technical Specifications - MARSS</w:t>
        </w:r>
        <w:r>
          <w:tab/>
        </w:r>
        <w:r>
          <w:fldChar w:fldCharType="begin"/>
        </w:r>
        <w:r>
          <w:instrText xml:space="preserve"> PAGE   \* MERGEFORMAT </w:instrText>
        </w:r>
        <w:r>
          <w:fldChar w:fldCharType="separate"/>
        </w:r>
        <w:r w:rsidR="00584355">
          <w:rPr>
            <w:noProof/>
          </w:rPr>
          <w:t>30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95B" w:rsidRDefault="00C6295B" w:rsidP="00D91FF4">
      <w:r>
        <w:separator/>
      </w:r>
    </w:p>
  </w:footnote>
  <w:footnote w:type="continuationSeparator" w:id="0">
    <w:p w:rsidR="00C6295B" w:rsidRDefault="00C6295B"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03D2"/>
    <w:multiLevelType w:val="hybridMultilevel"/>
    <w:tmpl w:val="97D8E924"/>
    <w:lvl w:ilvl="0" w:tplc="8E8E5BFC">
      <w:start w:val="1"/>
      <w:numFmt w:val="bullet"/>
      <w:pStyle w:val="BulletListLevel1"/>
      <w:lvlText w:val=""/>
      <w:lvlJc w:val="left"/>
      <w:pPr>
        <w:ind w:left="630" w:hanging="360"/>
      </w:pPr>
      <w:rPr>
        <w:rFonts w:ascii="Symbol" w:hAnsi="Symbol" w:hint="default"/>
      </w:rPr>
    </w:lvl>
    <w:lvl w:ilvl="1" w:tplc="AFA4B19E">
      <w:start w:val="1"/>
      <w:numFmt w:val="bullet"/>
      <w:pStyle w:val="BulletListLevel1"/>
      <w:lvlText w:val="o"/>
      <w:lvlJc w:val="left"/>
      <w:pPr>
        <w:ind w:left="1440" w:hanging="360"/>
      </w:pPr>
      <w:rPr>
        <w:rFonts w:ascii="Courier New" w:hAnsi="Courier New" w:cs="Courier New" w:hint="default"/>
      </w:rPr>
    </w:lvl>
    <w:lvl w:ilvl="2" w:tplc="E3CE17F0">
      <w:start w:val="1"/>
      <w:numFmt w:val="bullet"/>
      <w:lvlText w:val=""/>
      <w:lvlJc w:val="left"/>
      <w:pPr>
        <w:ind w:left="2160" w:hanging="360"/>
      </w:pPr>
      <w:rPr>
        <w:rFonts w:ascii="Wingdings" w:hAnsi="Wingdings" w:hint="default"/>
      </w:rPr>
    </w:lvl>
    <w:lvl w:ilvl="3" w:tplc="DD524C36">
      <w:start w:val="1"/>
      <w:numFmt w:val="bullet"/>
      <w:pStyle w:val="BulletListLevel4"/>
      <w:lvlText w:val=""/>
      <w:lvlJc w:val="left"/>
      <w:pPr>
        <w:ind w:left="2880" w:hanging="360"/>
      </w:pPr>
      <w:rPr>
        <w:rFonts w:ascii="Symbol" w:hAnsi="Symbol" w:hint="default"/>
      </w:rPr>
    </w:lvl>
    <w:lvl w:ilvl="4" w:tplc="6CDE2386">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27D0"/>
    <w:multiLevelType w:val="hybridMultilevel"/>
    <w:tmpl w:val="30885336"/>
    <w:lvl w:ilvl="0" w:tplc="04090013">
      <w:start w:val="1"/>
      <w:numFmt w:val="upperRoman"/>
      <w:lvlText w:val="%1."/>
      <w:lvlJc w:val="right"/>
      <w:pPr>
        <w:ind w:left="630" w:hanging="360"/>
      </w:pPr>
      <w:rPr>
        <w:rFonts w:hint="default"/>
      </w:rPr>
    </w:lvl>
    <w:lvl w:ilvl="1" w:tplc="AFA4B19E">
      <w:start w:val="1"/>
      <w:numFmt w:val="bullet"/>
      <w:lvlText w:val="o"/>
      <w:lvlJc w:val="left"/>
      <w:pPr>
        <w:ind w:left="1440" w:hanging="360"/>
      </w:pPr>
      <w:rPr>
        <w:rFonts w:ascii="Courier New" w:hAnsi="Courier New" w:cs="Courier New" w:hint="default"/>
      </w:rPr>
    </w:lvl>
    <w:lvl w:ilvl="2" w:tplc="E3CE17F0">
      <w:start w:val="1"/>
      <w:numFmt w:val="bullet"/>
      <w:lvlText w:val=""/>
      <w:lvlJc w:val="left"/>
      <w:pPr>
        <w:ind w:left="2160" w:hanging="360"/>
      </w:pPr>
      <w:rPr>
        <w:rFonts w:ascii="Wingdings" w:hAnsi="Wingdings" w:hint="default"/>
      </w:rPr>
    </w:lvl>
    <w:lvl w:ilvl="3" w:tplc="DD524C36">
      <w:start w:val="1"/>
      <w:numFmt w:val="bullet"/>
      <w:lvlText w:val=""/>
      <w:lvlJc w:val="left"/>
      <w:pPr>
        <w:ind w:left="2880" w:hanging="360"/>
      </w:pPr>
      <w:rPr>
        <w:rFonts w:ascii="Symbol" w:hAnsi="Symbol" w:hint="default"/>
      </w:rPr>
    </w:lvl>
    <w:lvl w:ilvl="4" w:tplc="6CDE2386">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C4803"/>
    <w:multiLevelType w:val="hybridMultilevel"/>
    <w:tmpl w:val="A90E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20608"/>
    <w:multiLevelType w:val="hybridMultilevel"/>
    <w:tmpl w:val="B2C48712"/>
    <w:lvl w:ilvl="0" w:tplc="38EAF528">
      <w:start w:val="5"/>
      <w:numFmt w:val="upperRoman"/>
      <w:lvlText w:val="%1."/>
      <w:lvlJc w:val="left"/>
      <w:pPr>
        <w:ind w:left="90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4626A"/>
    <w:multiLevelType w:val="multilevel"/>
    <w:tmpl w:val="69D48B62"/>
    <w:lvl w:ilvl="0">
      <w:start w:val="1"/>
      <w:numFmt w:val="decimal"/>
      <w:pStyle w:val="NumberListLevel1"/>
      <w:lvlText w:val="%1."/>
      <w:lvlJc w:val="left"/>
      <w:pPr>
        <w:ind w:left="360" w:hanging="360"/>
      </w:pPr>
      <w:rPr>
        <w:rFonts w:hint="default"/>
      </w:rPr>
    </w:lvl>
    <w:lvl w:ilvl="1">
      <w:start w:val="1"/>
      <w:numFmt w:val="lowerLetter"/>
      <w:pStyle w:val="NumberListLevel2"/>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upperLetter"/>
      <w:pStyle w:val="NumberListLevel4"/>
      <w:lvlText w:val="%4."/>
      <w:lvlJc w:val="left"/>
      <w:pPr>
        <w:ind w:left="1440" w:hanging="360"/>
      </w:pPr>
      <w:rPr>
        <w:rFonts w:hint="default"/>
      </w:rPr>
    </w:lvl>
    <w:lvl w:ilvl="4">
      <w:start w:val="1"/>
      <w:numFmt w:val="decimal"/>
      <w:pStyle w:val="NumberListLeve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13956A7"/>
    <w:multiLevelType w:val="hybridMultilevel"/>
    <w:tmpl w:val="2A0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45E89"/>
    <w:multiLevelType w:val="hybridMultilevel"/>
    <w:tmpl w:val="D9D4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51"/>
    <w:rsid w:val="000003C4"/>
    <w:rsid w:val="000017AB"/>
    <w:rsid w:val="00002DEC"/>
    <w:rsid w:val="000065AC"/>
    <w:rsid w:val="00006A0A"/>
    <w:rsid w:val="00012DF2"/>
    <w:rsid w:val="0001345E"/>
    <w:rsid w:val="00021F9D"/>
    <w:rsid w:val="00040C79"/>
    <w:rsid w:val="0004592C"/>
    <w:rsid w:val="00047E47"/>
    <w:rsid w:val="00062B7F"/>
    <w:rsid w:val="00064B90"/>
    <w:rsid w:val="000722DA"/>
    <w:rsid w:val="0007374A"/>
    <w:rsid w:val="00077A06"/>
    <w:rsid w:val="00080404"/>
    <w:rsid w:val="00084742"/>
    <w:rsid w:val="000A777C"/>
    <w:rsid w:val="000B0A75"/>
    <w:rsid w:val="000B2E68"/>
    <w:rsid w:val="000B34E7"/>
    <w:rsid w:val="000C3708"/>
    <w:rsid w:val="000C3761"/>
    <w:rsid w:val="000C7373"/>
    <w:rsid w:val="000E313B"/>
    <w:rsid w:val="000E3E9D"/>
    <w:rsid w:val="000F4BB1"/>
    <w:rsid w:val="00135082"/>
    <w:rsid w:val="00135DC7"/>
    <w:rsid w:val="00147ED1"/>
    <w:rsid w:val="001500D6"/>
    <w:rsid w:val="00157C41"/>
    <w:rsid w:val="0016451B"/>
    <w:rsid w:val="001661D9"/>
    <w:rsid w:val="001708EC"/>
    <w:rsid w:val="00186E7F"/>
    <w:rsid w:val="001925A8"/>
    <w:rsid w:val="0019673D"/>
    <w:rsid w:val="00197518"/>
    <w:rsid w:val="00197F44"/>
    <w:rsid w:val="001A33F9"/>
    <w:rsid w:val="001A3B0A"/>
    <w:rsid w:val="001A46BB"/>
    <w:rsid w:val="001B6FD0"/>
    <w:rsid w:val="001B7D48"/>
    <w:rsid w:val="001C3208"/>
    <w:rsid w:val="001C55E0"/>
    <w:rsid w:val="001D3303"/>
    <w:rsid w:val="001D47FD"/>
    <w:rsid w:val="001E5573"/>
    <w:rsid w:val="001E5ECF"/>
    <w:rsid w:val="00204027"/>
    <w:rsid w:val="00206035"/>
    <w:rsid w:val="002060AB"/>
    <w:rsid w:val="00211CA3"/>
    <w:rsid w:val="00217F1D"/>
    <w:rsid w:val="00222A49"/>
    <w:rsid w:val="0022552E"/>
    <w:rsid w:val="00227881"/>
    <w:rsid w:val="00227E68"/>
    <w:rsid w:val="00232F7C"/>
    <w:rsid w:val="00236CB0"/>
    <w:rsid w:val="0024329C"/>
    <w:rsid w:val="002515AB"/>
    <w:rsid w:val="00254213"/>
    <w:rsid w:val="002549A4"/>
    <w:rsid w:val="00261247"/>
    <w:rsid w:val="00264652"/>
    <w:rsid w:val="0026667B"/>
    <w:rsid w:val="0026674F"/>
    <w:rsid w:val="00280071"/>
    <w:rsid w:val="00282084"/>
    <w:rsid w:val="00291052"/>
    <w:rsid w:val="002954C0"/>
    <w:rsid w:val="002A12EA"/>
    <w:rsid w:val="002B57CC"/>
    <w:rsid w:val="002B5E79"/>
    <w:rsid w:val="002C0859"/>
    <w:rsid w:val="002C4D0D"/>
    <w:rsid w:val="002E7098"/>
    <w:rsid w:val="002F1947"/>
    <w:rsid w:val="002F299F"/>
    <w:rsid w:val="003050EE"/>
    <w:rsid w:val="00306D94"/>
    <w:rsid w:val="003125DF"/>
    <w:rsid w:val="003128CB"/>
    <w:rsid w:val="00330A0B"/>
    <w:rsid w:val="00334485"/>
    <w:rsid w:val="00335736"/>
    <w:rsid w:val="00342AE2"/>
    <w:rsid w:val="00343619"/>
    <w:rsid w:val="003563D2"/>
    <w:rsid w:val="00356E50"/>
    <w:rsid w:val="0035734D"/>
    <w:rsid w:val="00376E6C"/>
    <w:rsid w:val="00376FA5"/>
    <w:rsid w:val="00377673"/>
    <w:rsid w:val="00384820"/>
    <w:rsid w:val="003A1479"/>
    <w:rsid w:val="003A1813"/>
    <w:rsid w:val="003A5B85"/>
    <w:rsid w:val="003A75BF"/>
    <w:rsid w:val="003B7D82"/>
    <w:rsid w:val="003C4644"/>
    <w:rsid w:val="003C5BE3"/>
    <w:rsid w:val="003D5A53"/>
    <w:rsid w:val="003E7776"/>
    <w:rsid w:val="00413A7C"/>
    <w:rsid w:val="004141DD"/>
    <w:rsid w:val="004167D5"/>
    <w:rsid w:val="00416CEA"/>
    <w:rsid w:val="004223D5"/>
    <w:rsid w:val="00443DC4"/>
    <w:rsid w:val="00444267"/>
    <w:rsid w:val="0044574E"/>
    <w:rsid w:val="00446DDB"/>
    <w:rsid w:val="00460FC3"/>
    <w:rsid w:val="00461804"/>
    <w:rsid w:val="004643F7"/>
    <w:rsid w:val="0046520F"/>
    <w:rsid w:val="00466810"/>
    <w:rsid w:val="004738D5"/>
    <w:rsid w:val="0047706A"/>
    <w:rsid w:val="004816B5"/>
    <w:rsid w:val="00483DD2"/>
    <w:rsid w:val="00494E6F"/>
    <w:rsid w:val="004A1B4D"/>
    <w:rsid w:val="004A58DD"/>
    <w:rsid w:val="004A6119"/>
    <w:rsid w:val="004B47DC"/>
    <w:rsid w:val="004B6B6D"/>
    <w:rsid w:val="004C1399"/>
    <w:rsid w:val="004E3DF6"/>
    <w:rsid w:val="004E4ACB"/>
    <w:rsid w:val="004E75B3"/>
    <w:rsid w:val="004E79E2"/>
    <w:rsid w:val="004F04BA"/>
    <w:rsid w:val="004F0EFF"/>
    <w:rsid w:val="004F1604"/>
    <w:rsid w:val="0050093F"/>
    <w:rsid w:val="00505517"/>
    <w:rsid w:val="00510828"/>
    <w:rsid w:val="005133CE"/>
    <w:rsid w:val="00514788"/>
    <w:rsid w:val="0054371B"/>
    <w:rsid w:val="0054583E"/>
    <w:rsid w:val="00550C77"/>
    <w:rsid w:val="0056615E"/>
    <w:rsid w:val="005666F2"/>
    <w:rsid w:val="0057515F"/>
    <w:rsid w:val="00581229"/>
    <w:rsid w:val="0058227B"/>
    <w:rsid w:val="00584355"/>
    <w:rsid w:val="005A082D"/>
    <w:rsid w:val="005A26CA"/>
    <w:rsid w:val="005B2DDF"/>
    <w:rsid w:val="005B4AE7"/>
    <w:rsid w:val="005B53B0"/>
    <w:rsid w:val="005B62A5"/>
    <w:rsid w:val="005C16D8"/>
    <w:rsid w:val="005D4207"/>
    <w:rsid w:val="005D4525"/>
    <w:rsid w:val="005D45B3"/>
    <w:rsid w:val="005E3FC1"/>
    <w:rsid w:val="005F6005"/>
    <w:rsid w:val="00601B3F"/>
    <w:rsid w:val="00602E87"/>
    <w:rsid w:val="006064AB"/>
    <w:rsid w:val="00621BD2"/>
    <w:rsid w:val="00622BB5"/>
    <w:rsid w:val="00652D74"/>
    <w:rsid w:val="00655345"/>
    <w:rsid w:val="0065683E"/>
    <w:rsid w:val="00672536"/>
    <w:rsid w:val="00681EDC"/>
    <w:rsid w:val="00683D66"/>
    <w:rsid w:val="0068649F"/>
    <w:rsid w:val="00687189"/>
    <w:rsid w:val="00697CCC"/>
    <w:rsid w:val="006B13B7"/>
    <w:rsid w:val="006B2942"/>
    <w:rsid w:val="006B3994"/>
    <w:rsid w:val="006B6CEA"/>
    <w:rsid w:val="006C0E45"/>
    <w:rsid w:val="006D4829"/>
    <w:rsid w:val="006E18EC"/>
    <w:rsid w:val="006E1AFF"/>
    <w:rsid w:val="006F3B38"/>
    <w:rsid w:val="006F4C42"/>
    <w:rsid w:val="00710504"/>
    <w:rsid w:val="007137A4"/>
    <w:rsid w:val="007310BF"/>
    <w:rsid w:val="0073306C"/>
    <w:rsid w:val="0074778B"/>
    <w:rsid w:val="0075272C"/>
    <w:rsid w:val="00771589"/>
    <w:rsid w:val="0077225E"/>
    <w:rsid w:val="00783FF6"/>
    <w:rsid w:val="007857F7"/>
    <w:rsid w:val="00785D0A"/>
    <w:rsid w:val="00792088"/>
    <w:rsid w:val="00793F48"/>
    <w:rsid w:val="00794546"/>
    <w:rsid w:val="007A1C0E"/>
    <w:rsid w:val="007A760D"/>
    <w:rsid w:val="007B35B2"/>
    <w:rsid w:val="007D1FFF"/>
    <w:rsid w:val="007D42A0"/>
    <w:rsid w:val="007E5420"/>
    <w:rsid w:val="007E685C"/>
    <w:rsid w:val="007E6D56"/>
    <w:rsid w:val="007F6108"/>
    <w:rsid w:val="007F7097"/>
    <w:rsid w:val="00800E88"/>
    <w:rsid w:val="00806678"/>
    <w:rsid w:val="008067A6"/>
    <w:rsid w:val="008140CC"/>
    <w:rsid w:val="00821D7A"/>
    <w:rsid w:val="008251B3"/>
    <w:rsid w:val="00834615"/>
    <w:rsid w:val="008362A1"/>
    <w:rsid w:val="00844F1D"/>
    <w:rsid w:val="0084749F"/>
    <w:rsid w:val="00851DD9"/>
    <w:rsid w:val="00864202"/>
    <w:rsid w:val="00867673"/>
    <w:rsid w:val="008764DF"/>
    <w:rsid w:val="0089443B"/>
    <w:rsid w:val="00897A1D"/>
    <w:rsid w:val="008A1F7A"/>
    <w:rsid w:val="008A66F8"/>
    <w:rsid w:val="008B5443"/>
    <w:rsid w:val="008B7A1E"/>
    <w:rsid w:val="008C2BAF"/>
    <w:rsid w:val="008C587F"/>
    <w:rsid w:val="008C7EEB"/>
    <w:rsid w:val="008D0DEF"/>
    <w:rsid w:val="008D2256"/>
    <w:rsid w:val="008D57DA"/>
    <w:rsid w:val="008D5E3D"/>
    <w:rsid w:val="008E09D4"/>
    <w:rsid w:val="008E474A"/>
    <w:rsid w:val="008F7133"/>
    <w:rsid w:val="009000EA"/>
    <w:rsid w:val="0090549A"/>
    <w:rsid w:val="00905BC6"/>
    <w:rsid w:val="0090737A"/>
    <w:rsid w:val="00911E54"/>
    <w:rsid w:val="0094786F"/>
    <w:rsid w:val="00951B31"/>
    <w:rsid w:val="0096108C"/>
    <w:rsid w:val="00963BA0"/>
    <w:rsid w:val="009672A6"/>
    <w:rsid w:val="00967764"/>
    <w:rsid w:val="009810EE"/>
    <w:rsid w:val="009837DB"/>
    <w:rsid w:val="00984CC9"/>
    <w:rsid w:val="00990E51"/>
    <w:rsid w:val="00991ED5"/>
    <w:rsid w:val="0099233F"/>
    <w:rsid w:val="00993964"/>
    <w:rsid w:val="009B12DB"/>
    <w:rsid w:val="009B54A0"/>
    <w:rsid w:val="009C6405"/>
    <w:rsid w:val="009D3015"/>
    <w:rsid w:val="009D78A4"/>
    <w:rsid w:val="009F6B2C"/>
    <w:rsid w:val="009F6D79"/>
    <w:rsid w:val="00A11C42"/>
    <w:rsid w:val="00A13DDD"/>
    <w:rsid w:val="00A30799"/>
    <w:rsid w:val="00A476C1"/>
    <w:rsid w:val="00A51905"/>
    <w:rsid w:val="00A57FE8"/>
    <w:rsid w:val="00A642BE"/>
    <w:rsid w:val="00A64ECE"/>
    <w:rsid w:val="00A66185"/>
    <w:rsid w:val="00A71CAD"/>
    <w:rsid w:val="00A731A2"/>
    <w:rsid w:val="00A776F0"/>
    <w:rsid w:val="00A8168C"/>
    <w:rsid w:val="00A827B0"/>
    <w:rsid w:val="00A827C1"/>
    <w:rsid w:val="00A835DA"/>
    <w:rsid w:val="00A84F39"/>
    <w:rsid w:val="00A92AFF"/>
    <w:rsid w:val="00A93D2B"/>
    <w:rsid w:val="00A93F40"/>
    <w:rsid w:val="00A96F93"/>
    <w:rsid w:val="00AA573A"/>
    <w:rsid w:val="00AB1F46"/>
    <w:rsid w:val="00AB65FF"/>
    <w:rsid w:val="00AC576C"/>
    <w:rsid w:val="00AC6FD1"/>
    <w:rsid w:val="00AD122F"/>
    <w:rsid w:val="00AD39DA"/>
    <w:rsid w:val="00AD5DFE"/>
    <w:rsid w:val="00AD797C"/>
    <w:rsid w:val="00AE5772"/>
    <w:rsid w:val="00AF22AD"/>
    <w:rsid w:val="00AF5107"/>
    <w:rsid w:val="00AF7CF8"/>
    <w:rsid w:val="00B0245E"/>
    <w:rsid w:val="00B06264"/>
    <w:rsid w:val="00B07C8F"/>
    <w:rsid w:val="00B114BE"/>
    <w:rsid w:val="00B203FA"/>
    <w:rsid w:val="00B275D4"/>
    <w:rsid w:val="00B430CC"/>
    <w:rsid w:val="00B437C8"/>
    <w:rsid w:val="00B75051"/>
    <w:rsid w:val="00B77CC5"/>
    <w:rsid w:val="00B859DE"/>
    <w:rsid w:val="00BA48D5"/>
    <w:rsid w:val="00BD0E59"/>
    <w:rsid w:val="00BD2BA6"/>
    <w:rsid w:val="00BE0288"/>
    <w:rsid w:val="00BE24B3"/>
    <w:rsid w:val="00BE3444"/>
    <w:rsid w:val="00BF121A"/>
    <w:rsid w:val="00BF4723"/>
    <w:rsid w:val="00C05A8E"/>
    <w:rsid w:val="00C123CA"/>
    <w:rsid w:val="00C12D2F"/>
    <w:rsid w:val="00C144FF"/>
    <w:rsid w:val="00C1694D"/>
    <w:rsid w:val="00C277A8"/>
    <w:rsid w:val="00C309AE"/>
    <w:rsid w:val="00C314DD"/>
    <w:rsid w:val="00C365CE"/>
    <w:rsid w:val="00C417EB"/>
    <w:rsid w:val="00C45FCB"/>
    <w:rsid w:val="00C528AE"/>
    <w:rsid w:val="00C61F97"/>
    <w:rsid w:val="00C6295B"/>
    <w:rsid w:val="00C85E9D"/>
    <w:rsid w:val="00C90830"/>
    <w:rsid w:val="00C9568D"/>
    <w:rsid w:val="00CA5D23"/>
    <w:rsid w:val="00CE0FEE"/>
    <w:rsid w:val="00CE45B0"/>
    <w:rsid w:val="00CF1393"/>
    <w:rsid w:val="00CF4F3A"/>
    <w:rsid w:val="00D0014D"/>
    <w:rsid w:val="00D04818"/>
    <w:rsid w:val="00D14E20"/>
    <w:rsid w:val="00D22819"/>
    <w:rsid w:val="00D33929"/>
    <w:rsid w:val="00D511F0"/>
    <w:rsid w:val="00D54EE5"/>
    <w:rsid w:val="00D63F82"/>
    <w:rsid w:val="00D640FC"/>
    <w:rsid w:val="00D70F7D"/>
    <w:rsid w:val="00D761F7"/>
    <w:rsid w:val="00D76D51"/>
    <w:rsid w:val="00D91FF4"/>
    <w:rsid w:val="00D92929"/>
    <w:rsid w:val="00D93C2E"/>
    <w:rsid w:val="00D95BBA"/>
    <w:rsid w:val="00D970A5"/>
    <w:rsid w:val="00DB4967"/>
    <w:rsid w:val="00DC1A1C"/>
    <w:rsid w:val="00DC22CF"/>
    <w:rsid w:val="00DD27B3"/>
    <w:rsid w:val="00DE475B"/>
    <w:rsid w:val="00DE50CB"/>
    <w:rsid w:val="00E206AE"/>
    <w:rsid w:val="00E20F02"/>
    <w:rsid w:val="00E229C1"/>
    <w:rsid w:val="00E23397"/>
    <w:rsid w:val="00E32CD7"/>
    <w:rsid w:val="00E37DF5"/>
    <w:rsid w:val="00E44EE1"/>
    <w:rsid w:val="00E5241D"/>
    <w:rsid w:val="00E55EE8"/>
    <w:rsid w:val="00E5680C"/>
    <w:rsid w:val="00E60184"/>
    <w:rsid w:val="00E61A16"/>
    <w:rsid w:val="00E7358D"/>
    <w:rsid w:val="00E76267"/>
    <w:rsid w:val="00E83542"/>
    <w:rsid w:val="00EA535B"/>
    <w:rsid w:val="00EB399D"/>
    <w:rsid w:val="00EB4646"/>
    <w:rsid w:val="00EC579D"/>
    <w:rsid w:val="00ED5BDC"/>
    <w:rsid w:val="00ED7DAC"/>
    <w:rsid w:val="00F0645F"/>
    <w:rsid w:val="00F067A6"/>
    <w:rsid w:val="00F20B25"/>
    <w:rsid w:val="00F212F3"/>
    <w:rsid w:val="00F278C3"/>
    <w:rsid w:val="00F3327F"/>
    <w:rsid w:val="00F608EB"/>
    <w:rsid w:val="00F66F49"/>
    <w:rsid w:val="00F70C03"/>
    <w:rsid w:val="00F72F9B"/>
    <w:rsid w:val="00F742DB"/>
    <w:rsid w:val="00F86658"/>
    <w:rsid w:val="00F9084A"/>
    <w:rsid w:val="00F953B4"/>
    <w:rsid w:val="00FA1EB8"/>
    <w:rsid w:val="00FB6E40"/>
    <w:rsid w:val="00FC17B8"/>
    <w:rsid w:val="00FD1CCB"/>
    <w:rsid w:val="00FD5BF8"/>
    <w:rsid w:val="00FE2E78"/>
    <w:rsid w:val="00FE5673"/>
    <w:rsid w:val="00FF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91B8A"/>
  <w15:docId w15:val="{9D89B29F-396E-4650-8335-FCCAE2F9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94786F"/>
    <w:pPr>
      <w:keepNext/>
      <w:spacing w:before="240" w:after="120"/>
      <w:outlineLvl w:val="3"/>
    </w:pPr>
    <w:rPr>
      <w:rFonts w:eastAsiaTheme="majorEastAsia" w:cstheme="majorBidi"/>
      <w:i/>
      <w:sz w:val="24"/>
      <w:szCs w:val="24"/>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94786F"/>
    <w:rPr>
      <w:rFonts w:eastAsiaTheme="majorEastAsia" w:cstheme="majorBidi"/>
      <w:i/>
      <w:sz w:val="24"/>
      <w:szCs w:val="24"/>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qFormat/>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link w:val="ListParagraphChar"/>
    <w:uiPriority w:val="34"/>
    <w:qFormat/>
    <w:rsid w:val="0094786F"/>
    <w:pPr>
      <w:numPr>
        <w:numId w:val="1"/>
      </w:numPr>
      <w:contextualSpacing/>
    </w:pPr>
  </w:style>
  <w:style w:type="character" w:customStyle="1" w:styleId="ListParagraphChar">
    <w:name w:val="List Paragraph Char"/>
    <w:link w:val="ListParagraph"/>
    <w:uiPriority w:val="34"/>
    <w:rsid w:val="008C2BAF"/>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94786F"/>
    <w:pPr>
      <w:spacing w:after="160"/>
      <w:ind w:left="864" w:right="864"/>
      <w:jc w:val="center"/>
    </w:pPr>
    <w:rPr>
      <w:rFonts w:asciiTheme="minorHAnsi" w:hAnsiTheme="minorHAnsi"/>
      <w:i/>
      <w:iCs/>
      <w:lang w:bidi="ar-SA"/>
    </w:rPr>
  </w:style>
  <w:style w:type="character" w:customStyle="1" w:styleId="QuoteChar">
    <w:name w:val="Quote Char"/>
    <w:basedOn w:val="DefaultParagraphFont"/>
    <w:link w:val="Quote"/>
    <w:uiPriority w:val="29"/>
    <w:rsid w:val="0094786F"/>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 w:type="paragraph" w:styleId="Header">
    <w:name w:val="header"/>
    <w:basedOn w:val="Normal"/>
    <w:link w:val="HeaderChar"/>
    <w:uiPriority w:val="99"/>
    <w:unhideWhenUsed/>
    <w:rsid w:val="00D76D5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51"/>
  </w:style>
  <w:style w:type="character" w:styleId="FollowedHyperlink">
    <w:name w:val="FollowedHyperlink"/>
    <w:basedOn w:val="DefaultParagraphFont"/>
    <w:semiHidden/>
    <w:unhideWhenUsed/>
    <w:rsid w:val="00800E88"/>
    <w:rPr>
      <w:color w:val="5D295F" w:themeColor="followedHyperlink"/>
      <w:u w:val="single"/>
    </w:rPr>
  </w:style>
  <w:style w:type="paragraph" w:customStyle="1" w:styleId="BulletListLevel1">
    <w:name w:val="Bullet List Level 1"/>
    <w:basedOn w:val="ListParagraph"/>
    <w:link w:val="BulletListLevel1Char"/>
    <w:qFormat/>
    <w:rsid w:val="008C2BAF"/>
    <w:pPr>
      <w:numPr>
        <w:numId w:val="2"/>
      </w:numPr>
      <w:spacing w:before="120" w:after="120" w:line="240" w:lineRule="auto"/>
      <w:ind w:left="720"/>
    </w:pPr>
  </w:style>
  <w:style w:type="character" w:customStyle="1" w:styleId="BulletListLevel1Char">
    <w:name w:val="Bullet List Level 1 Char"/>
    <w:basedOn w:val="DefaultParagraphFont"/>
    <w:link w:val="BulletListLevel1"/>
    <w:rsid w:val="008C2BAF"/>
  </w:style>
  <w:style w:type="paragraph" w:customStyle="1" w:styleId="BulletListLevel2">
    <w:name w:val="Bullet List Level 2"/>
    <w:basedOn w:val="ListParagraph"/>
    <w:link w:val="BulletListLevel2Char"/>
    <w:qFormat/>
    <w:rsid w:val="008C2BAF"/>
    <w:pPr>
      <w:numPr>
        <w:numId w:val="0"/>
      </w:numPr>
      <w:spacing w:before="120" w:after="120" w:line="240" w:lineRule="auto"/>
      <w:ind w:left="1080" w:hanging="360"/>
    </w:pPr>
  </w:style>
  <w:style w:type="character" w:customStyle="1" w:styleId="BulletListLevel2Char">
    <w:name w:val="Bullet List Level 2 Char"/>
    <w:basedOn w:val="ListParagraphChar"/>
    <w:link w:val="BulletListLevel2"/>
    <w:rsid w:val="008C2BAF"/>
  </w:style>
  <w:style w:type="paragraph" w:customStyle="1" w:styleId="BulletListLevel3">
    <w:name w:val="Bullet List Level 3"/>
    <w:basedOn w:val="ListParagraph"/>
    <w:link w:val="BulletListLevel3Char"/>
    <w:qFormat/>
    <w:rsid w:val="008C2BAF"/>
    <w:pPr>
      <w:numPr>
        <w:numId w:val="0"/>
      </w:numPr>
      <w:spacing w:before="120" w:after="120" w:line="240" w:lineRule="auto"/>
      <w:ind w:left="1440" w:hanging="360"/>
    </w:pPr>
  </w:style>
  <w:style w:type="character" w:customStyle="1" w:styleId="BulletListLevel3Char">
    <w:name w:val="Bullet List Level 3 Char"/>
    <w:basedOn w:val="ListParagraphChar"/>
    <w:link w:val="BulletListLevel3"/>
    <w:rsid w:val="008C2BAF"/>
  </w:style>
  <w:style w:type="paragraph" w:customStyle="1" w:styleId="BulletListLevel4">
    <w:name w:val="Bullet List Level 4"/>
    <w:basedOn w:val="ListParagraph"/>
    <w:link w:val="BulletListLevel4Char"/>
    <w:qFormat/>
    <w:rsid w:val="008C2BAF"/>
    <w:pPr>
      <w:numPr>
        <w:ilvl w:val="3"/>
        <w:numId w:val="2"/>
      </w:numPr>
      <w:spacing w:before="120" w:after="120" w:line="240" w:lineRule="auto"/>
      <w:ind w:left="1800"/>
    </w:pPr>
  </w:style>
  <w:style w:type="character" w:customStyle="1" w:styleId="BulletListLevel4Char">
    <w:name w:val="Bullet List Level 4 Char"/>
    <w:basedOn w:val="ListParagraphChar"/>
    <w:link w:val="BulletListLevel4"/>
    <w:rsid w:val="008C2BAF"/>
  </w:style>
  <w:style w:type="paragraph" w:customStyle="1" w:styleId="BulletListLevel5">
    <w:name w:val="Bullet List Level 5"/>
    <w:basedOn w:val="BulletListLevel4"/>
    <w:link w:val="BulletListLevel5Char"/>
    <w:qFormat/>
    <w:rsid w:val="008C2BAF"/>
    <w:pPr>
      <w:numPr>
        <w:ilvl w:val="0"/>
        <w:numId w:val="0"/>
      </w:numPr>
      <w:ind w:left="2160" w:hanging="360"/>
    </w:pPr>
  </w:style>
  <w:style w:type="character" w:customStyle="1" w:styleId="BulletListLevel5Char">
    <w:name w:val="Bullet List Level 5 Char"/>
    <w:basedOn w:val="BulletListLevel4Char"/>
    <w:link w:val="BulletListLevel5"/>
    <w:rsid w:val="008C2BAF"/>
  </w:style>
  <w:style w:type="paragraph" w:customStyle="1" w:styleId="NumberListLevel1">
    <w:name w:val="Number List Level 1"/>
    <w:basedOn w:val="ListParagraph"/>
    <w:link w:val="NumberListLevel1Char"/>
    <w:qFormat/>
    <w:rsid w:val="008C2BAF"/>
    <w:pPr>
      <w:numPr>
        <w:numId w:val="3"/>
      </w:numPr>
      <w:spacing w:before="120" w:after="120" w:line="240" w:lineRule="auto"/>
      <w:ind w:left="720"/>
    </w:pPr>
  </w:style>
  <w:style w:type="character" w:customStyle="1" w:styleId="NumberListLevel1Char">
    <w:name w:val="Number List Level 1 Char"/>
    <w:basedOn w:val="ListParagraphChar"/>
    <w:link w:val="NumberListLevel1"/>
    <w:rsid w:val="008C2BAF"/>
  </w:style>
  <w:style w:type="paragraph" w:customStyle="1" w:styleId="NumberListLevel2">
    <w:name w:val="Number List Level 2"/>
    <w:basedOn w:val="NumberListLevel1"/>
    <w:link w:val="NumberListLevel2Char"/>
    <w:qFormat/>
    <w:rsid w:val="008C2BAF"/>
    <w:pPr>
      <w:numPr>
        <w:ilvl w:val="1"/>
      </w:numPr>
      <w:ind w:left="1080"/>
    </w:pPr>
  </w:style>
  <w:style w:type="character" w:customStyle="1" w:styleId="NumberListLevel2Char">
    <w:name w:val="Number List Level 2 Char"/>
    <w:basedOn w:val="NumberListLevel1Char"/>
    <w:link w:val="NumberListLevel2"/>
    <w:rsid w:val="008C2BAF"/>
  </w:style>
  <w:style w:type="paragraph" w:customStyle="1" w:styleId="NumberListLevel3">
    <w:name w:val="Number List Level 3"/>
    <w:basedOn w:val="ListParagraph"/>
    <w:link w:val="NumberListLevel3Char"/>
    <w:qFormat/>
    <w:rsid w:val="008C2BAF"/>
    <w:pPr>
      <w:numPr>
        <w:numId w:val="0"/>
      </w:numPr>
      <w:spacing w:before="120" w:after="120" w:line="240" w:lineRule="auto"/>
      <w:ind w:left="1440" w:hanging="360"/>
    </w:pPr>
  </w:style>
  <w:style w:type="character" w:customStyle="1" w:styleId="NumberListLevel3Char">
    <w:name w:val="Number List Level 3 Char"/>
    <w:basedOn w:val="NumberListLevel1Char"/>
    <w:link w:val="NumberListLevel3"/>
    <w:rsid w:val="008C2BAF"/>
  </w:style>
  <w:style w:type="paragraph" w:customStyle="1" w:styleId="NumberListLevel4">
    <w:name w:val="Number List Level 4"/>
    <w:basedOn w:val="NumberListLevel2"/>
    <w:link w:val="NumberListLevel4Char"/>
    <w:qFormat/>
    <w:rsid w:val="008C2BAF"/>
    <w:pPr>
      <w:numPr>
        <w:ilvl w:val="3"/>
      </w:numPr>
      <w:ind w:left="1800"/>
    </w:pPr>
  </w:style>
  <w:style w:type="character" w:customStyle="1" w:styleId="NumberListLevel4Char">
    <w:name w:val="Number List Level 4 Char"/>
    <w:basedOn w:val="NumberListLevel1Char"/>
    <w:link w:val="NumberListLevel4"/>
    <w:rsid w:val="008C2BAF"/>
  </w:style>
  <w:style w:type="paragraph" w:customStyle="1" w:styleId="NumberListLevel5">
    <w:name w:val="Number List Level 5"/>
    <w:basedOn w:val="NumberListLevel2"/>
    <w:link w:val="NumberListLevel5Char"/>
    <w:qFormat/>
    <w:rsid w:val="008C2BAF"/>
    <w:pPr>
      <w:numPr>
        <w:ilvl w:val="4"/>
      </w:numPr>
      <w:ind w:left="2160"/>
    </w:pPr>
  </w:style>
  <w:style w:type="character" w:customStyle="1" w:styleId="NumberListLevel5Char">
    <w:name w:val="Number List Level 5 Char"/>
    <w:basedOn w:val="NumberListLevel1Char"/>
    <w:link w:val="NumberListLevel5"/>
    <w:rsid w:val="008C2BAF"/>
  </w:style>
  <w:style w:type="paragraph" w:customStyle="1" w:styleId="Heading7Smallcaps">
    <w:name w:val="Heading 7 Smallcaps"/>
    <w:basedOn w:val="Normal"/>
    <w:qFormat/>
    <w:rsid w:val="008C2BAF"/>
    <w:rPr>
      <w:b/>
      <w:smallCaps/>
      <w:sz w:val="24"/>
      <w:szCs w:val="24"/>
      <w:lang w:bidi="ar-SA"/>
    </w:rPr>
  </w:style>
  <w:style w:type="paragraph" w:styleId="NoSpacing">
    <w:name w:val="No Spacing"/>
    <w:uiPriority w:val="1"/>
    <w:qFormat/>
    <w:rsid w:val="008C2BAF"/>
    <w:pPr>
      <w:spacing w:before="0" w:line="240" w:lineRule="auto"/>
    </w:pPr>
    <w:rPr>
      <w:lang w:bidi="ar-SA"/>
    </w:rPr>
  </w:style>
  <w:style w:type="paragraph" w:customStyle="1" w:styleId="xmsonormal">
    <w:name w:val="x_msonormal"/>
    <w:basedOn w:val="Normal"/>
    <w:rsid w:val="008C2BAF"/>
    <w:pPr>
      <w:spacing w:before="0" w:after="0" w:line="240" w:lineRule="auto"/>
    </w:pPr>
    <w:rPr>
      <w:rFonts w:eastAsia="Calibri" w:cs="Calibri"/>
      <w:lang w:bidi="ar-SA"/>
    </w:rPr>
  </w:style>
  <w:style w:type="paragraph" w:customStyle="1" w:styleId="Default">
    <w:name w:val="Default"/>
    <w:rsid w:val="008C2BAF"/>
    <w:pPr>
      <w:autoSpaceDE w:val="0"/>
      <w:autoSpaceDN w:val="0"/>
      <w:adjustRightInd w:val="0"/>
      <w:spacing w:before="0" w:line="240" w:lineRule="auto"/>
    </w:pPr>
    <w:rPr>
      <w:rFonts w:cs="Calibri"/>
      <w:color w:val="000000"/>
      <w:sz w:val="24"/>
      <w:szCs w:val="24"/>
      <w:lang w:bidi="ar-SA"/>
    </w:rPr>
  </w:style>
  <w:style w:type="character" w:customStyle="1" w:styleId="ilfuvd">
    <w:name w:val="ilfuvd"/>
    <w:basedOn w:val="DefaultParagraphFont"/>
    <w:rsid w:val="008C2BAF"/>
  </w:style>
  <w:style w:type="character" w:customStyle="1" w:styleId="BalloonTextChar">
    <w:name w:val="Balloon Text Char"/>
    <w:basedOn w:val="DefaultParagraphFont"/>
    <w:link w:val="BalloonText"/>
    <w:semiHidden/>
    <w:rsid w:val="008C2BAF"/>
    <w:rPr>
      <w:rFonts w:ascii="Segoe UI" w:hAnsi="Segoe UI" w:cs="Segoe UI"/>
      <w:sz w:val="18"/>
      <w:szCs w:val="18"/>
    </w:rPr>
  </w:style>
  <w:style w:type="paragraph" w:styleId="BalloonText">
    <w:name w:val="Balloon Text"/>
    <w:basedOn w:val="Normal"/>
    <w:link w:val="BalloonTextChar"/>
    <w:semiHidden/>
    <w:unhideWhenUsed/>
    <w:rsid w:val="008C2BAF"/>
    <w:pPr>
      <w:spacing w:before="0" w:after="0" w:line="240" w:lineRule="auto"/>
    </w:pPr>
    <w:rPr>
      <w:rFonts w:ascii="Segoe UI" w:hAnsi="Segoe UI" w:cs="Segoe UI"/>
      <w:sz w:val="18"/>
      <w:szCs w:val="18"/>
    </w:rPr>
  </w:style>
  <w:style w:type="character" w:customStyle="1" w:styleId="CommentTextChar">
    <w:name w:val="Comment Text Char"/>
    <w:basedOn w:val="DefaultParagraphFont"/>
    <w:link w:val="CommentText"/>
    <w:semiHidden/>
    <w:rsid w:val="008C2BAF"/>
    <w:rPr>
      <w:sz w:val="20"/>
      <w:szCs w:val="20"/>
    </w:rPr>
  </w:style>
  <w:style w:type="paragraph" w:styleId="CommentText">
    <w:name w:val="annotation text"/>
    <w:basedOn w:val="Normal"/>
    <w:link w:val="CommentTextChar"/>
    <w:semiHidden/>
    <w:unhideWhenUsed/>
    <w:rsid w:val="008C2BAF"/>
    <w:pPr>
      <w:spacing w:line="240" w:lineRule="auto"/>
    </w:pPr>
    <w:rPr>
      <w:sz w:val="20"/>
      <w:szCs w:val="20"/>
    </w:rPr>
  </w:style>
  <w:style w:type="character" w:customStyle="1" w:styleId="CommentSubjectChar">
    <w:name w:val="Comment Subject Char"/>
    <w:basedOn w:val="CommentTextChar"/>
    <w:link w:val="CommentSubject"/>
    <w:semiHidden/>
    <w:rsid w:val="008C2BAF"/>
    <w:rPr>
      <w:b/>
      <w:bCs/>
      <w:sz w:val="20"/>
      <w:szCs w:val="20"/>
    </w:rPr>
  </w:style>
  <w:style w:type="paragraph" w:styleId="CommentSubject">
    <w:name w:val="annotation subject"/>
    <w:basedOn w:val="CommentText"/>
    <w:next w:val="CommentText"/>
    <w:link w:val="CommentSubjectChar"/>
    <w:semiHidden/>
    <w:unhideWhenUsed/>
    <w:rsid w:val="008C2BAF"/>
    <w:rPr>
      <w:b/>
      <w:bCs/>
    </w:rPr>
  </w:style>
  <w:style w:type="paragraph" w:styleId="TOC1">
    <w:name w:val="toc 1"/>
    <w:basedOn w:val="Normal"/>
    <w:next w:val="Normal"/>
    <w:autoRedefine/>
    <w:uiPriority w:val="39"/>
    <w:unhideWhenUsed/>
    <w:rsid w:val="008C2BAF"/>
    <w:pPr>
      <w:tabs>
        <w:tab w:val="right" w:leader="dot" w:pos="10070"/>
      </w:tabs>
      <w:spacing w:after="100"/>
      <w:ind w:left="180"/>
    </w:pPr>
  </w:style>
  <w:style w:type="paragraph" w:styleId="TOC2">
    <w:name w:val="toc 2"/>
    <w:basedOn w:val="Normal"/>
    <w:next w:val="Normal"/>
    <w:autoRedefine/>
    <w:uiPriority w:val="39"/>
    <w:unhideWhenUsed/>
    <w:rsid w:val="008C2BAF"/>
    <w:pPr>
      <w:spacing w:after="100"/>
      <w:ind w:left="220"/>
    </w:pPr>
  </w:style>
  <w:style w:type="paragraph" w:styleId="HTMLPreformatted">
    <w:name w:val="HTML Preformatted"/>
    <w:basedOn w:val="Normal"/>
    <w:link w:val="HTMLPreformattedChar"/>
    <w:uiPriority w:val="99"/>
    <w:unhideWhenUsed/>
    <w:rsid w:val="008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8C2BAF"/>
    <w:rPr>
      <w:rFonts w:ascii="Courier New"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 w:id="224029669">
      <w:bodyDiv w:val="1"/>
      <w:marLeft w:val="0"/>
      <w:marRight w:val="0"/>
      <w:marTop w:val="0"/>
      <w:marBottom w:val="0"/>
      <w:divBdr>
        <w:top w:val="none" w:sz="0" w:space="0" w:color="auto"/>
        <w:left w:val="none" w:sz="0" w:space="0" w:color="auto"/>
        <w:bottom w:val="none" w:sz="0" w:space="0" w:color="auto"/>
        <w:right w:val="none" w:sz="0" w:space="0" w:color="auto"/>
      </w:divBdr>
    </w:div>
    <w:div w:id="403794249">
      <w:bodyDiv w:val="1"/>
      <w:marLeft w:val="0"/>
      <w:marRight w:val="0"/>
      <w:marTop w:val="0"/>
      <w:marBottom w:val="0"/>
      <w:divBdr>
        <w:top w:val="none" w:sz="0" w:space="0" w:color="auto"/>
        <w:left w:val="none" w:sz="0" w:space="0" w:color="auto"/>
        <w:bottom w:val="none" w:sz="0" w:space="0" w:color="auto"/>
        <w:right w:val="none" w:sz="0" w:space="0" w:color="auto"/>
      </w:divBdr>
    </w:div>
    <w:div w:id="480930832">
      <w:bodyDiv w:val="1"/>
      <w:marLeft w:val="0"/>
      <w:marRight w:val="0"/>
      <w:marTop w:val="0"/>
      <w:marBottom w:val="0"/>
      <w:divBdr>
        <w:top w:val="none" w:sz="0" w:space="0" w:color="auto"/>
        <w:left w:val="none" w:sz="0" w:space="0" w:color="auto"/>
        <w:bottom w:val="none" w:sz="0" w:space="0" w:color="auto"/>
        <w:right w:val="none" w:sz="0" w:space="0" w:color="auto"/>
      </w:divBdr>
    </w:div>
    <w:div w:id="826867957">
      <w:bodyDiv w:val="1"/>
      <w:marLeft w:val="0"/>
      <w:marRight w:val="0"/>
      <w:marTop w:val="0"/>
      <w:marBottom w:val="0"/>
      <w:divBdr>
        <w:top w:val="none" w:sz="0" w:space="0" w:color="auto"/>
        <w:left w:val="none" w:sz="0" w:space="0" w:color="auto"/>
        <w:bottom w:val="none" w:sz="0" w:space="0" w:color="auto"/>
        <w:right w:val="none" w:sz="0" w:space="0" w:color="auto"/>
      </w:divBdr>
    </w:div>
    <w:div w:id="1039282922">
      <w:bodyDiv w:val="1"/>
      <w:marLeft w:val="0"/>
      <w:marRight w:val="0"/>
      <w:marTop w:val="0"/>
      <w:marBottom w:val="0"/>
      <w:divBdr>
        <w:top w:val="none" w:sz="0" w:space="0" w:color="auto"/>
        <w:left w:val="none" w:sz="0" w:space="0" w:color="auto"/>
        <w:bottom w:val="none" w:sz="0" w:space="0" w:color="auto"/>
        <w:right w:val="none" w:sz="0" w:space="0" w:color="auto"/>
      </w:divBdr>
    </w:div>
    <w:div w:id="1142575898">
      <w:bodyDiv w:val="1"/>
      <w:marLeft w:val="0"/>
      <w:marRight w:val="0"/>
      <w:marTop w:val="0"/>
      <w:marBottom w:val="0"/>
      <w:divBdr>
        <w:top w:val="none" w:sz="0" w:space="0" w:color="auto"/>
        <w:left w:val="none" w:sz="0" w:space="0" w:color="auto"/>
        <w:bottom w:val="none" w:sz="0" w:space="0" w:color="auto"/>
        <w:right w:val="none" w:sz="0" w:space="0" w:color="auto"/>
      </w:divBdr>
    </w:div>
    <w:div w:id="1187865338">
      <w:bodyDiv w:val="1"/>
      <w:marLeft w:val="0"/>
      <w:marRight w:val="0"/>
      <w:marTop w:val="0"/>
      <w:marBottom w:val="0"/>
      <w:divBdr>
        <w:top w:val="none" w:sz="0" w:space="0" w:color="auto"/>
        <w:left w:val="none" w:sz="0" w:space="0" w:color="auto"/>
        <w:bottom w:val="none" w:sz="0" w:space="0" w:color="auto"/>
        <w:right w:val="none" w:sz="0" w:space="0" w:color="auto"/>
      </w:divBdr>
    </w:div>
    <w:div w:id="1191533096">
      <w:bodyDiv w:val="1"/>
      <w:marLeft w:val="0"/>
      <w:marRight w:val="0"/>
      <w:marTop w:val="0"/>
      <w:marBottom w:val="0"/>
      <w:divBdr>
        <w:top w:val="none" w:sz="0" w:space="0" w:color="auto"/>
        <w:left w:val="none" w:sz="0" w:space="0" w:color="auto"/>
        <w:bottom w:val="none" w:sz="0" w:space="0" w:color="auto"/>
        <w:right w:val="none" w:sz="0" w:space="0" w:color="auto"/>
      </w:divBdr>
    </w:div>
    <w:div w:id="1427918470">
      <w:bodyDiv w:val="1"/>
      <w:marLeft w:val="0"/>
      <w:marRight w:val="0"/>
      <w:marTop w:val="0"/>
      <w:marBottom w:val="0"/>
      <w:divBdr>
        <w:top w:val="none" w:sz="0" w:space="0" w:color="auto"/>
        <w:left w:val="none" w:sz="0" w:space="0" w:color="auto"/>
        <w:bottom w:val="none" w:sz="0" w:space="0" w:color="auto"/>
        <w:right w:val="none" w:sz="0" w:space="0" w:color="auto"/>
      </w:divBdr>
    </w:div>
    <w:div w:id="1516192925">
      <w:bodyDiv w:val="1"/>
      <w:marLeft w:val="0"/>
      <w:marRight w:val="0"/>
      <w:marTop w:val="0"/>
      <w:marBottom w:val="0"/>
      <w:divBdr>
        <w:top w:val="none" w:sz="0" w:space="0" w:color="auto"/>
        <w:left w:val="none" w:sz="0" w:space="0" w:color="auto"/>
        <w:bottom w:val="none" w:sz="0" w:space="0" w:color="auto"/>
        <w:right w:val="none" w:sz="0" w:space="0" w:color="auto"/>
      </w:divBdr>
    </w:div>
    <w:div w:id="21258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O\appdata\local\microsoft\office\MNIT_Templates\General%20Use%20Template.dotx" TargetMode="External"/></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966C2BD65E54BBBE133EDCB429956" ma:contentTypeVersion="7" ma:contentTypeDescription="Create a new document." ma:contentTypeScope="" ma:versionID="3ab8f57cc6792e803bdfc2d8398bac65">
  <xsd:schema xmlns:xsd="http://www.w3.org/2001/XMLSchema" xmlns:xs="http://www.w3.org/2001/XMLSchema" xmlns:p="http://schemas.microsoft.com/office/2006/metadata/properties" xmlns:ns2="df1db236-f4ed-46d7-a734-34aadf213676" targetNamespace="http://schemas.microsoft.com/office/2006/metadata/properties" ma:root="true" ma:fieldsID="a93a26272c5d80efbeb73fa544ff0206" ns2:_="">
    <xsd:import namespace="df1db236-f4ed-46d7-a734-34aadf2136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db236-f4ed-46d7-a734-34aadf213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42165-96F3-4E6F-AAB4-FAE79829E7F3}"/>
</file>

<file path=customXml/itemProps2.xml><?xml version="1.0" encoding="utf-8"?>
<ds:datastoreItem xmlns:ds="http://schemas.openxmlformats.org/officeDocument/2006/customXml" ds:itemID="{10986A74-A640-4013-81F8-4476B995B41A}">
  <ds:schemaRefs>
    <ds:schemaRef ds:uri="http://schemas.microsoft.com/sharepoint/v3/contenttype/forms"/>
  </ds:schemaRefs>
</ds:datastoreItem>
</file>

<file path=customXml/itemProps3.xml><?xml version="1.0" encoding="utf-8"?>
<ds:datastoreItem xmlns:ds="http://schemas.openxmlformats.org/officeDocument/2006/customXml" ds:itemID="{9BEDFB91-972A-4B43-9315-0FB8963558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4BCC49-C41E-4707-A1B7-2A0745B0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Use Template.dotx</Template>
  <TotalTime>2004</TotalTime>
  <Pages>31</Pages>
  <Words>6635</Words>
  <Characters>37824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General Use Template</vt:lpstr>
    </vt:vector>
  </TitlesOfParts>
  <Manager/>
  <Company/>
  <LinksUpToDate>false</LinksUpToDate>
  <CharactersWithSpaces>44371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Use Template</dc:title>
  <dc:subject/>
  <dc:creator>Onsrud, Dave</dc:creator>
  <cp:keywords>general use template</cp:keywords>
  <dc:description>Document template version 1.2, Released 4-2017</dc:description>
  <cp:lastModifiedBy>Onsrud, Dave (MNIT)</cp:lastModifiedBy>
  <cp:revision>55</cp:revision>
  <dcterms:created xsi:type="dcterms:W3CDTF">2020-01-31T15:08:00Z</dcterms:created>
  <dcterms:modified xsi:type="dcterms:W3CDTF">2020-07-09T14:15:00Z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0x010100832966C2BD65E54BBBE133EDCB429956</vt:lpwstr>
  </property>
</Properties>
</file>